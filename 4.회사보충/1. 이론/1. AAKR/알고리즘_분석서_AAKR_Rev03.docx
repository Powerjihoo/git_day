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mallCaps/>
          <w:color w:val="auto"/>
        </w:rPr>
        <w:id w:val="486957396"/>
      </w:sdtPr>
      <w:sdtEndPr/>
      <w:sdtContent>
        <w:p w14:paraId="29118F7A" w14:textId="77777777" w:rsidR="00FD20E0" w:rsidRDefault="00660CEB" w:rsidP="003371A3">
          <w:pPr>
            <w:rPr>
              <w:smallCaps/>
              <w:color w:val="auto"/>
            </w:rPr>
          </w:pPr>
          <w:r w:rsidRPr="00A2492F">
            <w:rPr>
              <w:rFonts w:asciiTheme="majorHAnsi" w:hAnsiTheme="majorHAnsi"/>
              <w:noProof/>
              <w:color w:val="auto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295A7A4B" wp14:editId="065CE5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6822219"/>
                    <wp:effectExtent l="0" t="0" r="635" b="17145"/>
                    <wp:wrapNone/>
                    <wp:docPr id="1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6822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4985" w:type="pct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top w:w="144" w:type="dxa"/>
                                    <w:left w:w="142" w:type="dxa"/>
                                    <w:bottom w:w="144" w:type="dxa"/>
                                    <w:right w:w="142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35"/>
                                  <w:gridCol w:w="1281"/>
                                  <w:gridCol w:w="3937"/>
                                  <w:gridCol w:w="2793"/>
                                  <w:gridCol w:w="43"/>
                                </w:tblGrid>
                                <w:tr w:rsidR="00660CEB" w:rsidRPr="00660CEB" w14:paraId="5DC1699D" w14:textId="77777777" w:rsidTr="00660CEB">
                                  <w:trPr>
                                    <w:gridAfter w:val="1"/>
                                    <w:wAfter w:w="43" w:type="dxa"/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0844" w:type="dxa"/>
                                      <w:gridSpan w:val="4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6BC06A" w14:textId="77777777" w:rsidR="001B069D" w:rsidRPr="00660CEB" w:rsidRDefault="001B069D">
                                      <w:pPr>
                                        <w:pStyle w:val="af0"/>
                                        <w:rPr>
                                          <w:color w:val="auto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60CEB" w:rsidRPr="00660CEB" w14:paraId="1E307B17" w14:textId="77777777" w:rsidTr="00660CEB">
                                  <w:trPr>
                                    <w:gridAfter w:val="1"/>
                                    <w:wAfter w:w="43" w:type="dxa"/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0844" w:type="dxa"/>
                                      <w:gridSpan w:val="4"/>
                                      <w:shd w:val="clear" w:color="auto" w:fill="auto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auto"/>
                                          <w:sz w:val="72"/>
                                          <w:szCs w:val="72"/>
                                        </w:rPr>
                                        <w:id w:val="827871882"/>
                                        <w:placeholder>
                                          <w:docPart w:val="DefaultPlaceholder_-1854013440"/>
                                        </w:placeholder>
                                      </w:sdtPr>
                                      <w:sdtEndPr/>
                                      <w:sdtContent>
                                        <w:p w14:paraId="5FFD9455" w14:textId="5E4E062E" w:rsidR="001B069D" w:rsidRPr="00660CEB" w:rsidRDefault="00304277">
                                          <w:pPr>
                                            <w:pStyle w:val="af0"/>
                                            <w:suppressOverlap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auto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Theme="majorHAnsi" w:eastAsiaTheme="majorEastAsia" w:hAnsiTheme="majorHAnsi" w:cstheme="majorBidi" w:hint="eastAsia"/>
                                                <w:color w:val="auto"/>
                                                <w:sz w:val="72"/>
                                                <w:szCs w:val="72"/>
                                              </w:rPr>
                                              <w:id w:val="3232653"/>
    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7E1E42">
                                                <w:rPr>
                                                  <w:rFonts w:asciiTheme="majorHAnsi" w:eastAsiaTheme="majorEastAsia" w:hAnsiTheme="majorHAnsi" w:cstheme="majorBidi" w:hint="eastAsia"/>
                                                  <w:color w:val="auto"/>
                                                  <w:sz w:val="72"/>
                                                  <w:szCs w:val="72"/>
                                                </w:rPr>
                                                <w:t>알고리즘</w:t>
                                              </w:r>
                                              <w:r w:rsidR="00A2492F">
                                                <w:rPr>
                                                  <w:rFonts w:asciiTheme="majorHAnsi" w:eastAsiaTheme="majorEastAsia" w:hAnsiTheme="majorHAnsi" w:cstheme="majorBidi" w:hint="eastAsia"/>
                                                  <w:color w:val="auto"/>
                                                  <w:sz w:val="72"/>
                                                  <w:szCs w:val="72"/>
                                                </w:rPr>
                                                <w:t xml:space="preserve"> </w:t>
                                              </w:r>
                                              <w:r w:rsidR="007E1E42">
                                                <w:rPr>
                                                  <w:rFonts w:asciiTheme="majorHAnsi" w:eastAsiaTheme="majorEastAsia" w:hAnsiTheme="majorHAnsi" w:cstheme="majorBidi" w:hint="eastAsia"/>
                                                  <w:color w:val="auto"/>
                                                  <w:sz w:val="72"/>
                                                  <w:szCs w:val="72"/>
                                                </w:rPr>
                                                <w:t>분석서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60CEB" w:rsidRPr="00660CEB" w14:paraId="1AE0501D" w14:textId="77777777" w:rsidTr="005313AB">
                                  <w:trPr>
                                    <w:gridAfter w:val="1"/>
                                    <w:wAfter w:w="43" w:type="dxa"/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0844" w:type="dxa"/>
                                      <w:gridSpan w:val="4"/>
                                      <w:tcBorders>
                                        <w:bottom w:val="nil"/>
                                      </w:tcBorders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4EEDEA6" w14:textId="77777777" w:rsidR="001B069D" w:rsidRPr="00660CEB" w:rsidRDefault="001B069D">
                                      <w:pPr>
                                        <w:pStyle w:val="af0"/>
                                        <w:rPr>
                                          <w:color w:val="auto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60CEB" w:rsidRPr="00660CEB" w14:paraId="5CB9D652" w14:textId="77777777" w:rsidTr="005313AB">
                                  <w:trPr>
                                    <w:gridAfter w:val="1"/>
                                    <w:wAfter w:w="43" w:type="dxa"/>
                                    <w:trHeight w:val="16"/>
                                    <w:jc w:val="center"/>
                                  </w:trPr>
                                  <w:tc>
                                    <w:tcPr>
                                      <w:tcW w:w="10844" w:type="dxa"/>
                                      <w:gridSpan w:val="4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2A6E18CA" w14:textId="0D3D9CB5" w:rsidR="001B069D" w:rsidRPr="00660CEB" w:rsidRDefault="0030427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color w:val="auto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auto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4AD8" w:rsidRPr="00660CEB">
                                            <w:rPr>
                                              <w:color w:val="auto"/>
                                              <w:sz w:val="36"/>
                                              <w:szCs w:val="36"/>
                                            </w:rPr>
                                            <w:t>AAKR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60CEB" w:rsidRPr="00660CEB" w14:paraId="09E9F302" w14:textId="77777777" w:rsidTr="00C357B7">
                                  <w:trPr>
                                    <w:gridAfter w:val="1"/>
                                    <w:wAfter w:w="43" w:type="dxa"/>
                                    <w:trHeight w:val="4199"/>
                                    <w:jc w:val="center"/>
                                  </w:trPr>
                                  <w:tc>
                                    <w:tcPr>
                                      <w:tcW w:w="10844" w:type="dxa"/>
                                      <w:gridSpan w:val="4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2E5B9182" w14:textId="77777777" w:rsidR="00660CEB" w:rsidRPr="00660CEB" w:rsidRDefault="00660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color w:val="auto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  <w:tr w:rsidR="00660CEB" w:rsidRPr="00660CEB" w14:paraId="4274952D" w14:textId="77777777" w:rsidTr="005313AB">
                                  <w:trPr>
                                    <w:trHeight w:val="18"/>
                                    <w:jc w:val="center"/>
                                  </w:trPr>
                                  <w:tc>
                                    <w:tcPr>
                                      <w:tcW w:w="283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7F010D9D" w14:textId="16F682B8" w:rsidR="00660CEB" w:rsidRPr="00660CEB" w:rsidRDefault="00660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6742CD4" w14:textId="73E76080" w:rsidR="00660CEB" w:rsidRPr="00C357B7" w:rsidRDefault="00660CEB" w:rsidP="00660CEB">
                                      <w:pPr>
                                        <w:pStyle w:val="af0"/>
                                        <w:suppressOverlap/>
                                        <w:jc w:val="right"/>
                                        <w:rPr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357B7">
                                        <w:rPr>
                                          <w:rFonts w:hint="eastAsia"/>
                                          <w:color w:val="auto"/>
                                          <w:spacing w:val="400"/>
                                          <w:sz w:val="28"/>
                                          <w:szCs w:val="28"/>
                                          <w:fitText w:val="960" w:id="-2021893632"/>
                                        </w:rPr>
                                        <w:t>소</w:t>
                                      </w:r>
                                      <w:r w:rsidRPr="00C357B7">
                                        <w:rPr>
                                          <w:rFonts w:hint="eastAsia"/>
                                          <w:color w:val="auto"/>
                                          <w:sz w:val="28"/>
                                          <w:szCs w:val="28"/>
                                          <w:fitText w:val="960" w:id="-2021893632"/>
                                        </w:rPr>
                                        <w:t>속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alias w:val="소속"/>
                                      <w:tag w:val="소속"/>
                                      <w:id w:val="-112398981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93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</w:tcPr>
                                        <w:p w14:paraId="11E8B755" w14:textId="6A4676C5" w:rsidR="00660CEB" w:rsidRPr="00C357B7" w:rsidRDefault="00C357B7" w:rsidP="00660CEB">
                                          <w:pPr>
                                            <w:pStyle w:val="af0"/>
                                            <w:suppressOverlap/>
                                            <w:rPr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357B7">
                                            <w:rPr>
                                              <w:rFonts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>딥러닝</w:t>
                                          </w:r>
                                          <w:r w:rsidRPr="00C357B7">
                                            <w:rPr>
                                              <w:rFonts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Pr="00C357B7">
                                            <w:rPr>
                                              <w:rFonts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>알고리즘</w:t>
                                          </w:r>
                                          <w:r w:rsidRPr="00C357B7">
                                            <w:rPr>
                                              <w:rFonts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Pr="00C357B7">
                                            <w:rPr>
                                              <w:rFonts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>개발팀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835" w:type="dxa"/>
                                      <w:gridSpan w:val="2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2C7C9533" w14:textId="32D0FAB3" w:rsidR="00660CEB" w:rsidRPr="00660CEB" w:rsidRDefault="00660CEB" w:rsidP="00660CEB">
                                      <w:pPr>
                                        <w:pStyle w:val="af0"/>
                                        <w:suppressOverlap/>
                                        <w:rPr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660CEB" w:rsidRPr="00660CEB" w14:paraId="344B9524" w14:textId="77777777" w:rsidTr="005313AB">
                                  <w:trPr>
                                    <w:trHeight w:val="16"/>
                                    <w:jc w:val="center"/>
                                  </w:trPr>
                                  <w:tc>
                                    <w:tcPr>
                                      <w:tcW w:w="283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EEA7A4F" w14:textId="77777777" w:rsidR="00660CEB" w:rsidRPr="00660CEB" w:rsidRDefault="00660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34631E6A" w14:textId="74731473" w:rsidR="00660CEB" w:rsidRPr="00C357B7" w:rsidRDefault="00660CEB" w:rsidP="00660CEB">
                                      <w:pPr>
                                        <w:pStyle w:val="af0"/>
                                        <w:suppressOverlap/>
                                        <w:jc w:val="right"/>
                                        <w:rPr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357B7">
                                        <w:rPr>
                                          <w:rFonts w:hint="eastAsia"/>
                                          <w:color w:val="auto"/>
                                          <w:spacing w:val="60"/>
                                          <w:sz w:val="28"/>
                                          <w:szCs w:val="28"/>
                                          <w:fitText w:val="960" w:id="-2021893887"/>
                                        </w:rPr>
                                        <w:t>작성</w:t>
                                      </w:r>
                                      <w:r w:rsidRPr="00C357B7">
                                        <w:rPr>
                                          <w:rFonts w:hint="eastAsia"/>
                                          <w:color w:val="auto"/>
                                          <w:sz w:val="28"/>
                                          <w:szCs w:val="28"/>
                                          <w:fitText w:val="960" w:id="-2021893887"/>
                                        </w:rPr>
                                        <w:t>자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alias w:val="작성자"/>
                                      <w:tag w:val="작성자"/>
                                      <w:id w:val="-129929621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93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</w:tcPr>
                                        <w:p w14:paraId="599289C5" w14:textId="4A7850E5" w:rsidR="00660CEB" w:rsidRPr="00C357B7" w:rsidRDefault="00C357B7" w:rsidP="00660CEB">
                                          <w:pPr>
                                            <w:pStyle w:val="af0"/>
                                            <w:suppressOverlap/>
                                            <w:rPr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357B7">
                                            <w:rPr>
                                              <w:rFonts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>박효주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835" w:type="dxa"/>
                                      <w:gridSpan w:val="2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284D3088" w14:textId="19E7DBDD" w:rsidR="00660CEB" w:rsidRPr="00660CEB" w:rsidRDefault="00660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660CEB" w:rsidRPr="00660CEB" w14:paraId="2E887E98" w14:textId="77777777" w:rsidTr="005313AB">
                                  <w:trPr>
                                    <w:trHeight w:val="16"/>
                                    <w:jc w:val="center"/>
                                  </w:trPr>
                                  <w:tc>
                                    <w:tcPr>
                                      <w:tcW w:w="283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40F8D0B0" w14:textId="77777777" w:rsidR="00660CEB" w:rsidRPr="00660CEB" w:rsidRDefault="00660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246ABA32" w14:textId="4AFE78AF" w:rsidR="00660CEB" w:rsidRPr="00C357B7" w:rsidRDefault="00660CEB" w:rsidP="00660CEB">
                                      <w:pPr>
                                        <w:pStyle w:val="af0"/>
                                        <w:suppressOverlap/>
                                        <w:jc w:val="right"/>
                                        <w:rPr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357B7">
                                        <w:rPr>
                                          <w:rFonts w:hint="eastAsia"/>
                                          <w:color w:val="auto"/>
                                          <w:spacing w:val="60"/>
                                          <w:sz w:val="28"/>
                                          <w:szCs w:val="28"/>
                                          <w:fitText w:val="960" w:id="-2021893886"/>
                                        </w:rPr>
                                        <w:t>작성</w:t>
                                      </w:r>
                                      <w:r w:rsidRPr="00C357B7">
                                        <w:rPr>
                                          <w:rFonts w:hint="eastAsia"/>
                                          <w:color w:val="auto"/>
                                          <w:sz w:val="28"/>
                                          <w:szCs w:val="28"/>
                                          <w:fitText w:val="960" w:id="-2021893886"/>
                                        </w:rPr>
                                        <w:t>일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inorEastAsia" w:hAnsiTheme="minor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alias w:val="작성일"/>
                                      <w:tag w:val="작성일"/>
                                      <w:id w:val="-2061230091"/>
                                      <w:placeholder>
                                        <w:docPart w:val="DefaultPlaceholder_-1854013437"/>
                                      </w:placeholder>
                                      <w:date w:fullDate="2020-07-15T00:00:00Z">
                                        <w:dateFormat w:val="yyyy년 M월 d일"/>
                                        <w:lid w:val="ko-K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93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</w:tcPr>
                                        <w:p w14:paraId="2D75C3DE" w14:textId="7DDE0E38" w:rsidR="00660CEB" w:rsidRPr="00C357B7" w:rsidRDefault="00C357B7" w:rsidP="00660CEB">
                                          <w:pPr>
                                            <w:pStyle w:val="af0"/>
                                            <w:suppressOverlap/>
                                            <w:rPr>
                                              <w:rFonts w:asciiTheme="minorEastAsia" w:hAnsiTheme="minor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357B7">
                                            <w:rPr>
                                              <w:rFonts w:asciiTheme="minorEastAsia" w:hAnsiTheme="minorEastAsia" w:hint="eastAsia"/>
                                              <w:color w:val="auto"/>
                                              <w:sz w:val="28"/>
                                              <w:szCs w:val="28"/>
                                            </w:rPr>
                                            <w:t>2020년 7월 15일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835" w:type="dxa"/>
                                      <w:gridSpan w:val="2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52A567B5" w14:textId="356D6642" w:rsidR="00660CEB" w:rsidRPr="00660CEB" w:rsidRDefault="00660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05FF8EE" w14:textId="77777777" w:rsidR="001B069D" w:rsidRPr="00660CEB" w:rsidRDefault="001B069D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A7A4B" id="Rectangle 43" o:spid="_x0000_s1026" style="position:absolute;margin-left:0;margin-top:0;width:545.85pt;height:537.2pt;z-index:251664896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" o:allowincell="f" filled="f" stroked="f">
                    <v:textbox inset="0,0,0,0">
                      <w:txbxContent>
                        <w:tbl>
                          <w:tblPr>
                            <w:tblStyle w:val="af6"/>
                            <w:tblOverlap w:val="never"/>
                            <w:tblW w:w="4985" w:type="pct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top w:w="144" w:type="dxa"/>
                              <w:left w:w="142" w:type="dxa"/>
                              <w:bottom w:w="144" w:type="dxa"/>
                              <w:right w:w="142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35"/>
                            <w:gridCol w:w="1281"/>
                            <w:gridCol w:w="3937"/>
                            <w:gridCol w:w="2793"/>
                            <w:gridCol w:w="43"/>
                          </w:tblGrid>
                          <w:tr w:rsidR="00660CEB" w:rsidRPr="00660CEB" w14:paraId="5DC1699D" w14:textId="77777777" w:rsidTr="00660CEB">
                            <w:trPr>
                              <w:gridAfter w:val="1"/>
                              <w:wAfter w:w="43" w:type="dxa"/>
                              <w:trHeight w:val="144"/>
                              <w:jc w:val="center"/>
                            </w:trPr>
                            <w:tc>
                              <w:tcPr>
                                <w:tcW w:w="10844" w:type="dxa"/>
                                <w:gridSpan w:val="4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6BC06A" w14:textId="77777777" w:rsidR="001B069D" w:rsidRPr="00660CEB" w:rsidRDefault="001B069D">
                                <w:pPr>
                                  <w:pStyle w:val="af0"/>
                                  <w:rPr>
                                    <w:color w:val="auto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60CEB" w:rsidRPr="00660CEB" w14:paraId="1E307B17" w14:textId="77777777" w:rsidTr="00660CEB">
                            <w:trPr>
                              <w:gridAfter w:val="1"/>
                              <w:wAfter w:w="43" w:type="dxa"/>
                              <w:trHeight w:val="1440"/>
                              <w:jc w:val="center"/>
                            </w:trPr>
                            <w:tc>
                              <w:tcPr>
                                <w:tcW w:w="10844" w:type="dxa"/>
                                <w:gridSpan w:val="4"/>
                                <w:shd w:val="clear" w:color="auto" w:fill="auto"/>
                                <w:vAlign w:val="center"/>
                              </w:tcPr>
                              <w:sdt>
                                <w:sdtPr>
                                  <w:rPr>
                                    <w:rFonts w:asciiTheme="majorHAnsi" w:eastAsiaTheme="majorEastAsia" w:hAnsiTheme="majorHAnsi" w:cstheme="majorBidi" w:hint="eastAsia"/>
                                    <w:color w:val="auto"/>
                                    <w:sz w:val="72"/>
                                    <w:szCs w:val="72"/>
                                  </w:rPr>
                                  <w:id w:val="827871882"/>
                                  <w:placeholder>
                                    <w:docPart w:val="DefaultPlaceholder_-1854013440"/>
                                  </w:placeholder>
                                </w:sdtPr>
                                <w:sdtEndPr/>
                                <w:sdtContent>
                                  <w:p w14:paraId="5FFD9455" w14:textId="5E4E062E" w:rsidR="001B069D" w:rsidRPr="00660CEB" w:rsidRDefault="00304277">
                                    <w:pPr>
                                      <w:pStyle w:val="af0"/>
                                      <w:suppressOverlap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auto"/>
                                        <w:sz w:val="72"/>
                                        <w:szCs w:val="7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auto"/>
                                          <w:sz w:val="72"/>
                                          <w:szCs w:val="72"/>
                                        </w:rPr>
                                        <w:id w:val="3232653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7E1E42"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auto"/>
                                            <w:sz w:val="72"/>
                                            <w:szCs w:val="72"/>
                                          </w:rPr>
                                          <w:t>알고리즘</w:t>
                                        </w:r>
                                        <w:r w:rsidR="00A2492F"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auto"/>
                                            <w:sz w:val="72"/>
                                            <w:szCs w:val="72"/>
                                          </w:rPr>
                                          <w:t xml:space="preserve"> </w:t>
                                        </w:r>
                                        <w:r w:rsidR="007E1E42"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auto"/>
                                            <w:sz w:val="72"/>
                                            <w:szCs w:val="72"/>
                                          </w:rPr>
                                          <w:t>분석서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tc>
                          </w:tr>
                          <w:tr w:rsidR="00660CEB" w:rsidRPr="00660CEB" w14:paraId="1AE0501D" w14:textId="77777777" w:rsidTr="005313AB">
                            <w:trPr>
                              <w:gridAfter w:val="1"/>
                              <w:wAfter w:w="43" w:type="dxa"/>
                              <w:trHeight w:val="144"/>
                              <w:jc w:val="center"/>
                            </w:trPr>
                            <w:tc>
                              <w:tcPr>
                                <w:tcW w:w="10844" w:type="dxa"/>
                                <w:gridSpan w:val="4"/>
                                <w:tcBorders>
                                  <w:bottom w:val="nil"/>
                                </w:tcBorders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4EEDEA6" w14:textId="77777777" w:rsidR="001B069D" w:rsidRPr="00660CEB" w:rsidRDefault="001B069D">
                                <w:pPr>
                                  <w:pStyle w:val="af0"/>
                                  <w:rPr>
                                    <w:color w:val="auto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60CEB" w:rsidRPr="00660CEB" w14:paraId="5CB9D652" w14:textId="77777777" w:rsidTr="005313AB">
                            <w:trPr>
                              <w:gridAfter w:val="1"/>
                              <w:wAfter w:w="43" w:type="dxa"/>
                              <w:trHeight w:val="16"/>
                              <w:jc w:val="center"/>
                            </w:trPr>
                            <w:tc>
                              <w:tcPr>
                                <w:tcW w:w="1084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2A6E18CA" w14:textId="0D3D9CB5" w:rsidR="001B069D" w:rsidRPr="00660CEB" w:rsidRDefault="0030427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color w:val="auto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4AD8" w:rsidRPr="00660CEB">
                                      <w:rPr>
                                        <w:color w:val="auto"/>
                                        <w:sz w:val="36"/>
                                        <w:szCs w:val="36"/>
                                      </w:rPr>
                                      <w:t>AAKR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60CEB" w:rsidRPr="00660CEB" w14:paraId="09E9F302" w14:textId="77777777" w:rsidTr="00C357B7">
                            <w:trPr>
                              <w:gridAfter w:val="1"/>
                              <w:wAfter w:w="43" w:type="dxa"/>
                              <w:trHeight w:val="4199"/>
                              <w:jc w:val="center"/>
                            </w:trPr>
                            <w:tc>
                              <w:tcPr>
                                <w:tcW w:w="1084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2E5B9182" w14:textId="77777777" w:rsidR="00660CEB" w:rsidRPr="00660CEB" w:rsidRDefault="00660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color w:val="auto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  <w:tr w:rsidR="00660CEB" w:rsidRPr="00660CEB" w14:paraId="4274952D" w14:textId="77777777" w:rsidTr="005313AB">
                            <w:trPr>
                              <w:trHeight w:val="18"/>
                              <w:jc w:val="center"/>
                            </w:trPr>
                            <w:tc>
                              <w:tcPr>
                                <w:tcW w:w="283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7F010D9D" w14:textId="16F682B8" w:rsidR="00660CEB" w:rsidRPr="00660CEB" w:rsidRDefault="00660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66742CD4" w14:textId="73E76080" w:rsidR="00660CEB" w:rsidRPr="00C357B7" w:rsidRDefault="00660CEB" w:rsidP="00660CEB">
                                <w:pPr>
                                  <w:pStyle w:val="af0"/>
                                  <w:suppressOverlap/>
                                  <w:jc w:val="right"/>
                                  <w:rPr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C357B7">
                                  <w:rPr>
                                    <w:rFonts w:hint="eastAsia"/>
                                    <w:color w:val="auto"/>
                                    <w:spacing w:val="400"/>
                                    <w:sz w:val="28"/>
                                    <w:szCs w:val="28"/>
                                    <w:fitText w:val="960" w:id="-2021893632"/>
                                  </w:rPr>
                                  <w:t>소</w:t>
                                </w:r>
                                <w:r w:rsidRPr="00C357B7">
                                  <w:rPr>
                                    <w:rFonts w:hint="eastAsia"/>
                                    <w:color w:val="auto"/>
                                    <w:sz w:val="28"/>
                                    <w:szCs w:val="28"/>
                                    <w:fitText w:val="960" w:id="-2021893632"/>
                                  </w:rPr>
                                  <w:t>속</w:t>
                                </w:r>
                              </w:p>
                            </w:tc>
                            <w:sdt>
                              <w:sdtPr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alias w:val="소속"/>
                                <w:tag w:val="소속"/>
                                <w:id w:val="-112398981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14:paraId="11E8B755" w14:textId="6A4676C5" w:rsidR="00660CEB" w:rsidRPr="00C357B7" w:rsidRDefault="00C357B7" w:rsidP="00660CEB">
                                    <w:pPr>
                                      <w:pStyle w:val="af0"/>
                                      <w:suppressOverlap/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</w:pPr>
                                    <w:r w:rsidRPr="00C357B7"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>딥러닝</w:t>
                                    </w:r>
                                    <w:r w:rsidRPr="00C357B7"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C357B7"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>알고리즘</w:t>
                                    </w:r>
                                    <w:r w:rsidRPr="00C357B7"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C357B7"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>개발팀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83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2C7C9533" w14:textId="32D0FAB3" w:rsidR="00660CEB" w:rsidRPr="00660CEB" w:rsidRDefault="00660CEB" w:rsidP="00660CEB">
                                <w:pPr>
                                  <w:pStyle w:val="af0"/>
                                  <w:suppressOverlap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660CEB" w:rsidRPr="00660CEB" w14:paraId="344B9524" w14:textId="77777777" w:rsidTr="005313AB">
                            <w:trPr>
                              <w:trHeight w:val="16"/>
                              <w:jc w:val="center"/>
                            </w:trPr>
                            <w:tc>
                              <w:tcPr>
                                <w:tcW w:w="283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6EEA7A4F" w14:textId="77777777" w:rsidR="00660CEB" w:rsidRPr="00660CEB" w:rsidRDefault="00660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34631E6A" w14:textId="74731473" w:rsidR="00660CEB" w:rsidRPr="00C357B7" w:rsidRDefault="00660CEB" w:rsidP="00660CEB">
                                <w:pPr>
                                  <w:pStyle w:val="af0"/>
                                  <w:suppressOverlap/>
                                  <w:jc w:val="right"/>
                                  <w:rPr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C357B7">
                                  <w:rPr>
                                    <w:rFonts w:hint="eastAsia"/>
                                    <w:color w:val="auto"/>
                                    <w:spacing w:val="60"/>
                                    <w:sz w:val="28"/>
                                    <w:szCs w:val="28"/>
                                    <w:fitText w:val="960" w:id="-2021893887"/>
                                  </w:rPr>
                                  <w:t>작성</w:t>
                                </w:r>
                                <w:r w:rsidRPr="00C357B7">
                                  <w:rPr>
                                    <w:rFonts w:hint="eastAsia"/>
                                    <w:color w:val="auto"/>
                                    <w:sz w:val="28"/>
                                    <w:szCs w:val="28"/>
                                    <w:fitText w:val="960" w:id="-2021893887"/>
                                  </w:rPr>
                                  <w:t>자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hint="eastAsia"/>
                                  <w:color w:val="auto"/>
                                  <w:sz w:val="28"/>
                                  <w:szCs w:val="28"/>
                                </w:rPr>
                                <w:alias w:val="작성자"/>
                                <w:tag w:val="작성자"/>
                                <w:id w:val="-129929621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14:paraId="599289C5" w14:textId="4A7850E5" w:rsidR="00660CEB" w:rsidRPr="00C357B7" w:rsidRDefault="00C357B7" w:rsidP="00660CEB">
                                    <w:pPr>
                                      <w:pStyle w:val="af0"/>
                                      <w:suppressOverlap/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</w:pPr>
                                    <w:r w:rsidRPr="00C357B7">
                                      <w:rPr>
                                        <w:rFonts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>박효주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83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284D3088" w14:textId="19E7DBDD" w:rsidR="00660CEB" w:rsidRPr="00660CEB" w:rsidRDefault="00660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660CEB" w:rsidRPr="00660CEB" w14:paraId="2E887E98" w14:textId="77777777" w:rsidTr="005313AB">
                            <w:trPr>
                              <w:trHeight w:val="16"/>
                              <w:jc w:val="center"/>
                            </w:trPr>
                            <w:tc>
                              <w:tcPr>
                                <w:tcW w:w="283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40F8D0B0" w14:textId="77777777" w:rsidR="00660CEB" w:rsidRPr="00660CEB" w:rsidRDefault="00660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246ABA32" w14:textId="4AFE78AF" w:rsidR="00660CEB" w:rsidRPr="00C357B7" w:rsidRDefault="00660CEB" w:rsidP="00660CEB">
                                <w:pPr>
                                  <w:pStyle w:val="af0"/>
                                  <w:suppressOverlap/>
                                  <w:jc w:val="right"/>
                                  <w:rPr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C357B7">
                                  <w:rPr>
                                    <w:rFonts w:hint="eastAsia"/>
                                    <w:color w:val="auto"/>
                                    <w:spacing w:val="60"/>
                                    <w:sz w:val="28"/>
                                    <w:szCs w:val="28"/>
                                    <w:fitText w:val="960" w:id="-2021893886"/>
                                  </w:rPr>
                                  <w:t>작성</w:t>
                                </w:r>
                                <w:r w:rsidRPr="00C357B7">
                                  <w:rPr>
                                    <w:rFonts w:hint="eastAsia"/>
                                    <w:color w:val="auto"/>
                                    <w:sz w:val="28"/>
                                    <w:szCs w:val="28"/>
                                    <w:fitText w:val="960" w:id="-2021893886"/>
                                  </w:rPr>
                                  <w:t>일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Theme="minorEastAsia" w:hAnsiTheme="minorEastAsia"/>
                                  <w:color w:val="auto"/>
                                  <w:sz w:val="28"/>
                                  <w:szCs w:val="28"/>
                                </w:rPr>
                                <w:alias w:val="작성일"/>
                                <w:tag w:val="작성일"/>
                                <w:id w:val="-2061230091"/>
                                <w:placeholder>
                                  <w:docPart w:val="DefaultPlaceholder_-1854013437"/>
                                </w:placeholder>
                                <w:date w:fullDate="2020-07-15T00:00:00Z">
                                  <w:dateFormat w:val="yyyy년 M월 d일"/>
                                  <w:lid w:val="ko-K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3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14:paraId="2D75C3DE" w14:textId="7DDE0E38" w:rsidR="00660CEB" w:rsidRPr="00C357B7" w:rsidRDefault="00C357B7" w:rsidP="00660CEB">
                                    <w:pPr>
                                      <w:pStyle w:val="af0"/>
                                      <w:suppressOverlap/>
                                      <w:rPr>
                                        <w:rFonts w:asciiTheme="minorEastAsia" w:hAnsiTheme="minorEastAsia"/>
                                        <w:color w:val="auto"/>
                                        <w:sz w:val="28"/>
                                        <w:szCs w:val="28"/>
                                      </w:rPr>
                                    </w:pPr>
                                    <w:r w:rsidRPr="00C357B7">
                                      <w:rPr>
                                        <w:rFonts w:asciiTheme="minorEastAsia" w:hAnsiTheme="minorEastAsia" w:hint="eastAsia"/>
                                        <w:color w:val="auto"/>
                                        <w:sz w:val="28"/>
                                        <w:szCs w:val="28"/>
                                      </w:rPr>
                                      <w:t>2020년 7월 15일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83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14:paraId="52A567B5" w14:textId="356D6642" w:rsidR="00660CEB" w:rsidRPr="00660CEB" w:rsidRDefault="00660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605FF8EE" w14:textId="77777777" w:rsidR="001B069D" w:rsidRPr="00660CEB" w:rsidRDefault="001B069D">
                          <w:pPr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sdt>
          <w:sdtPr>
            <w:rPr>
              <w:color w:val="auto"/>
              <w:lang w:val="ko-KR"/>
            </w:rPr>
            <w:id w:val="-252519680"/>
            <w:docPartObj>
              <w:docPartGallery w:val="Table of Contents"/>
              <w:docPartUnique/>
            </w:docPartObj>
          </w:sdtPr>
          <w:sdtEndPr/>
          <w:sdtContent>
            <w:p w14:paraId="7AC2A37A" w14:textId="77777777" w:rsidR="00FD20E0" w:rsidRDefault="00FD20E0" w:rsidP="00FD20E0">
              <w:pPr>
                <w:spacing w:after="200"/>
                <w:rPr>
                  <w:color w:val="auto"/>
                  <w:lang w:val="ko-KR"/>
                </w:rPr>
              </w:pPr>
              <w:r>
                <w:rPr>
                  <w:color w:val="auto"/>
                  <w:lang w:val="ko-KR"/>
                </w:rPr>
                <w:br w:type="page"/>
              </w:r>
            </w:p>
            <w:p w14:paraId="65C2F3C5" w14:textId="787D5213" w:rsidR="00A10A9A" w:rsidRPr="00A2492F" w:rsidRDefault="00F2089B" w:rsidP="00FD20E0">
              <w:pPr>
                <w:spacing w:after="200"/>
                <w:rPr>
                  <w:b/>
                  <w:bCs/>
                  <w:color w:val="auto"/>
                  <w:sz w:val="28"/>
                  <w:szCs w:val="28"/>
                </w:rPr>
              </w:pPr>
              <w:r w:rsidRPr="00A2492F">
                <w:rPr>
                  <w:rFonts w:hint="eastAsia"/>
                  <w:b/>
                  <w:bCs/>
                  <w:color w:val="auto"/>
                  <w:sz w:val="28"/>
                  <w:szCs w:val="28"/>
                  <w:lang w:val="ko-KR"/>
                </w:rPr>
                <w:lastRenderedPageBreak/>
                <w:t>C</w:t>
              </w:r>
              <w:r w:rsidRPr="00A2492F">
                <w:rPr>
                  <w:b/>
                  <w:bCs/>
                  <w:color w:val="auto"/>
                  <w:sz w:val="28"/>
                  <w:szCs w:val="28"/>
                  <w:lang w:val="ko-KR"/>
                </w:rPr>
                <w:t>ONTENTS</w:t>
              </w:r>
            </w:p>
            <w:p w14:paraId="2DA32BE3" w14:textId="65F3AF09" w:rsidR="003018D1" w:rsidRDefault="00A10A9A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r w:rsidRPr="00A2492F">
                <w:rPr>
                  <w:color w:val="auto"/>
                </w:rPr>
                <w:fldChar w:fldCharType="begin"/>
              </w:r>
              <w:r w:rsidRPr="00A2492F">
                <w:rPr>
                  <w:color w:val="auto"/>
                </w:rPr>
                <w:instrText xml:space="preserve"> TOC \o "1-3" \h \z \u </w:instrText>
              </w:r>
              <w:r w:rsidRPr="00A2492F">
                <w:rPr>
                  <w:color w:val="auto"/>
                </w:rPr>
                <w:fldChar w:fldCharType="separate"/>
              </w:r>
              <w:hyperlink w:anchor="_Toc46215743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Definition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_Toc46215743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1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67D773A3" w14:textId="3FFD349F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44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Parameters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_Toc46215744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1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4F7C1BB1" w14:textId="6E02CB85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45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Calculation Flow Chart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_Toc46215745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1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673F2938" w14:textId="7284740A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46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4.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Time Complexity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_Toc46215746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1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7D1D33F7" w14:textId="7BEB1BD4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47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Exception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_Toc46215747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1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645F76C6" w14:textId="30729511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48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Characteristics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_Toc46215748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2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3D5C876F" w14:textId="1FB926CA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49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7.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Limitation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_Toc46215749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2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21C490AE" w14:textId="6E8E2550" w:rsidR="003018D1" w:rsidRDefault="00304277">
              <w:pPr>
                <w:pStyle w:val="10"/>
                <w:tabs>
                  <w:tab w:val="left" w:pos="446"/>
                </w:tabs>
                <w:rPr>
                  <w:smallCaps w:val="0"/>
                  <w:color w:val="auto"/>
                  <w:kern w:val="2"/>
                  <w:sz w:val="20"/>
                </w:rPr>
              </w:pPr>
              <w:hyperlink w:anchor="_Toc46215750" w:history="1">
                <w:r w:rsidR="003018D1" w:rsidRPr="00044302">
                  <w:rPr>
                    <w:rStyle w:val="af7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8.</w:t>
                </w:r>
                <w:r w:rsidR="003018D1">
                  <w:rPr>
                    <w:smallCaps w:val="0"/>
                    <w:color w:val="auto"/>
                    <w:kern w:val="2"/>
                    <w:sz w:val="20"/>
                  </w:rPr>
                  <w:tab/>
                </w:r>
                <w:r w:rsidR="003018D1" w:rsidRPr="00044302">
                  <w:rPr>
                    <w:rStyle w:val="af7"/>
                  </w:rPr>
                  <w:t>References</w:t>
                </w:r>
                <w:r w:rsidR="003018D1">
                  <w:rPr>
                    <w:webHidden/>
                  </w:rPr>
                  <w:tab/>
                </w:r>
                <w:r w:rsidR="003018D1">
                  <w:rPr>
                    <w:webHidden/>
                  </w:rPr>
                  <w:fldChar w:fldCharType="begin"/>
                </w:r>
                <w:r w:rsidR="003018D1">
                  <w:rPr>
                    <w:webHidden/>
                  </w:rPr>
                  <w:instrText xml:space="preserve"> PAGEREF _Toc46215750 \h </w:instrText>
                </w:r>
                <w:r w:rsidR="003018D1">
                  <w:rPr>
                    <w:webHidden/>
                  </w:rPr>
                </w:r>
                <w:r w:rsidR="003018D1">
                  <w:rPr>
                    <w:webHidden/>
                  </w:rPr>
                  <w:fldChar w:fldCharType="separate"/>
                </w:r>
                <w:r w:rsidR="003018D1">
                  <w:rPr>
                    <w:webHidden/>
                  </w:rPr>
                  <w:t>2</w:t>
                </w:r>
                <w:r w:rsidR="003018D1">
                  <w:rPr>
                    <w:webHidden/>
                  </w:rPr>
                  <w:fldChar w:fldCharType="end"/>
                </w:r>
              </w:hyperlink>
            </w:p>
            <w:p w14:paraId="5B1D4ED2" w14:textId="0CEF3782" w:rsidR="001B069D" w:rsidRPr="00FD20E0" w:rsidRDefault="00A10A9A" w:rsidP="00FD20E0">
              <w:pPr>
                <w:rPr>
                  <w:color w:val="auto"/>
                </w:rPr>
              </w:pPr>
              <w:r w:rsidRPr="00A2492F">
                <w:rPr>
                  <w:color w:val="auto"/>
                  <w:lang w:val="ko-KR"/>
                </w:rPr>
                <w:fldChar w:fldCharType="end"/>
              </w:r>
            </w:p>
          </w:sdtContent>
        </w:sdt>
      </w:sdtContent>
    </w:sdt>
    <w:p w14:paraId="034E563F" w14:textId="77777777" w:rsidR="00FD20E0" w:rsidRDefault="00FD20E0" w:rsidP="00FD20E0"/>
    <w:p w14:paraId="7A0A5D70" w14:textId="77777777" w:rsidR="00564C86" w:rsidRPr="00564C86" w:rsidRDefault="00564C86" w:rsidP="00564C86"/>
    <w:p w14:paraId="38DF1338" w14:textId="77777777" w:rsidR="00564C86" w:rsidRPr="00564C86" w:rsidRDefault="00564C86" w:rsidP="00564C86"/>
    <w:p w14:paraId="1CCD9D87" w14:textId="77777777" w:rsidR="00564C86" w:rsidRPr="00564C86" w:rsidRDefault="00564C86" w:rsidP="00564C86"/>
    <w:p w14:paraId="674E74C7" w14:textId="77777777" w:rsidR="00564C86" w:rsidRPr="00564C86" w:rsidRDefault="00564C86" w:rsidP="00564C86"/>
    <w:p w14:paraId="682002EE" w14:textId="77777777" w:rsidR="00564C86" w:rsidRPr="00564C86" w:rsidRDefault="00564C86" w:rsidP="00564C86"/>
    <w:p w14:paraId="113952A5" w14:textId="77777777" w:rsidR="00564C86" w:rsidRPr="00564C86" w:rsidRDefault="00564C86" w:rsidP="00564C86"/>
    <w:p w14:paraId="0E76F2A1" w14:textId="77777777" w:rsidR="00564C86" w:rsidRPr="00564C86" w:rsidRDefault="00564C86" w:rsidP="00564C86"/>
    <w:p w14:paraId="28DB7F70" w14:textId="77777777" w:rsidR="00564C86" w:rsidRPr="00564C86" w:rsidRDefault="00564C86" w:rsidP="00564C86"/>
    <w:p w14:paraId="3C2A67CE" w14:textId="77777777" w:rsidR="00564C86" w:rsidRPr="00564C86" w:rsidRDefault="00564C86" w:rsidP="00564C86"/>
    <w:p w14:paraId="580B1F6C" w14:textId="77777777" w:rsidR="00564C86" w:rsidRPr="00564C86" w:rsidRDefault="00564C86" w:rsidP="00564C86"/>
    <w:p w14:paraId="3A5F9449" w14:textId="77777777" w:rsidR="00564C86" w:rsidRPr="00564C86" w:rsidRDefault="00564C86" w:rsidP="00564C86"/>
    <w:p w14:paraId="48725A7A" w14:textId="77777777" w:rsidR="00564C86" w:rsidRPr="00564C86" w:rsidRDefault="00564C86" w:rsidP="00564C86"/>
    <w:p w14:paraId="0AC56242" w14:textId="77777777" w:rsidR="00564C86" w:rsidRPr="00564C86" w:rsidRDefault="00564C86" w:rsidP="00564C86"/>
    <w:p w14:paraId="17E04E86" w14:textId="77777777" w:rsidR="00564C86" w:rsidRPr="00564C86" w:rsidRDefault="00564C86" w:rsidP="00564C86"/>
    <w:p w14:paraId="60869D5F" w14:textId="77777777" w:rsidR="00564C86" w:rsidRPr="00564C86" w:rsidRDefault="00564C86" w:rsidP="00564C86"/>
    <w:p w14:paraId="49E63950" w14:textId="77777777" w:rsidR="00564C86" w:rsidRPr="00564C86" w:rsidRDefault="00564C86" w:rsidP="00564C86"/>
    <w:p w14:paraId="27DC6E13" w14:textId="77777777" w:rsidR="00564C86" w:rsidRPr="00564C86" w:rsidRDefault="00564C86" w:rsidP="00564C86"/>
    <w:p w14:paraId="5D07AFEC" w14:textId="77777777" w:rsidR="00564C86" w:rsidRPr="00564C86" w:rsidRDefault="00564C86" w:rsidP="00564C86"/>
    <w:p w14:paraId="6D93297C" w14:textId="77777777" w:rsidR="00564C86" w:rsidRPr="00564C86" w:rsidRDefault="00564C86" w:rsidP="00564C86"/>
    <w:p w14:paraId="66EBA41F" w14:textId="77777777" w:rsidR="00564C86" w:rsidRPr="00564C86" w:rsidRDefault="00564C86" w:rsidP="00564C86"/>
    <w:p w14:paraId="2E436843" w14:textId="77777777" w:rsidR="00564C86" w:rsidRPr="00564C86" w:rsidRDefault="00564C86" w:rsidP="00564C86"/>
    <w:p w14:paraId="05FFBD40" w14:textId="77777777" w:rsidR="00564C86" w:rsidRPr="00564C86" w:rsidRDefault="00564C86" w:rsidP="00564C86"/>
    <w:p w14:paraId="48A8F735" w14:textId="3A50C5C6" w:rsidR="00564C86" w:rsidRPr="00564C86" w:rsidRDefault="00564C86" w:rsidP="00564C86">
      <w:pPr>
        <w:tabs>
          <w:tab w:val="left" w:pos="5170"/>
        </w:tabs>
      </w:pPr>
      <w:r>
        <w:tab/>
      </w:r>
    </w:p>
    <w:p w14:paraId="2C366C70" w14:textId="2BF0ABBF" w:rsidR="00564C86" w:rsidRPr="00564C86" w:rsidRDefault="00564C86" w:rsidP="00564C86">
      <w:pPr>
        <w:tabs>
          <w:tab w:val="left" w:pos="5170"/>
        </w:tabs>
        <w:sectPr w:rsidR="00564C86" w:rsidRPr="00564C86" w:rsidSect="00C357B7">
          <w:footerReference w:type="even" r:id="rId14"/>
          <w:pgSz w:w="11907" w:h="16839" w:code="1"/>
          <w:pgMar w:top="1418" w:right="1440" w:bottom="1440" w:left="1440" w:header="851" w:footer="709" w:gutter="0"/>
          <w:pgNumType w:start="0"/>
          <w:cols w:space="360"/>
          <w:titlePg/>
          <w:docGrid w:linePitch="360"/>
        </w:sectPr>
      </w:pPr>
    </w:p>
    <w:bookmarkStart w:id="0" w:name="_Toc46215743" w:displacedByCustomXml="next"/>
    <w:sdt>
      <w:sdtPr>
        <w:rPr>
          <w:rFonts w:hint="eastAsia"/>
        </w:rPr>
        <w:id w:val="-620224585"/>
        <w:placeholder>
          <w:docPart w:val="DefaultPlaceholder_-1854013440"/>
        </w:placeholder>
      </w:sdtPr>
      <w:sdtEndPr/>
      <w:sdtContent>
        <w:p w14:paraId="5DA87F85" w14:textId="37EC8870" w:rsidR="003634B9" w:rsidRPr="00A2492F" w:rsidRDefault="00D77E47" w:rsidP="00FD20E0">
          <w:pPr>
            <w:pStyle w:val="1"/>
          </w:pPr>
          <w:r w:rsidRPr="00A2492F">
            <w:t>Definition</w:t>
          </w:r>
        </w:p>
      </w:sdtContent>
    </w:sdt>
    <w:bookmarkEnd w:id="0" w:displacedByCustomXml="prev"/>
    <w:sdt>
      <w:sdtPr>
        <w:rPr>
          <w:rFonts w:hint="eastAsia"/>
          <w:color w:val="auto"/>
        </w:rPr>
        <w:id w:val="-363675215"/>
        <w:placeholder>
          <w:docPart w:val="DefaultPlaceholder_-1854013440"/>
        </w:placeholder>
      </w:sdtPr>
      <w:sdtEndPr/>
      <w:sdtContent>
        <w:p w14:paraId="2DD15C4F" w14:textId="28FE29B7" w:rsidR="006F78EB" w:rsidRPr="0089781B" w:rsidRDefault="005C241C" w:rsidP="001D150F">
          <w:pPr>
            <w:jc w:val="both"/>
            <w:rPr>
              <w:color w:val="auto"/>
            </w:rPr>
          </w:pPr>
          <w:r w:rsidRPr="0089781B">
            <w:rPr>
              <w:rFonts w:ascii="Arial" w:hAnsi="Arial" w:cs="Arial"/>
              <w:b/>
              <w:bCs/>
              <w:color w:val="auto"/>
              <w:sz w:val="21"/>
              <w:szCs w:val="21"/>
              <w:shd w:val="clear" w:color="auto" w:fill="FFFFFF"/>
            </w:rPr>
            <w:t>AAKR</w:t>
          </w:r>
          <w:r w:rsidRPr="0089781B">
            <w:rPr>
              <w:rFonts w:ascii="Arial" w:hAnsi="Arial" w:cs="Arial"/>
              <w:color w:val="auto"/>
              <w:sz w:val="21"/>
              <w:szCs w:val="21"/>
              <w:shd w:val="clear" w:color="auto" w:fill="FFFFFF"/>
            </w:rPr>
            <w:t>(Auto-Associative Kernel Regression)</w:t>
          </w:r>
          <w:r w:rsidR="006F78EB" w:rsidRPr="0089781B">
            <w:rPr>
              <w:rFonts w:ascii="Arial" w:hAnsi="Arial" w:cs="Arial" w:hint="eastAsia"/>
              <w:color w:val="auto"/>
              <w:sz w:val="21"/>
              <w:szCs w:val="21"/>
              <w:shd w:val="clear" w:color="auto" w:fill="FFFFFF"/>
            </w:rPr>
            <w:t>은</w:t>
          </w:r>
          <w:r w:rsidR="006F78EB" w:rsidRPr="0089781B">
            <w:rPr>
              <w:rFonts w:ascii="Arial" w:hAnsi="Arial" w:cs="Arial" w:hint="eastAsia"/>
              <w:color w:val="auto"/>
              <w:sz w:val="21"/>
              <w:szCs w:val="21"/>
              <w:shd w:val="clear" w:color="auto" w:fill="FFFFFF"/>
            </w:rPr>
            <w:t xml:space="preserve"> </w:t>
          </w:r>
          <w:r w:rsidR="006F78EB" w:rsidRPr="0089781B">
            <w:rPr>
              <w:rFonts w:ascii="Arial" w:hAnsi="Arial" w:cs="Arial" w:hint="eastAsia"/>
              <w:color w:val="auto"/>
              <w:sz w:val="21"/>
              <w:szCs w:val="21"/>
              <w:shd w:val="clear" w:color="auto" w:fill="FFFFFF"/>
            </w:rPr>
            <w:t>학습한</w:t>
          </w:r>
          <w:r w:rsidR="006F78EB" w:rsidRPr="0089781B">
            <w:rPr>
              <w:rFonts w:ascii="Arial" w:hAnsi="Arial" w:cs="Arial" w:hint="eastAsia"/>
              <w:color w:val="auto"/>
              <w:sz w:val="21"/>
              <w:szCs w:val="21"/>
              <w:shd w:val="clear" w:color="auto" w:fill="FFFFFF"/>
            </w:rPr>
            <w:t xml:space="preserve"> </w:t>
          </w:r>
          <w:r w:rsidR="006F78EB" w:rsidRPr="0089781B">
            <w:rPr>
              <w:color w:val="auto"/>
            </w:rPr>
            <w:t>데이터를</w:t>
          </w:r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color w:val="auto"/>
            </w:rPr>
            <w:t>이용하여</w:t>
          </w:r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color w:val="auto"/>
            </w:rPr>
            <w:t>파라미터를</w:t>
          </w:r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color w:val="auto"/>
            </w:rPr>
            <w:t>추정하는</w:t>
          </w:r>
          <w:r w:rsidR="006F78EB" w:rsidRPr="0089781B">
            <w:rPr>
              <w:color w:val="auto"/>
            </w:rPr>
            <w:t xml:space="preserve"> </w:t>
          </w:r>
          <w:proofErr w:type="spellStart"/>
          <w:r w:rsidR="006F78EB" w:rsidRPr="0089781B">
            <w:rPr>
              <w:color w:val="auto"/>
            </w:rPr>
            <w:t>비모수적</w:t>
          </w:r>
          <w:proofErr w:type="spellEnd"/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color w:val="auto"/>
            </w:rPr>
            <w:t>경험</w:t>
          </w:r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color w:val="auto"/>
            </w:rPr>
            <w:t>모델</w:t>
          </w:r>
          <w:r w:rsidR="006F78EB" w:rsidRPr="0089781B">
            <w:rPr>
              <w:color w:val="auto"/>
            </w:rPr>
            <w:t>(non-parametric empirical modeling)</w:t>
          </w:r>
          <w:r w:rsidR="006F78EB" w:rsidRPr="0089781B">
            <w:rPr>
              <w:color w:val="auto"/>
            </w:rPr>
            <w:t>이</w:t>
          </w:r>
          <w:r w:rsidR="00F456C0">
            <w:rPr>
              <w:rFonts w:hint="eastAsia"/>
              <w:color w:val="auto"/>
            </w:rPr>
            <w:t>며</w:t>
          </w:r>
          <w:r w:rsidR="00F456C0">
            <w:rPr>
              <w:rFonts w:hint="eastAsia"/>
              <w:color w:val="auto"/>
            </w:rPr>
            <w:t>,</w:t>
          </w:r>
          <w:r w:rsidR="00F456C0">
            <w:rPr>
              <w:color w:val="auto"/>
            </w:rPr>
            <w:t xml:space="preserve"> </w:t>
          </w:r>
          <w:r w:rsidR="006F78EB" w:rsidRPr="0089781B">
            <w:rPr>
              <w:rFonts w:ascii="Arial" w:hAnsi="Arial" w:cs="Arial" w:hint="eastAsia"/>
              <w:color w:val="auto"/>
              <w:sz w:val="21"/>
              <w:szCs w:val="21"/>
              <w:shd w:val="clear" w:color="auto" w:fill="FFFFFF"/>
            </w:rPr>
            <w:t>학습</w:t>
          </w:r>
          <w:r w:rsidR="006F78EB" w:rsidRPr="0089781B">
            <w:rPr>
              <w:rFonts w:ascii="Arial" w:hAnsi="Arial" w:cs="Arial" w:hint="eastAsia"/>
              <w:color w:val="auto"/>
              <w:sz w:val="21"/>
              <w:szCs w:val="21"/>
              <w:shd w:val="clear" w:color="auto" w:fill="FFFFFF"/>
            </w:rPr>
            <w:t xml:space="preserve"> </w:t>
          </w:r>
          <w:r w:rsidR="006F78EB" w:rsidRPr="0089781B">
            <w:rPr>
              <w:color w:val="auto"/>
            </w:rPr>
            <w:t>데이터</w:t>
          </w:r>
          <w:r w:rsidR="006F78EB" w:rsidRPr="0089781B">
            <w:rPr>
              <w:rFonts w:hint="eastAsia"/>
              <w:color w:val="auto"/>
            </w:rPr>
            <w:t>는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color w:val="auto"/>
            </w:rPr>
            <w:t>정상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color w:val="auto"/>
            </w:rPr>
            <w:t>운전</w:t>
          </w:r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상태</w:t>
          </w:r>
          <w:r w:rsidR="006F78EB" w:rsidRPr="0089781B">
            <w:rPr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데이터로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구성된다</w:t>
          </w:r>
          <w:r w:rsidR="006F78EB" w:rsidRPr="0089781B">
            <w:rPr>
              <w:rFonts w:hint="eastAsia"/>
              <w:color w:val="auto"/>
            </w:rPr>
            <w:t>.</w:t>
          </w:r>
        </w:p>
        <w:p w14:paraId="43B10F07" w14:textId="7BC3504C" w:rsidR="003371A3" w:rsidRPr="00D6230C" w:rsidRDefault="005369A4" w:rsidP="001D150F">
          <w:pPr>
            <w:jc w:val="both"/>
          </w:pPr>
          <w:r>
            <w:rPr>
              <w:rFonts w:hint="eastAsia"/>
              <w:color w:val="auto"/>
            </w:rPr>
            <w:t>모델에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값이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입력되면</w:t>
          </w:r>
          <w:r w:rsidR="006F78EB" w:rsidRPr="0089781B">
            <w:rPr>
              <w:rFonts w:hint="eastAsia"/>
              <w:color w:val="auto"/>
            </w:rPr>
            <w:t xml:space="preserve"> </w:t>
          </w:r>
          <w:proofErr w:type="spellStart"/>
          <w:r w:rsidR="006F78EB" w:rsidRPr="0089781B">
            <w:rPr>
              <w:rFonts w:hint="eastAsia"/>
              <w:color w:val="auto"/>
            </w:rPr>
            <w:t>입력값과</w:t>
          </w:r>
          <w:proofErr w:type="spellEnd"/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학습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데이터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내의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샘플들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사이의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유클리드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거리</w:t>
          </w:r>
          <w:r w:rsidR="006F78EB" w:rsidRPr="0089781B">
            <w:rPr>
              <w:color w:val="auto"/>
            </w:rPr>
            <w:t xml:space="preserve">(Euclidean Distance) </w:t>
          </w: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>d(k)</m:t>
            </m:r>
          </m:oMath>
          <w:r w:rsidR="006F78EB" w:rsidRPr="0089781B">
            <w:rPr>
              <w:rFonts w:hint="eastAsia"/>
              <w:color w:val="auto"/>
            </w:rPr>
            <w:t>를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구</w:t>
          </w:r>
          <w:r w:rsidR="00834CD1">
            <w:rPr>
              <w:rFonts w:hint="eastAsia"/>
              <w:color w:val="auto"/>
            </w:rPr>
            <w:t>한다</w:t>
          </w:r>
          <w:r w:rsidR="00834CD1">
            <w:rPr>
              <w:rFonts w:hint="eastAsia"/>
              <w:color w:val="auto"/>
            </w:rPr>
            <w:t>.</w:t>
          </w:r>
          <w:r w:rsidR="00834CD1">
            <w:rPr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그리고</w:t>
          </w:r>
          <w:r w:rsidR="00834CD1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계산된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거리</w:t>
          </w:r>
          <w:r w:rsidR="00834CD1">
            <w:rPr>
              <w:rFonts w:hint="eastAsia"/>
              <w:color w:val="auto"/>
            </w:rPr>
            <w:t>에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대한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가중치</w:t>
          </w:r>
          <w:r w:rsidR="00F456C0">
            <w:rPr>
              <w:rFonts w:hint="eastAsia"/>
              <w:color w:val="auto"/>
            </w:rPr>
            <w:t>는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거리</w:t>
          </w:r>
          <w:r w:rsidR="00834CD1">
            <w:rPr>
              <w:rFonts w:hint="eastAsia"/>
              <w:color w:val="auto"/>
            </w:rPr>
            <w:t xml:space="preserve"> </w:t>
          </w:r>
          <w:r w:rsidR="006F78EB" w:rsidRPr="0089781B">
            <w:rPr>
              <w:rFonts w:hint="eastAsia"/>
              <w:color w:val="auto"/>
            </w:rPr>
            <w:t>유사도</w:t>
          </w:r>
          <w:r w:rsidR="00834CD1">
            <w:rPr>
              <w:rFonts w:hint="eastAsia"/>
              <w:color w:val="auto"/>
            </w:rPr>
            <w:t>와</w:t>
          </w:r>
          <w:r w:rsidR="00834CD1">
            <w:rPr>
              <w:rFonts w:hint="eastAsia"/>
              <w:color w:val="auto"/>
            </w:rPr>
            <w:t xml:space="preserve"> </w:t>
          </w:r>
          <w:proofErr w:type="spellStart"/>
          <w:r w:rsidR="00834CD1">
            <w:rPr>
              <w:rFonts w:hint="eastAsia"/>
              <w:color w:val="auto"/>
            </w:rPr>
            <w:t>가우시</w:t>
          </w:r>
          <w:r w:rsidR="000D24BE">
            <w:rPr>
              <w:rFonts w:hint="eastAsia"/>
              <w:color w:val="auto"/>
            </w:rPr>
            <w:t>안</w:t>
          </w:r>
          <w:proofErr w:type="spellEnd"/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커널</w:t>
          </w:r>
          <w:r w:rsidR="00F456C0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함수를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이용</w:t>
          </w:r>
          <w:r w:rsidR="00F456C0">
            <w:rPr>
              <w:rFonts w:hint="eastAsia"/>
              <w:color w:val="auto"/>
            </w:rPr>
            <w:t>한다</w:t>
          </w:r>
          <w:r>
            <w:rPr>
              <w:rFonts w:hint="eastAsia"/>
              <w:color w:val="auto"/>
            </w:rPr>
            <w:t>.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이때</w:t>
          </w:r>
          <w:r w:rsidR="00834CD1">
            <w:rPr>
              <w:rFonts w:hint="eastAsia"/>
              <w:color w:val="auto"/>
            </w:rPr>
            <w:t xml:space="preserve"> </w:t>
          </w: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>h</m:t>
            </m:r>
          </m:oMath>
          <w:r w:rsidR="00834CD1">
            <w:rPr>
              <w:rFonts w:hint="eastAsia"/>
              <w:color w:val="auto"/>
            </w:rPr>
            <w:t>로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커널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폭을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설정하고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이에</w:t>
          </w:r>
          <w:r w:rsidR="00834CD1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따라</w:t>
          </w:r>
          <w:r w:rsidR="0089781B" w:rsidRPr="0089781B">
            <w:rPr>
              <w:rFonts w:hint="eastAsia"/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가중치</w:t>
          </w:r>
          <w:r w:rsidR="006F78EB" w:rsidRPr="0089781B">
            <w:rPr>
              <w:color w:val="auto"/>
            </w:rPr>
            <w:t xml:space="preserve"> </w:t>
          </w: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>w(k)</m:t>
            </m:r>
          </m:oMath>
          <w:r w:rsidR="00834CD1">
            <w:rPr>
              <w:rFonts w:hint="eastAsia"/>
              <w:color w:val="auto"/>
            </w:rPr>
            <w:t>가</w:t>
          </w:r>
          <w:r w:rsidR="006F78EB" w:rsidRPr="0089781B">
            <w:rPr>
              <w:rFonts w:hint="eastAsia"/>
              <w:color w:val="auto"/>
            </w:rPr>
            <w:t xml:space="preserve"> </w:t>
          </w:r>
          <w:r w:rsidR="00834CD1">
            <w:rPr>
              <w:rFonts w:hint="eastAsia"/>
              <w:color w:val="auto"/>
            </w:rPr>
            <w:t>결정된다</w:t>
          </w:r>
          <w:r w:rsidR="00040BAC">
            <w:rPr>
              <w:rFonts w:hint="eastAsia"/>
              <w:color w:val="auto"/>
            </w:rPr>
            <w:t>.</w:t>
          </w:r>
          <w:r w:rsidR="00040BAC">
            <w:rPr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마지막으로</w:t>
          </w:r>
          <w:r w:rsidR="0089781B" w:rsidRPr="0089781B">
            <w:rPr>
              <w:rFonts w:hint="eastAsia"/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가중치</w:t>
          </w:r>
          <w:r w:rsidR="0089781B" w:rsidRPr="0089781B">
            <w:rPr>
              <w:rFonts w:hint="eastAsia"/>
              <w:color w:val="auto"/>
            </w:rPr>
            <w:t xml:space="preserve"> </w:t>
          </w: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>w(k)</m:t>
            </m:r>
          </m:oMath>
          <w:r w:rsidR="0089781B" w:rsidRPr="0089781B">
            <w:rPr>
              <w:rFonts w:hint="eastAsia"/>
              <w:color w:val="auto"/>
            </w:rPr>
            <w:t>와</w:t>
          </w:r>
          <w:r w:rsidR="0089781B" w:rsidRPr="0089781B">
            <w:rPr>
              <w:rFonts w:hint="eastAsia"/>
              <w:color w:val="auto"/>
            </w:rPr>
            <w:t xml:space="preserve"> </w:t>
          </w: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>X(</m:t>
            </m:r>
            <m:r>
              <w:rPr>
                <w:rFonts w:ascii="Cambria Math" w:hAnsi="Cambria Math" w:hint="eastAsia"/>
                <w:color w:val="auto"/>
              </w:rPr>
              <m:t>학습</m:t>
            </m:r>
            <m:r>
              <w:rPr>
                <w:rFonts w:ascii="Cambria Math" w:hAnsi="Cambria Math"/>
                <w:color w:val="auto"/>
              </w:rPr>
              <m:t xml:space="preserve"> </m:t>
            </m:r>
            <m:r>
              <w:rPr>
                <w:rFonts w:ascii="Cambria Math" w:hAnsi="Cambria Math" w:hint="eastAsia"/>
                <w:color w:val="auto"/>
              </w:rPr>
              <m:t>데이터</m:t>
            </m:r>
            <m:r>
              <w:rPr>
                <w:rFonts w:ascii="Cambria Math" w:hAnsi="Cambria Math"/>
                <w:color w:val="auto"/>
              </w:rPr>
              <m:t>)</m:t>
            </m:r>
          </m:oMath>
          <w:r w:rsidR="0089781B" w:rsidRPr="0089781B">
            <w:rPr>
              <w:rFonts w:hint="eastAsia"/>
              <w:color w:val="auto"/>
            </w:rPr>
            <w:t xml:space="preserve"> </w:t>
          </w:r>
          <w:proofErr w:type="spellStart"/>
          <w:r w:rsidR="0089781B" w:rsidRPr="0089781B">
            <w:rPr>
              <w:rFonts w:hint="eastAsia"/>
              <w:color w:val="auto"/>
            </w:rPr>
            <w:t>를</w:t>
          </w:r>
          <w:proofErr w:type="spellEnd"/>
          <w:r w:rsidR="0089781B" w:rsidRPr="0089781B">
            <w:rPr>
              <w:rFonts w:hint="eastAsia"/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결합한</w:t>
          </w:r>
          <w:r w:rsidR="0089781B" w:rsidRPr="0089781B">
            <w:rPr>
              <w:rFonts w:hint="eastAsia"/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가중평균으로</w:t>
          </w:r>
          <w:r w:rsidR="0089781B" w:rsidRPr="0089781B">
            <w:rPr>
              <w:rFonts w:hint="eastAsia"/>
              <w:color w:val="auto"/>
            </w:rPr>
            <w:t xml:space="preserve"> </w:t>
          </w:r>
          <w:proofErr w:type="spellStart"/>
          <w:r w:rsidR="0089781B" w:rsidRPr="0089781B">
            <w:rPr>
              <w:rFonts w:hint="eastAsia"/>
              <w:color w:val="auto"/>
            </w:rPr>
            <w:t>입력값에</w:t>
          </w:r>
          <w:proofErr w:type="spellEnd"/>
          <w:r w:rsidR="0089781B" w:rsidRPr="0089781B">
            <w:rPr>
              <w:rFonts w:hint="eastAsia"/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대한</w:t>
          </w:r>
          <w:r w:rsidR="0089781B" w:rsidRPr="0089781B">
            <w:rPr>
              <w:rFonts w:hint="eastAsia"/>
              <w:color w:val="auto"/>
            </w:rPr>
            <w:t xml:space="preserve"> </w:t>
          </w:r>
          <w:proofErr w:type="spellStart"/>
          <w:r w:rsidR="0089781B" w:rsidRPr="0089781B">
            <w:rPr>
              <w:rFonts w:hint="eastAsia"/>
              <w:color w:val="auto"/>
            </w:rPr>
            <w:t>예측값을</w:t>
          </w:r>
          <w:proofErr w:type="spellEnd"/>
          <w:r w:rsidR="0089781B" w:rsidRPr="0089781B">
            <w:rPr>
              <w:rFonts w:hint="eastAsia"/>
              <w:color w:val="auto"/>
            </w:rPr>
            <w:t xml:space="preserve"> </w:t>
          </w:r>
          <w:r w:rsidR="0089781B" w:rsidRPr="0089781B">
            <w:rPr>
              <w:rFonts w:hint="eastAsia"/>
              <w:color w:val="auto"/>
            </w:rPr>
            <w:t>계산한다</w:t>
          </w:r>
          <w:r w:rsidR="0089781B" w:rsidRPr="0089781B">
            <w:rPr>
              <w:rFonts w:hint="eastAsia"/>
              <w:color w:val="auto"/>
            </w:rPr>
            <w:t>.</w:t>
          </w:r>
        </w:p>
      </w:sdtContent>
    </w:sdt>
    <w:bookmarkStart w:id="1" w:name="_Toc46215744" w:displacedByCustomXml="next"/>
    <w:sdt>
      <w:sdtPr>
        <w:rPr>
          <w:rFonts w:hint="eastAsia"/>
        </w:rPr>
        <w:id w:val="-838471962"/>
        <w:placeholder>
          <w:docPart w:val="DefaultPlaceholder_-1854013440"/>
        </w:placeholder>
      </w:sdtPr>
      <w:sdtEndPr/>
      <w:sdtContent>
        <w:p w14:paraId="09D804ED" w14:textId="205B7C8A" w:rsidR="003371A3" w:rsidRPr="00A2492F" w:rsidRDefault="00F2089B" w:rsidP="003371A3">
          <w:pPr>
            <w:pStyle w:val="1"/>
          </w:pPr>
          <w:r w:rsidRPr="00A2492F">
            <w:t>Parameters</w:t>
          </w:r>
        </w:p>
      </w:sdtContent>
    </w:sdt>
    <w:bookmarkEnd w:id="1" w:displacedByCustomXml="prev"/>
    <w:sdt>
      <w:sdtPr>
        <w:rPr>
          <w:rFonts w:hint="eastAsia"/>
          <w:color w:val="auto"/>
        </w:rPr>
        <w:id w:val="1297032173"/>
        <w:placeholder>
          <w:docPart w:val="DefaultPlaceholder_-1854013440"/>
        </w:placeholder>
      </w:sdtPr>
      <w:sdtEndPr/>
      <w:sdtContent>
        <w:p w14:paraId="3DBBA8F4" w14:textId="7F91E4E2" w:rsidR="0089781B" w:rsidRDefault="006F78EB" w:rsidP="009D765E">
          <w:pPr>
            <w:ind w:firstLine="400"/>
            <w:rPr>
              <w:color w:val="auto"/>
            </w:rPr>
          </w:pP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>X</m:t>
            </m:r>
          </m:oMath>
          <w:r>
            <w:rPr>
              <w:rFonts w:hint="eastAsia"/>
              <w:color w:val="auto"/>
            </w:rPr>
            <w:t xml:space="preserve"> </w:t>
          </w:r>
          <w:r>
            <w:rPr>
              <w:color w:val="auto"/>
            </w:rPr>
            <w:t xml:space="preserve">: </w:t>
          </w:r>
          <w:r>
            <w:rPr>
              <w:rFonts w:hint="eastAsia"/>
              <w:color w:val="auto"/>
            </w:rPr>
            <w:t>학습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데이터</w:t>
          </w:r>
        </w:p>
        <w:p w14:paraId="1B06AF62" w14:textId="3B415650" w:rsidR="009D765E" w:rsidRPr="009D765E" w:rsidRDefault="00304277" w:rsidP="009D765E">
          <w:pPr>
            <w:ind w:firstLine="400"/>
            <w:rPr>
              <w:color w:val="auto"/>
            </w:rPr>
          </w:pPr>
          <m:oMath>
            <m:acc>
              <m:ac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oMath>
          <w:r w:rsidR="009D765E">
            <w:rPr>
              <w:rFonts w:hint="eastAsia"/>
              <w:color w:val="auto"/>
            </w:rPr>
            <w:t xml:space="preserve"> </w:t>
          </w:r>
          <w:r w:rsidR="009D765E">
            <w:rPr>
              <w:color w:val="auto"/>
            </w:rPr>
            <w:t xml:space="preserve">: </w:t>
          </w:r>
          <w:r w:rsidR="009D765E">
            <w:rPr>
              <w:rFonts w:hint="eastAsia"/>
              <w:color w:val="auto"/>
            </w:rPr>
            <w:t>입력</w:t>
          </w:r>
          <w:r w:rsidR="009D765E">
            <w:rPr>
              <w:rFonts w:hint="eastAsia"/>
              <w:color w:val="auto"/>
            </w:rPr>
            <w:t xml:space="preserve"> </w:t>
          </w:r>
          <w:r w:rsidR="009D765E">
            <w:rPr>
              <w:rFonts w:hint="eastAsia"/>
              <w:color w:val="auto"/>
            </w:rPr>
            <w:t>데이터</w:t>
          </w:r>
        </w:p>
        <w:p w14:paraId="153AD034" w14:textId="4BDE9E90" w:rsidR="003371A3" w:rsidRPr="00D11C23" w:rsidRDefault="00AB7E4D" w:rsidP="009D765E">
          <w:pPr>
            <w:ind w:firstLine="400"/>
          </w:pPr>
          <m:oMath>
            <m:r>
              <m:rPr>
                <m:scr m:val="script"/>
              </m:rPr>
              <w:rPr>
                <w:rFonts w:ascii="Cambria Math" w:hAnsi="Cambria Math"/>
                <w:color w:val="auto"/>
              </w:rPr>
              <m:t xml:space="preserve">h : </m:t>
            </m:r>
          </m:oMath>
          <w:r w:rsidR="00D6230C">
            <w:t>커널</w:t>
          </w:r>
          <w:r>
            <w:rPr>
              <w:rFonts w:hint="eastAsia"/>
            </w:rPr>
            <w:t>폭</w:t>
          </w:r>
        </w:p>
      </w:sdtContent>
    </w:sdt>
    <w:bookmarkStart w:id="2" w:name="_Toc46215745" w:displacedByCustomXml="next"/>
    <w:sdt>
      <w:sdtPr>
        <w:rPr>
          <w:rFonts w:hint="eastAsia"/>
        </w:rPr>
        <w:id w:val="-1598396886"/>
        <w:placeholder>
          <w:docPart w:val="DD38C8C0D8F544E08D43B0834415389E"/>
        </w:placeholder>
      </w:sdtPr>
      <w:sdtEndPr/>
      <w:sdtContent>
        <w:p w14:paraId="0E0DDBCC" w14:textId="4D124C02" w:rsidR="003371A3" w:rsidRPr="00A2492F" w:rsidRDefault="00F2089B" w:rsidP="003371A3">
          <w:pPr>
            <w:pStyle w:val="1"/>
          </w:pPr>
          <w:r w:rsidRPr="00A2492F">
            <w:t>Calculation Flow Chart</w:t>
          </w:r>
        </w:p>
      </w:sdtContent>
    </w:sdt>
    <w:bookmarkEnd w:id="2" w:displacedByCustomXml="prev"/>
    <w:sdt>
      <w:sdtPr>
        <w:rPr>
          <w:rFonts w:hint="eastAsia"/>
          <w:color w:val="auto"/>
        </w:rPr>
        <w:alias w:val="Flow_Chart"/>
        <w:tag w:val="Flow_Chart"/>
        <w:id w:val="-1051382289"/>
        <w:lock w:val="sdtLocked"/>
        <w:picture/>
      </w:sdtPr>
      <w:sdtEndPr/>
      <w:sdtContent>
        <w:p w14:paraId="44B5E9CA" w14:textId="339C02E9" w:rsidR="003371A3" w:rsidRPr="00A2492F" w:rsidRDefault="00AC1C2B" w:rsidP="00AC1C2B">
          <w:pPr>
            <w:spacing w:before="240" w:line="480" w:lineRule="auto"/>
            <w:rPr>
              <w:color w:val="auto"/>
            </w:rPr>
          </w:pPr>
          <w:r>
            <w:rPr>
              <w:rFonts w:hint="eastAsia"/>
              <w:noProof/>
              <w:color w:val="auto"/>
            </w:rPr>
            <w:drawing>
              <wp:inline distT="0" distB="0" distL="0" distR="0" wp14:anchorId="2AAF7C74" wp14:editId="2B05221F">
                <wp:extent cx="5727645" cy="2967280"/>
                <wp:effectExtent l="0" t="0" r="6985" b="508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645" cy="29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3" w:name="_Toc46215747" w:displacedByCustomXml="next"/>
    <w:sdt>
      <w:sdtPr>
        <w:rPr>
          <w:rFonts w:hint="eastAsia"/>
        </w:rPr>
        <w:id w:val="508650444"/>
        <w:placeholder>
          <w:docPart w:val="A60FDE0D630747928C51763C6228D825"/>
        </w:placeholder>
      </w:sdtPr>
      <w:sdtEndPr/>
      <w:sdtContent>
        <w:p w14:paraId="7B90E75A" w14:textId="6D56198C" w:rsidR="00F2089B" w:rsidRPr="00A2492F" w:rsidRDefault="00F2089B" w:rsidP="00F2089B">
          <w:pPr>
            <w:pStyle w:val="1"/>
          </w:pPr>
          <w:r w:rsidRPr="00A2492F">
            <w:t>Exception</w:t>
          </w:r>
        </w:p>
      </w:sdtContent>
    </w:sdt>
    <w:bookmarkEnd w:id="3" w:displacedByCustomXml="prev"/>
    <w:sdt>
      <w:sdtPr>
        <w:rPr>
          <w:rFonts w:hint="eastAsia"/>
          <w:color w:val="auto"/>
        </w:rPr>
        <w:id w:val="-414254614"/>
        <w:placeholder>
          <w:docPart w:val="A60FDE0D630747928C51763C6228D825"/>
        </w:placeholder>
        <w:showingPlcHdr/>
      </w:sdtPr>
      <w:sdtEndPr/>
      <w:sdtContent>
        <w:p w14:paraId="01086282" w14:textId="77777777" w:rsidR="00F2089B" w:rsidRPr="00A2492F" w:rsidRDefault="00F2089B" w:rsidP="00F2089B">
          <w:pPr>
            <w:rPr>
              <w:color w:val="auto"/>
            </w:rPr>
          </w:pPr>
          <w:r w:rsidRPr="00A2492F">
            <w:rPr>
              <w:rStyle w:val="af1"/>
              <w:rFonts w:hint="eastAsia"/>
              <w:color w:val="auto"/>
            </w:rPr>
            <w:t>텍스트를</w:t>
          </w:r>
          <w:r w:rsidRPr="00A2492F">
            <w:rPr>
              <w:rStyle w:val="af1"/>
              <w:rFonts w:hint="eastAsia"/>
              <w:color w:val="auto"/>
            </w:rPr>
            <w:t xml:space="preserve"> </w:t>
          </w:r>
          <w:r w:rsidRPr="00A2492F">
            <w:rPr>
              <w:rStyle w:val="af1"/>
              <w:rFonts w:hint="eastAsia"/>
              <w:color w:val="auto"/>
            </w:rPr>
            <w:t>입력하려면</w:t>
          </w:r>
          <w:r w:rsidRPr="00A2492F">
            <w:rPr>
              <w:rStyle w:val="af1"/>
              <w:rFonts w:hint="eastAsia"/>
              <w:color w:val="auto"/>
            </w:rPr>
            <w:t xml:space="preserve"> </w:t>
          </w:r>
          <w:r w:rsidRPr="00A2492F">
            <w:rPr>
              <w:rStyle w:val="af1"/>
              <w:rFonts w:hint="eastAsia"/>
              <w:color w:val="auto"/>
            </w:rPr>
            <w:t>여기를</w:t>
          </w:r>
          <w:r w:rsidRPr="00A2492F">
            <w:rPr>
              <w:rStyle w:val="af1"/>
              <w:rFonts w:hint="eastAsia"/>
              <w:color w:val="auto"/>
            </w:rPr>
            <w:t xml:space="preserve"> </w:t>
          </w:r>
          <w:r w:rsidRPr="00A2492F">
            <w:rPr>
              <w:rStyle w:val="af1"/>
              <w:rFonts w:hint="eastAsia"/>
              <w:color w:val="auto"/>
            </w:rPr>
            <w:t>클릭하거나</w:t>
          </w:r>
          <w:r w:rsidRPr="00A2492F">
            <w:rPr>
              <w:rStyle w:val="af1"/>
              <w:rFonts w:hint="eastAsia"/>
              <w:color w:val="auto"/>
            </w:rPr>
            <w:t xml:space="preserve"> </w:t>
          </w:r>
          <w:r w:rsidRPr="00A2492F">
            <w:rPr>
              <w:rStyle w:val="af1"/>
              <w:rFonts w:hint="eastAsia"/>
              <w:color w:val="auto"/>
            </w:rPr>
            <w:t>탭하세요</w:t>
          </w:r>
          <w:r w:rsidRPr="00A2492F">
            <w:rPr>
              <w:rStyle w:val="af1"/>
              <w:rFonts w:hint="eastAsia"/>
              <w:color w:val="auto"/>
            </w:rPr>
            <w:t>.</w:t>
          </w:r>
        </w:p>
      </w:sdtContent>
    </w:sdt>
    <w:p w14:paraId="5A506CFF" w14:textId="77777777" w:rsidR="001D150F" w:rsidRDefault="001D150F">
      <w:pPr>
        <w:spacing w:after="200"/>
        <w:rPr>
          <w:rFonts w:asciiTheme="majorHAnsi" w:eastAsiaTheme="majorEastAsia" w:hAnsiTheme="majorHAnsi" w:cstheme="majorBidi"/>
          <w:b/>
          <w:bCs/>
          <w:color w:val="auto"/>
          <w:spacing w:val="20"/>
          <w:sz w:val="28"/>
          <w:szCs w:val="28"/>
        </w:rPr>
      </w:pPr>
      <w:bookmarkStart w:id="4" w:name="_Toc46215748"/>
      <w:r>
        <w:br w:type="page"/>
      </w:r>
    </w:p>
    <w:sdt>
      <w:sdtPr>
        <w:rPr>
          <w:rFonts w:hint="eastAsia"/>
        </w:rPr>
        <w:id w:val="-346019245"/>
        <w:placeholder>
          <w:docPart w:val="ACA67EA2B8874F42A41DE575988235F1"/>
        </w:placeholder>
      </w:sdtPr>
      <w:sdtEndPr/>
      <w:sdtContent>
        <w:p w14:paraId="72AAF678" w14:textId="5F3A4AB2" w:rsidR="004D4AD8" w:rsidRPr="00A2492F" w:rsidRDefault="00B67866" w:rsidP="004D4AD8">
          <w:pPr>
            <w:pStyle w:val="1"/>
          </w:pPr>
          <w:r>
            <w:t>Characteristics</w:t>
          </w:r>
        </w:p>
      </w:sdtContent>
    </w:sdt>
    <w:bookmarkEnd w:id="4" w:displacedByCustomXml="prev"/>
    <w:sdt>
      <w:sdtPr>
        <w:rPr>
          <w:rFonts w:asciiTheme="minorEastAsia" w:hAnsiTheme="minorEastAsia" w:hint="eastAsia"/>
          <w:color w:val="auto"/>
        </w:rPr>
        <w:id w:val="-174736369"/>
        <w:placeholder>
          <w:docPart w:val="ACA67EA2B8874F42A41DE575988235F1"/>
        </w:placeholder>
      </w:sdtPr>
      <w:sdtEndPr>
        <w:rPr>
          <w:rFonts w:asciiTheme="minorHAnsi" w:hAnsiTheme="minorHAnsi"/>
          <w:color w:val="000000" w:themeColor="text1"/>
        </w:rPr>
      </w:sdtEndPr>
      <w:sdtContent>
        <w:p w14:paraId="0B1AB4BF" w14:textId="77777777" w:rsidR="000D24BE" w:rsidRDefault="00AE7389" w:rsidP="00B36DDB">
          <w:pPr>
            <w:pStyle w:val="af8"/>
            <w:numPr>
              <w:ilvl w:val="0"/>
              <w:numId w:val="20"/>
            </w:numPr>
            <w:ind w:leftChars="0"/>
            <w:rPr>
              <w:rFonts w:asciiTheme="minorEastAsia" w:hAnsiTheme="minorEastAsia"/>
              <w:color w:val="auto"/>
            </w:rPr>
          </w:pPr>
          <w:r>
            <w:rPr>
              <w:rFonts w:asciiTheme="minorEastAsia" w:hAnsiTheme="minorEastAsia" w:hint="eastAsia"/>
              <w:color w:val="auto"/>
            </w:rPr>
            <w:t xml:space="preserve">정상적인 상태이지만 특정 태그에 문제가 발생했을 때 </w:t>
          </w:r>
          <w:r w:rsidR="00D11C23">
            <w:rPr>
              <w:rFonts w:asciiTheme="minorEastAsia" w:hAnsiTheme="minorEastAsia" w:hint="eastAsia"/>
              <w:color w:val="auto"/>
            </w:rPr>
            <w:t xml:space="preserve">문제가 발생한 </w:t>
          </w:r>
          <w:r>
            <w:rPr>
              <w:rFonts w:asciiTheme="minorEastAsia" w:hAnsiTheme="minorEastAsia" w:hint="eastAsia"/>
              <w:color w:val="auto"/>
            </w:rPr>
            <w:t>태그를 검출할</w:t>
          </w:r>
          <w:r w:rsidR="00D11C23">
            <w:rPr>
              <w:rFonts w:asciiTheme="minorEastAsia" w:hAnsiTheme="minorEastAsia" w:hint="eastAsia"/>
              <w:color w:val="auto"/>
            </w:rPr>
            <w:t xml:space="preserve"> </w:t>
          </w:r>
          <w:r>
            <w:rPr>
              <w:rFonts w:asciiTheme="minorEastAsia" w:hAnsiTheme="minorEastAsia" w:hint="eastAsia"/>
              <w:color w:val="auto"/>
            </w:rPr>
            <w:t>수</w:t>
          </w:r>
          <w:r w:rsidR="00D11C23">
            <w:rPr>
              <w:rFonts w:asciiTheme="minorEastAsia" w:hAnsiTheme="minorEastAsia" w:hint="eastAsia"/>
              <w:color w:val="auto"/>
            </w:rPr>
            <w:t xml:space="preserve"> </w:t>
          </w:r>
          <w:r>
            <w:rPr>
              <w:rFonts w:asciiTheme="minorEastAsia" w:hAnsiTheme="minorEastAsia" w:hint="eastAsia"/>
              <w:color w:val="auto"/>
            </w:rPr>
            <w:t>있다.</w:t>
          </w:r>
        </w:p>
        <w:p w14:paraId="2A588F49" w14:textId="2078B269" w:rsidR="003371A3" w:rsidRPr="00CA414C" w:rsidRDefault="000D24BE" w:rsidP="00CA414C">
          <w:pPr>
            <w:pStyle w:val="af8"/>
            <w:numPr>
              <w:ilvl w:val="0"/>
              <w:numId w:val="20"/>
            </w:numPr>
            <w:ind w:leftChars="0"/>
            <w:rPr>
              <w:rFonts w:asciiTheme="minorEastAsia" w:hAnsiTheme="minorEastAsia"/>
              <w:color w:val="auto"/>
            </w:rPr>
          </w:pPr>
          <w:r>
            <w:rPr>
              <w:rFonts w:asciiTheme="minorEastAsia" w:hAnsiTheme="minorEastAsia" w:hint="eastAsia"/>
              <w:color w:val="auto"/>
            </w:rPr>
            <w:t>비선형,</w:t>
          </w:r>
          <w:r>
            <w:rPr>
              <w:rFonts w:asciiTheme="minorEastAsia" w:hAnsiTheme="minorEastAsia"/>
              <w:color w:val="auto"/>
            </w:rPr>
            <w:t xml:space="preserve"> </w:t>
          </w:r>
          <w:proofErr w:type="spellStart"/>
          <w:r>
            <w:rPr>
              <w:rFonts w:asciiTheme="minorEastAsia" w:hAnsiTheme="minorEastAsia" w:hint="eastAsia"/>
              <w:color w:val="auto"/>
            </w:rPr>
            <w:t>비모수적</w:t>
          </w:r>
          <w:proofErr w:type="spellEnd"/>
          <w:r>
            <w:rPr>
              <w:rFonts w:asciiTheme="minorEastAsia" w:hAnsiTheme="minorEastAsia" w:hint="eastAsia"/>
              <w:color w:val="auto"/>
            </w:rPr>
            <w:t xml:space="preserve"> 모델</w:t>
          </w:r>
          <w:r w:rsidR="00F456C0">
            <w:rPr>
              <w:rFonts w:asciiTheme="minorEastAsia" w:hAnsiTheme="minorEastAsia" w:hint="eastAsia"/>
              <w:color w:val="auto"/>
            </w:rPr>
            <w:t>이다.</w:t>
          </w:r>
        </w:p>
      </w:sdtContent>
    </w:sdt>
    <w:bookmarkStart w:id="5" w:name="_Toc46215749" w:displacedByCustomXml="next"/>
    <w:sdt>
      <w:sdtPr>
        <w:rPr>
          <w:rFonts w:hint="eastAsia"/>
        </w:rPr>
        <w:id w:val="546032524"/>
        <w:placeholder>
          <w:docPart w:val="68FA9C07FEF34A1B88400A8B327094AF"/>
        </w:placeholder>
      </w:sdtPr>
      <w:sdtEndPr/>
      <w:sdtContent>
        <w:p w14:paraId="5E379E00" w14:textId="09CB1AA0" w:rsidR="00EF4F09" w:rsidRPr="00A2492F" w:rsidRDefault="00B67866" w:rsidP="00EF4F09">
          <w:pPr>
            <w:pStyle w:val="1"/>
          </w:pPr>
          <w:r>
            <w:t>Limitation</w:t>
          </w:r>
        </w:p>
      </w:sdtContent>
    </w:sdt>
    <w:bookmarkEnd w:id="5" w:displacedByCustomXml="prev"/>
    <w:sdt>
      <w:sdtPr>
        <w:rPr>
          <w:rFonts w:hint="eastAsia"/>
        </w:rPr>
        <w:id w:val="854691480"/>
        <w:placeholder>
          <w:docPart w:val="68FA9C07FEF34A1B88400A8B327094AF"/>
        </w:placeholder>
      </w:sdtPr>
      <w:sdtEndPr/>
      <w:sdtContent>
        <w:p w14:paraId="25AF46B3" w14:textId="7298B20A" w:rsidR="00FC231C" w:rsidRDefault="00FC231C" w:rsidP="00002375">
          <w:r>
            <w:rPr>
              <w:rFonts w:hint="eastAsia"/>
            </w:rPr>
            <w:t>비정상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데이터</w:t>
          </w:r>
          <w:r>
            <w:rPr>
              <w:rFonts w:hint="eastAsia"/>
            </w:rPr>
            <w:t xml:space="preserve"> </w:t>
          </w:r>
          <w:r>
            <w:t>(</w:t>
          </w:r>
          <w:r>
            <w:rPr>
              <w:rFonts w:hint="eastAsia"/>
            </w:rPr>
            <w:t>비정상</w:t>
          </w:r>
          <w:r>
            <w:rPr>
              <w:rFonts w:hint="eastAsia"/>
            </w:rPr>
            <w:t>,</w:t>
          </w:r>
          <w:r>
            <w:t xml:space="preserve"> </w:t>
          </w:r>
          <w:r>
            <w:rPr>
              <w:rFonts w:hint="eastAsia"/>
            </w:rPr>
            <w:t>노이즈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가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다른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태그의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예측값에도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영향을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준다</w:t>
          </w:r>
          <w:r w:rsidR="00FB52A0">
            <w:rPr>
              <w:rFonts w:hint="eastAsia"/>
            </w:rPr>
            <w:t xml:space="preserve"> </w:t>
          </w:r>
          <w:r w:rsidR="00FB52A0">
            <w:t>(</w:t>
          </w:r>
          <w:r w:rsidR="00FB52A0">
            <w:rPr>
              <w:rFonts w:hint="eastAsia"/>
            </w:rPr>
            <w:t>S</w:t>
          </w:r>
          <w:r w:rsidR="00FB52A0">
            <w:t>pill-Over)</w:t>
          </w:r>
        </w:p>
        <w:p w14:paraId="66F3232A" w14:textId="6992D58C" w:rsidR="00002375" w:rsidRDefault="003F34BC" w:rsidP="009D765E">
          <w:pPr>
            <w:pStyle w:val="af8"/>
            <w:numPr>
              <w:ilvl w:val="0"/>
              <w:numId w:val="19"/>
            </w:numPr>
            <w:ind w:leftChars="0"/>
          </w:pPr>
          <w:r w:rsidRPr="008B3668">
            <w:rPr>
              <w:rFonts w:hint="eastAsia"/>
              <w:color w:val="auto"/>
            </w:rPr>
            <w:t>비정상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또는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노이즈가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포함되어</w:t>
          </w:r>
          <w:r w:rsidR="00F456C0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있는</w:t>
          </w:r>
          <w:r w:rsidR="005369A4">
            <w:rPr>
              <w:rFonts w:hint="eastAsia"/>
              <w:color w:val="auto"/>
            </w:rPr>
            <w:t xml:space="preserve"> </w:t>
          </w:r>
          <w:r w:rsidR="005369A4">
            <w:rPr>
              <w:rFonts w:hint="eastAsia"/>
              <w:color w:val="auto"/>
            </w:rPr>
            <w:t>특정</w:t>
          </w:r>
          <w:r w:rsidR="005369A4">
            <w:rPr>
              <w:rFonts w:hint="eastAsia"/>
              <w:color w:val="auto"/>
            </w:rPr>
            <w:t xml:space="preserve"> </w:t>
          </w:r>
          <w:r w:rsidR="005369A4">
            <w:rPr>
              <w:rFonts w:hint="eastAsia"/>
              <w:color w:val="auto"/>
            </w:rPr>
            <w:t>태그는</w:t>
          </w:r>
          <w:r w:rsidR="005369A4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해당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태그와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상관관계가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높은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다른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태그들</w:t>
          </w:r>
          <w:r w:rsidR="005369A4">
            <w:rPr>
              <w:rFonts w:hint="eastAsia"/>
              <w:color w:val="auto"/>
            </w:rPr>
            <w:t>에</w:t>
          </w:r>
          <w:r w:rsidRPr="008B3668">
            <w:rPr>
              <w:rFonts w:hint="eastAsia"/>
              <w:color w:val="auto"/>
            </w:rPr>
            <w:t xml:space="preserve"> </w:t>
          </w:r>
          <w:r w:rsidRPr="008B3668">
            <w:rPr>
              <w:rFonts w:hint="eastAsia"/>
              <w:color w:val="auto"/>
            </w:rPr>
            <w:t>영향을</w:t>
          </w:r>
          <w:r w:rsidRPr="008B3668">
            <w:rPr>
              <w:rFonts w:hint="eastAsia"/>
              <w:color w:val="auto"/>
            </w:rPr>
            <w:t xml:space="preserve"> </w:t>
          </w:r>
          <w:r w:rsidR="005369A4">
            <w:rPr>
              <w:rFonts w:hint="eastAsia"/>
              <w:color w:val="auto"/>
            </w:rPr>
            <w:t>준</w:t>
          </w:r>
          <w:r w:rsidRPr="008B3668">
            <w:rPr>
              <w:rFonts w:hint="eastAsia"/>
              <w:color w:val="auto"/>
            </w:rPr>
            <w:t>다</w:t>
          </w:r>
          <w:r w:rsidRPr="008B3668">
            <w:rPr>
              <w:rFonts w:hint="eastAsia"/>
              <w:color w:val="auto"/>
            </w:rPr>
            <w:t>.</w:t>
          </w:r>
          <w:r w:rsidR="00BB76FC" w:rsidRPr="008B3668">
            <w:rPr>
              <w:color w:val="auto"/>
            </w:rPr>
            <w:t xml:space="preserve"> </w:t>
          </w:r>
          <w:r w:rsidR="005369A4">
            <w:rPr>
              <w:color w:val="auto"/>
            </w:rPr>
            <w:t xml:space="preserve"> </w:t>
          </w:r>
          <w:r w:rsidR="00BB76FC" w:rsidRPr="008B3668">
            <w:rPr>
              <w:rFonts w:hint="eastAsia"/>
              <w:color w:val="auto"/>
            </w:rPr>
            <w:t>거리</w:t>
          </w:r>
          <w:r w:rsidR="00BB76FC" w:rsidRPr="008B3668">
            <w:rPr>
              <w:rFonts w:hint="eastAsia"/>
              <w:color w:val="auto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color w:val="auto"/>
                  </w:rPr>
                  <m:t>d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</w:rPr>
              <m:t>=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auto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</w:rPr>
                    </m:ctrlPr>
                  </m:naryPr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auto"/>
                      </w:rPr>
                      <m:t>i</m:t>
                    </m:r>
                    <m:r>
                      <w:rPr>
                        <w:rFonts w:ascii="Cambria Math" w:hAnsi="Cambria Math"/>
                        <w:color w:val="auto"/>
                      </w:rPr>
                      <m:t>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aut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-X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nary>
              </m:e>
            </m:rad>
          </m:oMath>
          <w:r w:rsidR="00BB76FC" w:rsidRPr="008B3668">
            <w:rPr>
              <w:rFonts w:hint="eastAsia"/>
              <w:color w:val="auto"/>
            </w:rPr>
            <w:t xml:space="preserve"> </w:t>
          </w:r>
          <w:r w:rsidR="00BB76FC" w:rsidRPr="008B3668">
            <w:rPr>
              <w:color w:val="auto"/>
            </w:rPr>
            <w:t xml:space="preserve"> </w:t>
          </w:r>
          <w:r w:rsidR="005369A4">
            <w:rPr>
              <w:rFonts w:hint="eastAsia"/>
              <w:color w:val="auto"/>
            </w:rPr>
            <w:t>이</w:t>
          </w:r>
          <w:r w:rsidR="007D7E32">
            <w:rPr>
              <w:rFonts w:hint="eastAsia"/>
              <w:color w:val="auto"/>
            </w:rPr>
            <w:t>며</w:t>
          </w:r>
          <w:r w:rsidR="00BB76FC" w:rsidRPr="008B3668">
            <w:rPr>
              <w:rFonts w:hint="eastAsia"/>
              <w:color w:val="auto"/>
            </w:rPr>
            <w:t xml:space="preserve"> </w:t>
          </w:r>
          <w:r w:rsidR="007D7E32">
            <w:rPr>
              <w:rFonts w:ascii="Times New Roman" w:hAnsi="Times New Roman" w:cs="Times New Roman"/>
              <w:color w:val="333333"/>
              <w:shd w:val="clear" w:color="auto" w:fill="FFFFFF"/>
            </w:rPr>
            <w:t>시그마</w:t>
          </w:r>
          <w:r w:rsidR="007D7E32">
            <w:rPr>
              <w:rFonts w:ascii="Times New Roman" w:hAnsi="Times New Roman" w:cs="Times New Roman"/>
              <w:color w:val="333333"/>
              <w:shd w:val="clear" w:color="auto" w:fill="FFFFFF"/>
            </w:rPr>
            <w:t>(</w:t>
          </w:r>
          <w:r w:rsidR="007D7E32">
            <w:rPr>
              <w:rStyle w:val="mi"/>
              <w:rFonts w:ascii="MathJax_Main" w:hAnsi="MathJax_Main" w:cs="Times New Roman"/>
              <w:color w:val="333333"/>
              <w:sz w:val="29"/>
              <w:szCs w:val="29"/>
              <w:bdr w:val="none" w:sz="0" w:space="0" w:color="auto" w:frame="1"/>
              <w:shd w:val="clear" w:color="auto" w:fill="FFFFFF"/>
            </w:rPr>
            <w:t>Σ</w:t>
          </w:r>
          <w:r w:rsidR="007D7E32">
            <w:rPr>
              <w:rFonts w:ascii="Times New Roman" w:hAnsi="Times New Roman" w:cs="Times New Roman"/>
              <w:color w:val="333333"/>
              <w:shd w:val="clear" w:color="auto" w:fill="FFFFFF"/>
            </w:rPr>
            <w:t>)</w:t>
          </w:r>
          <w:r w:rsidR="007D7E32">
            <w:rPr>
              <w:rFonts w:ascii="Times New Roman" w:hAnsi="Times New Roman" w:cs="Times New Roman" w:hint="eastAsia"/>
              <w:color w:val="333333"/>
              <w:shd w:val="clear" w:color="auto" w:fill="FFFFFF"/>
            </w:rPr>
            <w:t>에</w:t>
          </w:r>
          <w:r w:rsidR="007D7E32">
            <w:rPr>
              <w:rFonts w:ascii="Times New Roman" w:hAnsi="Times New Roman" w:cs="Times New Roman" w:hint="eastAsia"/>
              <w:color w:val="333333"/>
              <w:shd w:val="clear" w:color="auto" w:fill="FFFFFF"/>
            </w:rPr>
            <w:t xml:space="preserve"> </w:t>
          </w:r>
          <w:r w:rsidR="007D7E32">
            <w:rPr>
              <w:rFonts w:ascii="Times New Roman" w:hAnsi="Times New Roman" w:cs="Times New Roman" w:hint="eastAsia"/>
              <w:color w:val="333333"/>
              <w:shd w:val="clear" w:color="auto" w:fill="FFFFFF"/>
            </w:rPr>
            <w:t>의해</w:t>
          </w:r>
          <w:r w:rsidR="007D7E32" w:rsidRPr="008B3668">
            <w:rPr>
              <w:rFonts w:hint="eastAsia"/>
              <w:color w:val="auto"/>
            </w:rPr>
            <w:t xml:space="preserve"> </w:t>
          </w:r>
          <w:r w:rsidR="007D7E32" w:rsidRPr="008B3668">
            <w:rPr>
              <w:rFonts w:hint="eastAsia"/>
              <w:color w:val="auto"/>
            </w:rPr>
            <w:t>비정상</w:t>
          </w:r>
          <w:r w:rsidR="007D7E32" w:rsidRPr="008B3668">
            <w:rPr>
              <w:rFonts w:hint="eastAsia"/>
              <w:color w:val="auto"/>
            </w:rPr>
            <w:t xml:space="preserve"> </w:t>
          </w:r>
          <w:r w:rsidR="007D7E32" w:rsidRPr="008B3668">
            <w:rPr>
              <w:rFonts w:hint="eastAsia"/>
              <w:color w:val="auto"/>
            </w:rPr>
            <w:t>또는</w:t>
          </w:r>
          <w:r w:rsidR="007D7E32" w:rsidRPr="008B3668">
            <w:rPr>
              <w:rFonts w:hint="eastAsia"/>
              <w:color w:val="auto"/>
            </w:rPr>
            <w:t xml:space="preserve"> </w:t>
          </w:r>
          <w:r w:rsidR="007D7E32" w:rsidRPr="008B3668">
            <w:rPr>
              <w:rFonts w:hint="eastAsia"/>
              <w:color w:val="auto"/>
            </w:rPr>
            <w:t>노이즈가</w:t>
          </w:r>
          <w:r w:rsidR="007D7E32" w:rsidRPr="008B3668">
            <w:rPr>
              <w:rFonts w:hint="eastAsia"/>
              <w:color w:val="auto"/>
            </w:rPr>
            <w:t xml:space="preserve"> </w:t>
          </w:r>
          <w:r w:rsidR="007D7E32" w:rsidRPr="008B3668">
            <w:rPr>
              <w:rFonts w:hint="eastAsia"/>
              <w:color w:val="auto"/>
            </w:rPr>
            <w:t>포함되어</w:t>
          </w:r>
          <w:r w:rsidR="00F456C0">
            <w:rPr>
              <w:rFonts w:hint="eastAsia"/>
              <w:color w:val="auto"/>
            </w:rPr>
            <w:t xml:space="preserve"> </w:t>
          </w:r>
          <w:r w:rsidR="007D7E32" w:rsidRPr="008B3668">
            <w:rPr>
              <w:rFonts w:hint="eastAsia"/>
              <w:color w:val="auto"/>
            </w:rPr>
            <w:t>있는</w:t>
          </w:r>
          <w:r w:rsidR="007D7E32">
            <w:rPr>
              <w:rFonts w:hint="eastAsia"/>
              <w:color w:val="auto"/>
            </w:rPr>
            <w:t xml:space="preserve"> </w:t>
          </w:r>
          <w:r w:rsidR="007D7E32">
            <w:rPr>
              <w:rFonts w:hint="eastAsia"/>
              <w:color w:val="auto"/>
            </w:rPr>
            <w:t>특정</w:t>
          </w:r>
          <w:r w:rsidR="007D7E32">
            <w:rPr>
              <w:rFonts w:hint="eastAsia"/>
              <w:color w:val="auto"/>
            </w:rPr>
            <w:t xml:space="preserve"> </w:t>
          </w:r>
          <w:r w:rsidR="007D7E32">
            <w:rPr>
              <w:rFonts w:hint="eastAsia"/>
              <w:color w:val="auto"/>
            </w:rPr>
            <w:t>태그가</w:t>
          </w:r>
          <w:r w:rsidR="007D7E32">
            <w:rPr>
              <w:rFonts w:hint="eastAsia"/>
              <w:color w:val="auto"/>
            </w:rPr>
            <w:t xml:space="preserve"> </w:t>
          </w:r>
          <w:r w:rsidR="007D7E32">
            <w:rPr>
              <w:rFonts w:hint="eastAsia"/>
              <w:color w:val="auto"/>
            </w:rPr>
            <w:t>영향을</w:t>
          </w:r>
          <w:r w:rsidR="007D7E32">
            <w:rPr>
              <w:rFonts w:hint="eastAsia"/>
              <w:color w:val="auto"/>
            </w:rPr>
            <w:t xml:space="preserve"> </w:t>
          </w:r>
          <w:r w:rsidR="00BB76FC" w:rsidRPr="008B3668">
            <w:rPr>
              <w:rFonts w:hint="eastAsia"/>
              <w:color w:val="auto"/>
            </w:rPr>
            <w:t>미</w:t>
          </w:r>
          <w:r w:rsidR="008B3668">
            <w:rPr>
              <w:rFonts w:hint="eastAsia"/>
              <w:color w:val="auto"/>
            </w:rPr>
            <w:t>쳐</w:t>
          </w:r>
          <w:r w:rsidR="008B3668">
            <w:rPr>
              <w:rFonts w:hint="eastAsia"/>
              <w:color w:val="auto"/>
            </w:rPr>
            <w:t xml:space="preserve"> </w:t>
          </w:r>
          <w:proofErr w:type="spellStart"/>
          <w:r w:rsidR="008B3668">
            <w:rPr>
              <w:rFonts w:hint="eastAsia"/>
              <w:color w:val="auto"/>
            </w:rPr>
            <w:t>예측값의</w:t>
          </w:r>
          <w:proofErr w:type="spellEnd"/>
          <w:r w:rsidR="008B3668">
            <w:rPr>
              <w:rFonts w:hint="eastAsia"/>
              <w:color w:val="auto"/>
            </w:rPr>
            <w:t xml:space="preserve"> </w:t>
          </w:r>
          <w:r w:rsidR="008B3668">
            <w:rPr>
              <w:rFonts w:hint="eastAsia"/>
              <w:color w:val="auto"/>
            </w:rPr>
            <w:t>정확도가</w:t>
          </w:r>
          <w:r w:rsidR="008B3668">
            <w:rPr>
              <w:rFonts w:hint="eastAsia"/>
              <w:color w:val="auto"/>
            </w:rPr>
            <w:t xml:space="preserve"> </w:t>
          </w:r>
          <w:r w:rsidR="008B3668">
            <w:rPr>
              <w:rFonts w:hint="eastAsia"/>
              <w:color w:val="auto"/>
            </w:rPr>
            <w:t>떨어질</w:t>
          </w:r>
          <w:r w:rsidR="008B3668">
            <w:rPr>
              <w:rFonts w:hint="eastAsia"/>
              <w:color w:val="auto"/>
            </w:rPr>
            <w:t xml:space="preserve"> </w:t>
          </w:r>
          <w:r w:rsidR="008B3668">
            <w:rPr>
              <w:rFonts w:hint="eastAsia"/>
              <w:color w:val="auto"/>
            </w:rPr>
            <w:t>수</w:t>
          </w:r>
          <w:r w:rsidR="00BB76FC" w:rsidRPr="008B3668">
            <w:rPr>
              <w:rFonts w:hint="eastAsia"/>
              <w:color w:val="auto"/>
            </w:rPr>
            <w:t xml:space="preserve"> </w:t>
          </w:r>
          <w:r w:rsidR="00BB76FC" w:rsidRPr="008B3668">
            <w:rPr>
              <w:rFonts w:hint="eastAsia"/>
              <w:color w:val="auto"/>
            </w:rPr>
            <w:t>있다</w:t>
          </w:r>
          <w:r w:rsidR="00BB76FC" w:rsidRPr="008B3668">
            <w:rPr>
              <w:rFonts w:hint="eastAsia"/>
              <w:color w:val="auto"/>
            </w:rPr>
            <w:t>.</w:t>
          </w:r>
          <w:r w:rsidR="007A095E" w:rsidRPr="008B3668">
            <w:rPr>
              <w:color w:val="auto"/>
            </w:rPr>
            <w:t xml:space="preserve"> </w:t>
          </w:r>
        </w:p>
        <w:p w14:paraId="0E9AB9C1" w14:textId="4FEF5730" w:rsidR="00564C86" w:rsidRDefault="00FC231C" w:rsidP="009D765E">
          <w:pPr>
            <w:rPr>
              <w:color w:val="auto"/>
            </w:rPr>
          </w:pPr>
          <w:r w:rsidRPr="009D765E">
            <w:rPr>
              <w:rFonts w:hint="eastAsia"/>
              <w:color w:val="auto"/>
            </w:rPr>
            <w:t>정규화</w:t>
          </w:r>
          <w:r w:rsidRPr="009D765E">
            <w:rPr>
              <w:rFonts w:hint="eastAsia"/>
              <w:color w:val="auto"/>
            </w:rPr>
            <w:t xml:space="preserve"> </w:t>
          </w:r>
        </w:p>
        <w:p w14:paraId="27CBB2DE" w14:textId="41174AE7" w:rsidR="009D765E" w:rsidRPr="009D765E" w:rsidRDefault="009D765E" w:rsidP="009D765E">
          <w:pPr>
            <w:pStyle w:val="af8"/>
            <w:numPr>
              <w:ilvl w:val="0"/>
              <w:numId w:val="19"/>
            </w:numPr>
            <w:ind w:leftChars="0"/>
            <w:rPr>
              <w:color w:val="auto"/>
            </w:rPr>
          </w:pPr>
          <w:r>
            <w:rPr>
              <w:rFonts w:hint="eastAsia"/>
              <w:color w:val="auto"/>
            </w:rPr>
            <w:t>운전</w:t>
          </w:r>
          <w:r w:rsidR="00F456C0"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모드에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따라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데이터의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분포가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다른</w:t>
          </w:r>
          <w:r>
            <w:rPr>
              <w:rFonts w:hint="eastAsia"/>
              <w:color w:val="auto"/>
            </w:rPr>
            <w:t xml:space="preserve"> N</w:t>
          </w:r>
          <w:r>
            <w:rPr>
              <w:color w:val="auto"/>
            </w:rPr>
            <w:t xml:space="preserve">on-Stationary </w:t>
          </w:r>
          <w:r>
            <w:rPr>
              <w:rFonts w:hint="eastAsia"/>
              <w:color w:val="auto"/>
            </w:rPr>
            <w:t>데이터의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경우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정규화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과정에서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평균값을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정의할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수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없기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때문에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표준편차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또한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영향을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받게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된다</w:t>
          </w:r>
          <w:r>
            <w:rPr>
              <w:rFonts w:hint="eastAsia"/>
              <w:color w:val="auto"/>
            </w:rPr>
            <w:t>.</w:t>
          </w:r>
          <w:r>
            <w:rPr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따라서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정확한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데이터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전처리시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정규화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결과가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부정확하게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되며</w:t>
          </w:r>
          <w:r>
            <w:rPr>
              <w:rFonts w:hint="eastAsia"/>
              <w:color w:val="auto"/>
            </w:rPr>
            <w:t>,</w:t>
          </w:r>
          <w:r>
            <w:rPr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이는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예측값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계산에도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부정적인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영향을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미칠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수</w:t>
          </w:r>
          <w:r>
            <w:rPr>
              <w:rFonts w:hint="eastAsia"/>
              <w:color w:val="auto"/>
            </w:rPr>
            <w:t xml:space="preserve"> </w:t>
          </w:r>
          <w:r>
            <w:rPr>
              <w:rFonts w:hint="eastAsia"/>
              <w:color w:val="auto"/>
            </w:rPr>
            <w:t>있다</w:t>
          </w:r>
          <w:r>
            <w:rPr>
              <w:rFonts w:hint="eastAsia"/>
              <w:color w:val="auto"/>
            </w:rPr>
            <w:t>.</w:t>
          </w:r>
        </w:p>
        <w:p w14:paraId="213D031D" w14:textId="741E8681" w:rsidR="00AB7E4D" w:rsidRDefault="00564C86" w:rsidP="009D765E">
          <w:pPr>
            <w:rPr>
              <w:color w:val="auto"/>
            </w:rPr>
          </w:pPr>
          <w:r w:rsidRPr="009D765E">
            <w:rPr>
              <w:rFonts w:hint="eastAsia"/>
              <w:color w:val="auto"/>
            </w:rPr>
            <w:t>학습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데이터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종단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샘플에서의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비정상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데이터의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예측값</w:t>
          </w:r>
          <w:r w:rsidRPr="009D765E">
            <w:rPr>
              <w:rFonts w:hint="eastAsia"/>
              <w:color w:val="auto"/>
            </w:rPr>
            <w:t xml:space="preserve"> </w:t>
          </w:r>
          <w:r w:rsidRPr="009D765E">
            <w:rPr>
              <w:rFonts w:hint="eastAsia"/>
              <w:color w:val="auto"/>
            </w:rPr>
            <w:t>문제</w:t>
          </w:r>
        </w:p>
        <w:p w14:paraId="2109CE47" w14:textId="35A1611A" w:rsidR="00F456C0" w:rsidRDefault="002C69E7" w:rsidP="00002375">
          <w:pPr>
            <w:pStyle w:val="af8"/>
            <w:numPr>
              <w:ilvl w:val="0"/>
              <w:numId w:val="19"/>
            </w:numPr>
            <w:ind w:leftChars="0"/>
            <w:rPr>
              <w:color w:val="auto"/>
            </w:rPr>
          </w:pPr>
          <w:r w:rsidRPr="00F456C0">
            <w:rPr>
              <w:rFonts w:hint="eastAsia"/>
              <w:color w:val="auto"/>
            </w:rPr>
            <w:t>종단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샘플</w:t>
          </w:r>
          <w:r w:rsidR="00F456C0" w:rsidRPr="00F456C0">
            <w:rPr>
              <w:rFonts w:hint="eastAsia"/>
              <w:color w:val="auto"/>
            </w:rPr>
            <w:t>은</w:t>
          </w:r>
          <w:r w:rsidRPr="00F456C0">
            <w:rPr>
              <w:rFonts w:hint="eastAsia"/>
              <w:color w:val="auto"/>
            </w:rPr>
            <w:t xml:space="preserve"> </w:t>
          </w:r>
          <w:r w:rsidR="00CA414C" w:rsidRPr="00F456C0">
            <w:rPr>
              <w:rFonts w:hint="eastAsia"/>
              <w:color w:val="auto"/>
            </w:rPr>
            <w:t>가중치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계산에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충분한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데이터가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고려되지</w:t>
          </w:r>
          <w:r w:rsid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않아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가중치의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분포가</w:t>
          </w:r>
          <w:r w:rsidR="001B117D" w:rsidRPr="00F456C0">
            <w:rPr>
              <w:rFonts w:hint="eastAsia"/>
              <w:color w:val="auto"/>
            </w:rPr>
            <w:t xml:space="preserve"> </w:t>
          </w:r>
          <w:r w:rsidR="00433296" w:rsidRPr="00F456C0">
            <w:rPr>
              <w:rFonts w:hint="eastAsia"/>
              <w:color w:val="auto"/>
            </w:rPr>
            <w:t>고르</w:t>
          </w:r>
          <w:r w:rsidR="00F456C0" w:rsidRPr="00F456C0">
            <w:rPr>
              <w:rFonts w:hint="eastAsia"/>
              <w:color w:val="auto"/>
            </w:rPr>
            <w:t>지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않고</w:t>
          </w:r>
          <w:r w:rsidR="00433296" w:rsidRPr="00F456C0">
            <w:rPr>
              <w:rFonts w:hint="eastAsia"/>
              <w:color w:val="auto"/>
            </w:rPr>
            <w:t xml:space="preserve"> </w:t>
          </w:r>
          <w:r w:rsidR="00CF7189" w:rsidRPr="00F456C0">
            <w:rPr>
              <w:rFonts w:hint="eastAsia"/>
              <w:color w:val="auto"/>
            </w:rPr>
            <w:t>편향</w:t>
          </w:r>
          <w:r w:rsidR="00433296" w:rsidRPr="00F456C0">
            <w:rPr>
              <w:rFonts w:hint="eastAsia"/>
              <w:color w:val="auto"/>
            </w:rPr>
            <w:t>이</w:t>
          </w:r>
          <w:r w:rsidR="00433296" w:rsidRPr="00F456C0">
            <w:rPr>
              <w:rFonts w:hint="eastAsia"/>
              <w:color w:val="auto"/>
            </w:rPr>
            <w:t xml:space="preserve"> </w:t>
          </w:r>
          <w:r w:rsidR="00433296" w:rsidRPr="00F456C0">
            <w:rPr>
              <w:rFonts w:hint="eastAsia"/>
              <w:color w:val="auto"/>
            </w:rPr>
            <w:t>존재한다</w:t>
          </w:r>
          <w:r w:rsidR="00433296" w:rsidRPr="00F456C0">
            <w:rPr>
              <w:rFonts w:hint="eastAsia"/>
              <w:color w:val="auto"/>
            </w:rPr>
            <w:t>.</w:t>
          </w:r>
          <w:r w:rsidR="00433296" w:rsidRPr="00F456C0">
            <w:rPr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이로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인해</w:t>
          </w:r>
          <w:r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올바른</w:t>
          </w:r>
          <w:r w:rsidR="00F456C0" w:rsidRPr="00F456C0">
            <w:rPr>
              <w:rFonts w:hint="eastAsia"/>
              <w:color w:val="auto"/>
            </w:rPr>
            <w:t xml:space="preserve"> </w:t>
          </w:r>
          <w:proofErr w:type="spellStart"/>
          <w:r w:rsidRPr="00F456C0">
            <w:rPr>
              <w:rFonts w:hint="eastAsia"/>
              <w:color w:val="auto"/>
            </w:rPr>
            <w:t>예측값</w:t>
          </w:r>
          <w:r w:rsidR="00F456C0" w:rsidRPr="00F456C0">
            <w:rPr>
              <w:rFonts w:hint="eastAsia"/>
              <w:color w:val="auto"/>
            </w:rPr>
            <w:t>이</w:t>
          </w:r>
          <w:proofErr w:type="spellEnd"/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출력되지</w:t>
          </w:r>
          <w:r w:rsidR="00F456C0" w:rsidRPr="00F456C0">
            <w:rPr>
              <w:rFonts w:hint="eastAsia"/>
              <w:color w:val="auto"/>
            </w:rPr>
            <w:t xml:space="preserve"> </w:t>
          </w:r>
          <w:r w:rsidR="00F456C0" w:rsidRPr="00F456C0">
            <w:rPr>
              <w:rFonts w:hint="eastAsia"/>
              <w:color w:val="auto"/>
            </w:rPr>
            <w:t>않는다</w:t>
          </w:r>
          <w:r w:rsidR="00F456C0" w:rsidRPr="00F456C0">
            <w:rPr>
              <w:rFonts w:hint="eastAsia"/>
              <w:color w:val="auto"/>
            </w:rPr>
            <w:t>.</w:t>
          </w:r>
        </w:p>
        <w:p w14:paraId="2B336321" w14:textId="103B3896" w:rsidR="00CA414C" w:rsidRPr="00F456C0" w:rsidRDefault="00AB7E4D" w:rsidP="00F456C0">
          <w:pPr>
            <w:rPr>
              <w:color w:val="auto"/>
            </w:rPr>
          </w:pPr>
          <w:r w:rsidRPr="00F456C0">
            <w:rPr>
              <w:rFonts w:hint="eastAsia"/>
              <w:color w:val="auto"/>
            </w:rPr>
            <w:t>상관관계가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낮은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태그들이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포함된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경우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예측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정확도</w:t>
          </w:r>
          <w:r w:rsidRPr="00F456C0">
            <w:rPr>
              <w:rFonts w:hint="eastAsia"/>
              <w:color w:val="auto"/>
            </w:rPr>
            <w:t xml:space="preserve"> </w:t>
          </w:r>
          <w:r w:rsidRPr="00F456C0">
            <w:rPr>
              <w:rFonts w:hint="eastAsia"/>
              <w:color w:val="auto"/>
            </w:rPr>
            <w:t>문제</w:t>
          </w:r>
        </w:p>
        <w:p w14:paraId="73B3620A" w14:textId="5244BF7D" w:rsidR="00002375" w:rsidRPr="00F456C0" w:rsidRDefault="007A095E" w:rsidP="00F456C0">
          <w:pPr>
            <w:pStyle w:val="af8"/>
            <w:numPr>
              <w:ilvl w:val="0"/>
              <w:numId w:val="19"/>
            </w:numPr>
            <w:ind w:leftChars="0"/>
            <w:rPr>
              <w:color w:val="auto"/>
            </w:rPr>
          </w:pPr>
          <w:r>
            <w:t>동일</w:t>
          </w:r>
          <w:r>
            <w:t xml:space="preserve"> </w:t>
          </w:r>
          <w:r>
            <w:t>그룹</w:t>
          </w:r>
          <w:r>
            <w:t xml:space="preserve"> </w:t>
          </w:r>
          <w:r>
            <w:t>내</w:t>
          </w:r>
          <w:r>
            <w:t xml:space="preserve"> </w:t>
          </w:r>
          <w:r w:rsidR="00E958D0">
            <w:rPr>
              <w:rFonts w:hint="eastAsia"/>
            </w:rPr>
            <w:t>태그</w:t>
          </w:r>
          <w:r>
            <w:t>들은</w:t>
          </w:r>
          <w:r>
            <w:t xml:space="preserve"> </w:t>
          </w:r>
          <w:r>
            <w:t>예측값</w:t>
          </w:r>
          <w:r>
            <w:t xml:space="preserve"> </w:t>
          </w:r>
          <w:r>
            <w:t>계산</w:t>
          </w:r>
          <w:r w:rsidR="00F456C0">
            <w:rPr>
              <w:rFonts w:hint="eastAsia"/>
            </w:rPr>
            <w:t xml:space="preserve"> </w:t>
          </w:r>
          <w:r>
            <w:t>시</w:t>
          </w:r>
          <w:r>
            <w:t xml:space="preserve"> </w:t>
          </w:r>
          <w:r>
            <w:t>상호</w:t>
          </w:r>
          <w:r>
            <w:t xml:space="preserve"> </w:t>
          </w:r>
          <w:r>
            <w:t>영향을</w:t>
          </w:r>
          <w:r>
            <w:t xml:space="preserve"> </w:t>
          </w:r>
          <w:r>
            <w:t>받</w:t>
          </w:r>
          <w:r w:rsidR="00F456C0">
            <w:rPr>
              <w:rFonts w:hint="eastAsia"/>
            </w:rPr>
            <w:t>는다</w:t>
          </w:r>
          <w:r w:rsidR="00F456C0">
            <w:rPr>
              <w:rFonts w:hint="eastAsia"/>
            </w:rPr>
            <w:t>.</w:t>
          </w:r>
          <w:r w:rsidR="00F456C0">
            <w:t xml:space="preserve"> </w:t>
          </w:r>
          <w:r w:rsidR="00F456C0">
            <w:rPr>
              <w:rFonts w:hint="eastAsia"/>
            </w:rPr>
            <w:t>따라서</w:t>
          </w:r>
          <w:r>
            <w:t xml:space="preserve"> </w:t>
          </w:r>
          <w:r w:rsidR="00F456C0">
            <w:rPr>
              <w:rFonts w:hint="eastAsia"/>
            </w:rPr>
            <w:t>변수</w:t>
          </w:r>
          <w:r w:rsidR="00F456C0">
            <w:rPr>
              <w:rFonts w:hint="eastAsia"/>
            </w:rPr>
            <w:t xml:space="preserve"> </w:t>
          </w:r>
          <w:r w:rsidR="00F456C0">
            <w:rPr>
              <w:rFonts w:hint="eastAsia"/>
            </w:rPr>
            <w:t>그룹은</w:t>
          </w:r>
          <w:r>
            <w:t xml:space="preserve"> </w:t>
          </w:r>
          <w:r w:rsidR="00433296">
            <w:rPr>
              <w:rFonts w:hint="eastAsia"/>
            </w:rPr>
            <w:t>예측</w:t>
          </w:r>
          <w:r>
            <w:t xml:space="preserve"> </w:t>
          </w:r>
          <w:r>
            <w:t>정확도에</w:t>
          </w:r>
          <w:r>
            <w:t xml:space="preserve"> </w:t>
          </w:r>
          <w:r>
            <w:t>상당히</w:t>
          </w:r>
          <w:r>
            <w:t xml:space="preserve"> </w:t>
          </w:r>
          <w:r>
            <w:t>중요한</w:t>
          </w:r>
          <w:r>
            <w:t xml:space="preserve"> </w:t>
          </w:r>
          <w:r>
            <w:t>역할을</w:t>
          </w:r>
          <w:r>
            <w:t xml:space="preserve"> </w:t>
          </w:r>
          <w:r>
            <w:t>차지한다</w:t>
          </w:r>
          <w:r>
            <w:t>.</w:t>
          </w:r>
          <w:r w:rsidR="00433296">
            <w:t xml:space="preserve"> </w:t>
          </w:r>
          <w:r w:rsidR="00F456C0">
            <w:t xml:space="preserve"> </w:t>
          </w:r>
          <w:r w:rsidR="00F456C0">
            <w:rPr>
              <w:rFonts w:hint="eastAsia"/>
            </w:rPr>
            <w:t>따라서</w:t>
          </w:r>
          <w:r w:rsidR="00F456C0">
            <w:rPr>
              <w:rFonts w:hint="eastAsia"/>
            </w:rPr>
            <w:t xml:space="preserve"> </w:t>
          </w:r>
          <w:r w:rsidR="00F456C0">
            <w:rPr>
              <w:rFonts w:hint="eastAsia"/>
            </w:rPr>
            <w:t>상관관계가</w:t>
          </w:r>
          <w:r w:rsidR="00F456C0">
            <w:rPr>
              <w:rFonts w:hint="eastAsia"/>
            </w:rPr>
            <w:t xml:space="preserve"> </w:t>
          </w:r>
          <w:r w:rsidR="00F456C0">
            <w:rPr>
              <w:rFonts w:hint="eastAsia"/>
            </w:rPr>
            <w:t>낮은</w:t>
          </w:r>
          <w:r w:rsidR="00F456C0">
            <w:rPr>
              <w:rFonts w:hint="eastAsia"/>
            </w:rPr>
            <w:t xml:space="preserve"> </w:t>
          </w:r>
          <w:r w:rsidR="00AC402B" w:rsidRPr="00F456C0">
            <w:rPr>
              <w:rFonts w:hint="eastAsia"/>
              <w:color w:val="auto"/>
            </w:rPr>
            <w:t>태그들</w:t>
          </w:r>
          <w:r w:rsidR="00F456C0">
            <w:rPr>
              <w:rFonts w:hint="eastAsia"/>
              <w:color w:val="auto"/>
            </w:rPr>
            <w:t>로</w:t>
          </w:r>
          <w:r w:rsidR="00AC402B" w:rsidRPr="00F456C0">
            <w:rPr>
              <w:rFonts w:hint="eastAsia"/>
              <w:color w:val="auto"/>
            </w:rPr>
            <w:t xml:space="preserve"> </w:t>
          </w:r>
          <w:r w:rsidR="00F456C0">
            <w:rPr>
              <w:rFonts w:hint="eastAsia"/>
              <w:color w:val="auto"/>
            </w:rPr>
            <w:t>예측할</w:t>
          </w:r>
          <w:r w:rsidR="00F456C0">
            <w:rPr>
              <w:rFonts w:hint="eastAsia"/>
              <w:color w:val="auto"/>
            </w:rPr>
            <w:t xml:space="preserve"> </w:t>
          </w:r>
          <w:r w:rsidR="00F456C0">
            <w:rPr>
              <w:rFonts w:hint="eastAsia"/>
              <w:color w:val="auto"/>
            </w:rPr>
            <w:t>경우</w:t>
          </w:r>
          <w:r w:rsidR="00F456C0">
            <w:rPr>
              <w:rFonts w:hint="eastAsia"/>
              <w:color w:val="auto"/>
            </w:rPr>
            <w:t xml:space="preserve"> </w:t>
          </w:r>
          <w:r w:rsidR="00AC402B" w:rsidRPr="00F456C0">
            <w:rPr>
              <w:rFonts w:hint="eastAsia"/>
              <w:color w:val="auto"/>
            </w:rPr>
            <w:t>정확도가</w:t>
          </w:r>
          <w:r w:rsidR="00AC402B" w:rsidRPr="00F456C0">
            <w:rPr>
              <w:rFonts w:hint="eastAsia"/>
              <w:color w:val="auto"/>
            </w:rPr>
            <w:t xml:space="preserve"> </w:t>
          </w:r>
          <w:r w:rsidR="00AC402B" w:rsidRPr="00F456C0">
            <w:rPr>
              <w:rFonts w:hint="eastAsia"/>
              <w:color w:val="auto"/>
            </w:rPr>
            <w:t>떨어질</w:t>
          </w:r>
          <w:r w:rsidR="00F456C0">
            <w:rPr>
              <w:rFonts w:hint="eastAsia"/>
              <w:color w:val="auto"/>
            </w:rPr>
            <w:t xml:space="preserve"> </w:t>
          </w:r>
          <w:r w:rsidR="00AC402B" w:rsidRPr="00F456C0">
            <w:rPr>
              <w:rFonts w:hint="eastAsia"/>
              <w:color w:val="auto"/>
            </w:rPr>
            <w:t>수</w:t>
          </w:r>
          <w:r w:rsidR="00F456C0">
            <w:rPr>
              <w:rFonts w:hint="eastAsia"/>
              <w:color w:val="auto"/>
            </w:rPr>
            <w:t xml:space="preserve"> </w:t>
          </w:r>
          <w:r w:rsidR="00AC402B" w:rsidRPr="00F456C0">
            <w:rPr>
              <w:rFonts w:hint="eastAsia"/>
              <w:color w:val="auto"/>
            </w:rPr>
            <w:t>있</w:t>
          </w:r>
          <w:r w:rsidRPr="00F456C0">
            <w:rPr>
              <w:rFonts w:hint="eastAsia"/>
              <w:color w:val="auto"/>
            </w:rPr>
            <w:t>다</w:t>
          </w:r>
          <w:r w:rsidRPr="00F456C0">
            <w:rPr>
              <w:rFonts w:hint="eastAsia"/>
              <w:color w:val="auto"/>
            </w:rPr>
            <w:t>.</w:t>
          </w:r>
        </w:p>
      </w:sdtContent>
    </w:sdt>
    <w:bookmarkStart w:id="6" w:name="_Toc46215750" w:displacedByCustomXml="next"/>
    <w:sdt>
      <w:sdtPr>
        <w:rPr>
          <w:rFonts w:hint="eastAsia"/>
        </w:rPr>
        <w:id w:val="-1593156390"/>
        <w:placeholder>
          <w:docPart w:val="03F85E4CC7244B7ABC48713F0CE24FE2"/>
        </w:placeholder>
      </w:sdtPr>
      <w:sdtEndPr/>
      <w:sdtContent>
        <w:p w14:paraId="2E1732D2" w14:textId="77777777" w:rsidR="00EF4F09" w:rsidRPr="00A2492F" w:rsidRDefault="00EF4F09" w:rsidP="00EF4F09">
          <w:pPr>
            <w:pStyle w:val="1"/>
          </w:pPr>
          <w:r w:rsidRPr="00A2492F">
            <w:t>References</w:t>
          </w:r>
        </w:p>
      </w:sdtContent>
    </w:sdt>
    <w:bookmarkEnd w:id="6" w:displacedByCustomXml="prev"/>
    <w:sdt>
      <w:sdtPr>
        <w:rPr>
          <w:rFonts w:hint="eastAsia"/>
          <w:color w:val="auto"/>
        </w:rPr>
        <w:id w:val="-2147414808"/>
        <w:placeholder>
          <w:docPart w:val="03F85E4CC7244B7ABC48713F0CE24FE2"/>
        </w:placeholder>
      </w:sdtPr>
      <w:sdtEndPr/>
      <w:sdtContent>
        <w:p w14:paraId="4B0574EF" w14:textId="1CE86D60" w:rsidR="00EF4F09" w:rsidRPr="00A2492F" w:rsidRDefault="00042A3D" w:rsidP="00EF4F09">
          <w:pPr>
            <w:rPr>
              <w:color w:val="auto"/>
            </w:rPr>
          </w:pPr>
          <w:r>
            <w:t>민지호</w:t>
          </w:r>
          <w:r>
            <w:rPr>
              <w:rFonts w:ascii="Arial" w:hAnsi="Arial" w:cs="Arial"/>
              <w:color w:val="000000"/>
              <w:shd w:val="clear" w:color="auto" w:fill="FFFFFF"/>
            </w:rPr>
            <w:t>·</w:t>
          </w:r>
          <w:proofErr w:type="spellStart"/>
          <w:r>
            <w:t>이상국</w:t>
          </w:r>
          <w:proofErr w:type="spellEnd"/>
          <w:r>
            <w:rPr>
              <w:rFonts w:ascii="Arial" w:hAnsi="Arial" w:cs="Arial"/>
              <w:color w:val="000000"/>
              <w:shd w:val="clear" w:color="auto" w:fill="FFFFFF"/>
            </w:rPr>
            <w:t>·</w:t>
          </w:r>
          <w:r>
            <w:t>김대웅</w:t>
          </w:r>
          <w:r>
            <w:t xml:space="preserve">(2018). </w:t>
          </w:r>
          <w:r>
            <w:t>패턴학습</w:t>
          </w:r>
          <w:r>
            <w:t xml:space="preserve"> </w:t>
          </w:r>
          <w:r>
            <w:t>기법을</w:t>
          </w:r>
          <w:r>
            <w:t xml:space="preserve"> </w:t>
          </w:r>
          <w:r>
            <w:t>적용한</w:t>
          </w:r>
          <w:r>
            <w:t xml:space="preserve"> </w:t>
          </w:r>
          <w:r>
            <w:t>원자력발전소</w:t>
          </w:r>
          <w:r>
            <w:t xml:space="preserve"> </w:t>
          </w:r>
          <w:r>
            <w:t>운전상태</w:t>
          </w:r>
          <w:r>
            <w:t xml:space="preserve"> </w:t>
          </w:r>
          <w:r>
            <w:t>조기경보</w:t>
          </w:r>
          <w:r>
            <w:t xml:space="preserve"> </w:t>
          </w:r>
          <w:r>
            <w:t>모델</w:t>
          </w:r>
          <w:r>
            <w:t xml:space="preserve"> </w:t>
          </w:r>
          <w:r>
            <w:t>개발</w:t>
          </w:r>
          <w:r>
            <w:rPr>
              <w:rFonts w:hint="eastAsia"/>
            </w:rPr>
            <w:t>.</w:t>
          </w:r>
          <w:r>
            <w:t xml:space="preserve"> </w:t>
          </w:r>
          <w:proofErr w:type="spellStart"/>
          <w:r>
            <w:t>한국동력기계공학회지</w:t>
          </w:r>
          <w:proofErr w:type="spellEnd"/>
          <w:r w:rsidR="00F80D8B">
            <w:rPr>
              <w:rFonts w:hint="eastAsia"/>
            </w:rPr>
            <w:t>.</w:t>
          </w:r>
        </w:p>
      </w:sdtContent>
    </w:sdt>
    <w:p w14:paraId="6650B291" w14:textId="1D4BF7C8" w:rsidR="00EF4F09" w:rsidRPr="00EF4F09" w:rsidRDefault="00F80D8B" w:rsidP="003371A3">
      <w:pPr>
        <w:rPr>
          <w:color w:val="auto"/>
        </w:rPr>
      </w:pPr>
      <w:proofErr w:type="spellStart"/>
      <w:r>
        <w:t>박기범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·</w:t>
      </w:r>
      <w:proofErr w:type="spellStart"/>
      <w:r>
        <w:rPr>
          <w:rFonts w:ascii="맑은 고딕" w:eastAsia="맑은 고딕" w:hAnsi="맑은 고딕" w:cs="맑은 고딕" w:hint="eastAsia"/>
        </w:rPr>
        <w:t>안홍민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·</w:t>
      </w:r>
      <w:r>
        <w:rPr>
          <w:rFonts w:ascii="맑은 고딕" w:eastAsia="맑은 고딕" w:hAnsi="맑은 고딕" w:cs="맑은 고딕" w:hint="eastAsia"/>
        </w:rPr>
        <w:t>강성기</w:t>
      </w:r>
      <w:r>
        <w:rPr>
          <w:rFonts w:ascii="Arial" w:hAnsi="Arial" w:cs="Arial"/>
          <w:color w:val="000000"/>
          <w:shd w:val="clear" w:color="auto" w:fill="FFFFFF"/>
        </w:rPr>
        <w:t>·</w:t>
      </w:r>
      <w:proofErr w:type="spellStart"/>
      <w:r>
        <w:rPr>
          <w:rFonts w:ascii="맑은 고딕" w:eastAsia="맑은 고딕" w:hAnsi="맑은 고딕" w:cs="맑은 고딕" w:hint="eastAsia"/>
        </w:rPr>
        <w:t>채장</w:t>
      </w:r>
      <w:r>
        <w:t>범</w:t>
      </w:r>
      <w:proofErr w:type="spellEnd"/>
      <w:r>
        <w:rPr>
          <w:rFonts w:hint="eastAsia"/>
        </w:rPr>
        <w:t xml:space="preserve"> (</w:t>
      </w:r>
      <w:r>
        <w:t>2017). AAKR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원자력</w:t>
      </w:r>
      <w:r>
        <w:t xml:space="preserve"> </w:t>
      </w:r>
      <w:r>
        <w:t>발전소</w:t>
      </w:r>
      <w:r>
        <w:t xml:space="preserve"> </w:t>
      </w:r>
      <w:r>
        <w:t>고장</w:t>
      </w:r>
      <w:r>
        <w:t xml:space="preserve"> </w:t>
      </w:r>
      <w:r>
        <w:t>패턴</w:t>
      </w:r>
      <w:r>
        <w:t xml:space="preserve"> </w:t>
      </w:r>
      <w:r>
        <w:t>추출에</w:t>
      </w:r>
      <w:r>
        <w:t xml:space="preserve"> </w:t>
      </w:r>
      <w:r>
        <w:t>관한</w:t>
      </w:r>
      <w:r>
        <w:t xml:space="preserve"> </w:t>
      </w:r>
      <w:r>
        <w:t>연구</w:t>
      </w:r>
      <w:r>
        <w:rPr>
          <w:rFonts w:hint="eastAsia"/>
        </w:rPr>
        <w:t>.</w:t>
      </w:r>
      <w:r>
        <w:t xml:space="preserve"> </w:t>
      </w:r>
      <w:proofErr w:type="spellStart"/>
      <w:r>
        <w:t>한국압력기기공학회</w:t>
      </w:r>
      <w:proofErr w:type="spellEnd"/>
      <w:r>
        <w:t xml:space="preserve"> </w:t>
      </w:r>
      <w:r>
        <w:t>논문집</w:t>
      </w:r>
      <w:r>
        <w:t>.</w:t>
      </w:r>
    </w:p>
    <w:sectPr w:rsidR="00EF4F09" w:rsidRPr="00EF4F09" w:rsidSect="00564C86">
      <w:footerReference w:type="default" r:id="rId16"/>
      <w:pgSz w:w="11907" w:h="16839" w:code="1"/>
      <w:pgMar w:top="1418" w:right="1440" w:bottom="1440" w:left="1440" w:header="851" w:footer="709" w:gutter="0"/>
      <w:pgNumType w:start="1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8008" w14:textId="77777777" w:rsidR="00304277" w:rsidRDefault="00304277">
      <w:pPr>
        <w:spacing w:after="0" w:line="240" w:lineRule="auto"/>
      </w:pPr>
      <w:r>
        <w:separator/>
      </w:r>
    </w:p>
  </w:endnote>
  <w:endnote w:type="continuationSeparator" w:id="0">
    <w:p w14:paraId="22D24C07" w14:textId="77777777" w:rsidR="00304277" w:rsidRDefault="0030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02E28" w14:textId="0CE0E429" w:rsidR="001B069D" w:rsidRDefault="00A80EE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AE57F1C" wp14:editId="15E853B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77935"/>
              <wp:effectExtent l="0" t="0" r="3810" b="3810"/>
              <wp:wrapNone/>
              <wp:docPr id="1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77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BC9DC" w14:textId="00DC1BC2" w:rsidR="001B069D" w:rsidRDefault="0030427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제목"/>
                              <w:id w:val="201965352"/>
                              <w:placeholder>
                                <w:docPart w:val="0BABEF4FDAD74A5686CCED06779DA76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1E4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알고리즘</w:t>
                              </w:r>
                              <w:r w:rsidR="007E1E4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E1E4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분석서</w:t>
                              </w:r>
                            </w:sdtContent>
                          </w:sdt>
                          <w:r w:rsidR="00BE686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ko-KR"/>
                            </w:rPr>
                            <w:t xml:space="preserve"> |</w:t>
                          </w:r>
                          <w:r w:rsidR="00F2089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ko-KR"/>
                              </w:rPr>
                              <w:alias w:val="주제"/>
                              <w:tag w:val=""/>
                              <w:id w:val="910807311"/>
                              <w:placeholder>
                                <w:docPart w:val="A1F92D5B3EE3487488D2A6E2FDDD8F5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4AD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ko-KR"/>
                                </w:rPr>
                                <w:t>AAKR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AE57F1C" id="Rectangle 23" o:spid="_x0000_s1027" style="position:absolute;margin-left:0;margin-top:0;width:41.85pt;height:699.0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" o:allowincell="f" filled="f" stroked="f">
              <v:textbox style="layout-flow:vertical;mso-layout-flow-alt:bottom-to-top" inset=",,8.64pt,10.8pt">
                <w:txbxContent>
                  <w:p w14:paraId="151BC9DC" w14:textId="00DC1BC2" w:rsidR="001B069D" w:rsidRDefault="00304277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제목"/>
                        <w:id w:val="201965352"/>
                        <w:placeholder>
                          <w:docPart w:val="0BABEF4FDAD74A5686CCED06779DA76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E1E4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알고리즘</w:t>
                        </w:r>
                        <w:r w:rsidR="007E1E4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</w:t>
                        </w:r>
                        <w:r w:rsidR="007E1E4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분석서</w:t>
                        </w:r>
                      </w:sdtContent>
                    </w:sdt>
                    <w:r w:rsidR="00BE686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ko-KR"/>
                      </w:rPr>
                      <w:t xml:space="preserve"> |</w:t>
                    </w:r>
                    <w:r w:rsidR="00F2089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ko-KR"/>
                      </w:rPr>
                      <w:t xml:space="preserve">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ko-KR"/>
                        </w:rPr>
                        <w:alias w:val="주제"/>
                        <w:tag w:val=""/>
                        <w:id w:val="910807311"/>
                        <w:placeholder>
                          <w:docPart w:val="A1F92D5B3EE3487488D2A6E2FDDD8F5A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4D4AD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ko-KR"/>
                          </w:rPr>
                          <w:t>AAKR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414A2C2A" wp14:editId="79DFDF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2930" cy="10027285"/>
              <wp:effectExtent l="8255" t="6350" r="12065" b="15240"/>
              <wp:wrapNone/>
              <wp:docPr id="15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2930" cy="1002728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9EFF5E" id="AutoShape 24" o:spid="_x0000_s1026" style="position:absolute;left:0;text-align:left;margin-left:0;margin-top:0;width:545.9pt;height:789.5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558D1CAD" wp14:editId="5801EBEF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3810" t="7620" r="8890" b="5080"/>
              <wp:wrapNone/>
              <wp:docPr id="14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1364B" w14:textId="77777777" w:rsidR="001B069D" w:rsidRDefault="00C75872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E6860" w:rsidRPr="00BE686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58D1CAD"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" o:allowincell="f" fillcolor="#d34817 [3204]" stroked="f">
              <v:textbox inset="0,0,0,0">
                <w:txbxContent>
                  <w:p w14:paraId="5111364B" w14:textId="77777777" w:rsidR="001B069D" w:rsidRDefault="00C75872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E6860" w:rsidRPr="00BE686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F010C" w14:textId="77777777" w:rsidR="00564C86" w:rsidRDefault="00564C86" w:rsidP="005313AB">
    <w:pPr>
      <w:pStyle w:val="af0"/>
      <w:jc w:val="center"/>
      <w:rPr>
        <w:color w:val="FFFFFF" w:themeColor="background1"/>
        <w:sz w:val="40"/>
        <w:szCs w:val="40"/>
      </w:rPr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rPr>
        <w:noProof/>
        <w:color w:val="FFFFFF" w:themeColor="background1"/>
        <w:sz w:val="40"/>
        <w:szCs w:val="40"/>
        <w:lang w:val="ko-KR"/>
      </w:rPr>
      <w:fldChar w:fldCharType="end"/>
    </w:r>
  </w:p>
  <w:p w14:paraId="114819E8" w14:textId="77777777" w:rsidR="00564C86" w:rsidRDefault="00564C86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79200BC9" wp14:editId="5D71110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77935"/>
              <wp:effectExtent l="3810" t="0" r="1270" b="3810"/>
              <wp:wrapNone/>
              <wp:docPr id="1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77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C8E54" w14:textId="77777777" w:rsidR="00564C86" w:rsidRPr="00231916" w:rsidRDefault="0030427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제목"/>
                              <w:id w:val="-428368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4C86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알고리즘</w:t>
                              </w:r>
                              <w:r w:rsidR="00564C86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64C86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분석서</w:t>
                              </w:r>
                            </w:sdtContent>
                          </w:sdt>
                          <w:r w:rsidR="00564C86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ko-KR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ko-KR"/>
                              </w:rPr>
                              <w:alias w:val="주제"/>
                              <w:tag w:val=""/>
                              <w:id w:val="2448564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4C86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ko-KR"/>
                                </w:rPr>
                                <w:t>AAKR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9200BC9" id="Rectangle 21" o:spid="_x0000_s1029" style="position:absolute;margin-left:-4.35pt;margin-top:0;width:46.85pt;height:699.05pt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" o:allowincell="f" filled="f" stroked="f">
              <v:textbox style="layout-flow:vertical;mso-layout-flow-alt:bottom-to-top" inset=",,8.64pt,10.8pt">
                <w:txbxContent>
                  <w:p w14:paraId="396C8E54" w14:textId="77777777" w:rsidR="00564C86" w:rsidRPr="00231916" w:rsidRDefault="00304277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제목"/>
                        <w:id w:val="-428368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64C86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알고리즘</w:t>
                        </w:r>
                        <w:r w:rsidR="00564C86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</w:t>
                        </w:r>
                        <w:r w:rsidR="00564C86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분석서</w:t>
                        </w:r>
                      </w:sdtContent>
                    </w:sdt>
                    <w:r w:rsidR="00564C86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ko-KR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ko-KR"/>
                        </w:rPr>
                        <w:alias w:val="주제"/>
                        <w:tag w:val=""/>
                        <w:id w:val="24485645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64C86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ko-KR"/>
                          </w:rPr>
                          <w:t>AAKR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51661" w14:textId="77777777" w:rsidR="00304277" w:rsidRDefault="00304277">
      <w:pPr>
        <w:spacing w:after="0" w:line="240" w:lineRule="auto"/>
      </w:pPr>
      <w:r>
        <w:separator/>
      </w:r>
    </w:p>
  </w:footnote>
  <w:footnote w:type="continuationSeparator" w:id="0">
    <w:p w14:paraId="043CE031" w14:textId="77777777" w:rsidR="00304277" w:rsidRDefault="0030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2306397"/>
    <w:multiLevelType w:val="hybridMultilevel"/>
    <w:tmpl w:val="BA6E8084"/>
    <w:lvl w:ilvl="0" w:tplc="E94224B0">
      <w:start w:val="1"/>
      <w:numFmt w:val="decimal"/>
      <w:pStyle w:val="1"/>
      <w:lvlText w:val="%1."/>
      <w:lvlJc w:val="left"/>
      <w:pPr>
        <w:ind w:left="4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7B368EA"/>
    <w:multiLevelType w:val="hybridMultilevel"/>
    <w:tmpl w:val="18C8F026"/>
    <w:lvl w:ilvl="0" w:tplc="ED06AE16">
      <w:numFmt w:val="bullet"/>
      <w:lvlText w:val="-"/>
      <w:lvlJc w:val="left"/>
      <w:pPr>
        <w:ind w:left="76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40D36"/>
    <w:multiLevelType w:val="hybridMultilevel"/>
    <w:tmpl w:val="A61E6BD8"/>
    <w:lvl w:ilvl="0" w:tplc="DA523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503C1"/>
    <w:multiLevelType w:val="hybridMultilevel"/>
    <w:tmpl w:val="F60A71DA"/>
    <w:lvl w:ilvl="0" w:tplc="42064798">
      <w:numFmt w:val="bullet"/>
      <w:lvlText w:val="-"/>
      <w:lvlJc w:val="left"/>
      <w:pPr>
        <w:ind w:left="760" w:hanging="360"/>
      </w:pPr>
      <w:rPr>
        <w:rFonts w:ascii="Perpetua" w:eastAsiaTheme="minorEastAsia" w:hAnsi="Perpetua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D56AC6"/>
    <w:multiLevelType w:val="hybridMultilevel"/>
    <w:tmpl w:val="63B6986C"/>
    <w:lvl w:ilvl="0" w:tplc="0D1673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9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attachedTemplate r:id="rId1"/>
  <w:defaultTabStop w:val="85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B9"/>
    <w:rsid w:val="00002375"/>
    <w:rsid w:val="00016459"/>
    <w:rsid w:val="00040BAC"/>
    <w:rsid w:val="00042A3D"/>
    <w:rsid w:val="000D24BE"/>
    <w:rsid w:val="00136BAC"/>
    <w:rsid w:val="0014241B"/>
    <w:rsid w:val="0019765D"/>
    <w:rsid w:val="001A0794"/>
    <w:rsid w:val="001B069D"/>
    <w:rsid w:val="001B117D"/>
    <w:rsid w:val="001D150F"/>
    <w:rsid w:val="00231916"/>
    <w:rsid w:val="00243E7A"/>
    <w:rsid w:val="002810CF"/>
    <w:rsid w:val="002B258B"/>
    <w:rsid w:val="002C2B39"/>
    <w:rsid w:val="002C69E7"/>
    <w:rsid w:val="003018D1"/>
    <w:rsid w:val="00304277"/>
    <w:rsid w:val="0030748C"/>
    <w:rsid w:val="00312581"/>
    <w:rsid w:val="003371A3"/>
    <w:rsid w:val="003634B9"/>
    <w:rsid w:val="003803D3"/>
    <w:rsid w:val="003D53AF"/>
    <w:rsid w:val="003F34BC"/>
    <w:rsid w:val="00433296"/>
    <w:rsid w:val="00492DFD"/>
    <w:rsid w:val="004A10F3"/>
    <w:rsid w:val="004D4AD8"/>
    <w:rsid w:val="004F7647"/>
    <w:rsid w:val="005313AB"/>
    <w:rsid w:val="005369A4"/>
    <w:rsid w:val="00564C86"/>
    <w:rsid w:val="005B1F57"/>
    <w:rsid w:val="005C241C"/>
    <w:rsid w:val="005D262D"/>
    <w:rsid w:val="005F7646"/>
    <w:rsid w:val="00660CEB"/>
    <w:rsid w:val="006F0EA4"/>
    <w:rsid w:val="006F78EB"/>
    <w:rsid w:val="00724906"/>
    <w:rsid w:val="007A095E"/>
    <w:rsid w:val="007B6669"/>
    <w:rsid w:val="007C3B43"/>
    <w:rsid w:val="007D7E32"/>
    <w:rsid w:val="007E1E42"/>
    <w:rsid w:val="007E730C"/>
    <w:rsid w:val="00834CD1"/>
    <w:rsid w:val="0089781B"/>
    <w:rsid w:val="008B3668"/>
    <w:rsid w:val="008C47BD"/>
    <w:rsid w:val="008D5732"/>
    <w:rsid w:val="009C1F67"/>
    <w:rsid w:val="009D765E"/>
    <w:rsid w:val="009F4CEC"/>
    <w:rsid w:val="00A10A9A"/>
    <w:rsid w:val="00A15DF0"/>
    <w:rsid w:val="00A2438E"/>
    <w:rsid w:val="00A2492F"/>
    <w:rsid w:val="00A80EE1"/>
    <w:rsid w:val="00A9041C"/>
    <w:rsid w:val="00AB7E4D"/>
    <w:rsid w:val="00AC1C2B"/>
    <w:rsid w:val="00AC2279"/>
    <w:rsid w:val="00AC402B"/>
    <w:rsid w:val="00AE7389"/>
    <w:rsid w:val="00AE7D00"/>
    <w:rsid w:val="00B332E1"/>
    <w:rsid w:val="00B36DDB"/>
    <w:rsid w:val="00B67866"/>
    <w:rsid w:val="00BA2F2E"/>
    <w:rsid w:val="00BB76FC"/>
    <w:rsid w:val="00BC367A"/>
    <w:rsid w:val="00BE6860"/>
    <w:rsid w:val="00C160CE"/>
    <w:rsid w:val="00C319E5"/>
    <w:rsid w:val="00C357B7"/>
    <w:rsid w:val="00C55E20"/>
    <w:rsid w:val="00C75872"/>
    <w:rsid w:val="00CA414C"/>
    <w:rsid w:val="00CF7189"/>
    <w:rsid w:val="00D05F1D"/>
    <w:rsid w:val="00D11C23"/>
    <w:rsid w:val="00D52B41"/>
    <w:rsid w:val="00D6230C"/>
    <w:rsid w:val="00D77E47"/>
    <w:rsid w:val="00E958D0"/>
    <w:rsid w:val="00ED24DC"/>
    <w:rsid w:val="00EF4F09"/>
    <w:rsid w:val="00F2089B"/>
    <w:rsid w:val="00F278CA"/>
    <w:rsid w:val="00F3513B"/>
    <w:rsid w:val="00F456C0"/>
    <w:rsid w:val="00F555C5"/>
    <w:rsid w:val="00F80D8B"/>
    <w:rsid w:val="00F82FCA"/>
    <w:rsid w:val="00F84DC2"/>
    <w:rsid w:val="00F91EC5"/>
    <w:rsid w:val="00FB52A0"/>
    <w:rsid w:val="00FC231C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EA3999"/>
  <w15:docId w15:val="{7EA2CC2C-4373-4752-BBD2-7C34BBA8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FD20E0"/>
    <w:pPr>
      <w:numPr>
        <w:numId w:val="17"/>
      </w:num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auto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3371A3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FD20E0"/>
    <w:rPr>
      <w:rFonts w:asciiTheme="majorHAnsi" w:eastAsiaTheme="majorEastAsia" w:hAnsiTheme="majorHAnsi" w:cstheme="majorBidi"/>
      <w:b/>
      <w:bCs/>
      <w:spacing w:val="20"/>
      <w:sz w:val="2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3371A3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A9A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</w:rPr>
  </w:style>
  <w:style w:type="paragraph" w:customStyle="1" w:styleId="L1">
    <w:name w:val="L1"/>
    <w:basedOn w:val="a0"/>
    <w:link w:val="L1Char"/>
    <w:qFormat/>
    <w:rsid w:val="00A10A9A"/>
    <w:rPr>
      <w:lang w:val="ko-KR"/>
    </w:rPr>
  </w:style>
  <w:style w:type="paragraph" w:customStyle="1" w:styleId="L2">
    <w:name w:val="L2"/>
    <w:basedOn w:val="20"/>
    <w:link w:val="L2Char"/>
    <w:qFormat/>
    <w:rsid w:val="00A10A9A"/>
    <w:rPr>
      <w:lang w:val="ko-KR"/>
    </w:rPr>
  </w:style>
  <w:style w:type="character" w:customStyle="1" w:styleId="L1Char">
    <w:name w:val="L1 Char"/>
    <w:basedOn w:val="a1"/>
    <w:link w:val="L1"/>
    <w:rsid w:val="00A10A9A"/>
    <w:rPr>
      <w:color w:val="000000" w:themeColor="text1"/>
      <w:lang w:val="ko-KR" w:eastAsia="ko-KR"/>
    </w:rPr>
  </w:style>
  <w:style w:type="paragraph" w:customStyle="1" w:styleId="L">
    <w:name w:val="L제목"/>
    <w:basedOn w:val="a4"/>
    <w:link w:val="LChar"/>
    <w:qFormat/>
    <w:rsid w:val="00A10A9A"/>
  </w:style>
  <w:style w:type="character" w:customStyle="1" w:styleId="L2Char">
    <w:name w:val="L2 Char"/>
    <w:basedOn w:val="2Char"/>
    <w:link w:val="L2"/>
    <w:rsid w:val="00A10A9A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  <w:lang w:val="ko-KR" w:eastAsia="ko-KR"/>
    </w:rPr>
  </w:style>
  <w:style w:type="paragraph" w:styleId="af8">
    <w:name w:val="List Paragraph"/>
    <w:basedOn w:val="a0"/>
    <w:uiPriority w:val="34"/>
    <w:qFormat/>
    <w:rsid w:val="003371A3"/>
    <w:pPr>
      <w:ind w:leftChars="400" w:left="800"/>
    </w:pPr>
  </w:style>
  <w:style w:type="character" w:customStyle="1" w:styleId="LChar">
    <w:name w:val="L제목 Char"/>
    <w:basedOn w:val="Char"/>
    <w:link w:val="L"/>
    <w:rsid w:val="00A10A9A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  <w:lang w:eastAsia="ko-KR"/>
    </w:rPr>
  </w:style>
  <w:style w:type="table" w:styleId="4-1">
    <w:name w:val="Grid Table 4 Accent 1"/>
    <w:basedOn w:val="a2"/>
    <w:uiPriority w:val="49"/>
    <w:rsid w:val="004D4AD8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6-1">
    <w:name w:val="List Table 6 Colorful Accent 1"/>
    <w:basedOn w:val="a2"/>
    <w:uiPriority w:val="51"/>
    <w:rsid w:val="004D4AD8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character" w:customStyle="1" w:styleId="mi">
    <w:name w:val="mi"/>
    <w:basedOn w:val="a1"/>
    <w:rsid w:val="007D7E32"/>
  </w:style>
  <w:style w:type="character" w:customStyle="1" w:styleId="mjxassistivemathml">
    <w:name w:val="mjx_assistive_mathml"/>
    <w:basedOn w:val="a1"/>
    <w:rsid w:val="007D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onpf\Downloads\tf101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ABEF4FDAD74A5686CCED06779DA7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268341-66E0-4850-A702-D31FAE0C2963}"/>
      </w:docPartPr>
      <w:docPartBody>
        <w:p w:rsidR="00E47AB6" w:rsidRDefault="002301B7">
          <w:pPr>
            <w:pStyle w:val="0BABEF4FDAD74A5686CCED06779DA76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3A8155-76F9-49A3-8315-93B9DE9827CB}"/>
      </w:docPartPr>
      <w:docPartBody>
        <w:p w:rsidR="00E47AB6" w:rsidRDefault="00A57C01">
          <w:r w:rsidRPr="00E752A5">
            <w:rPr>
              <w:rStyle w:val="a3"/>
              <w:rFonts w:hint="eastAsia"/>
            </w:rPr>
            <w:t>텍스트를 입력하려면 여기를 클릭하거나 탭하세요.</w:t>
          </w:r>
        </w:p>
      </w:docPartBody>
    </w:docPart>
    <w:docPart>
      <w:docPartPr>
        <w:name w:val="DD38C8C0D8F544E08D43B083441538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DD70F6-EC61-4DF4-AEC6-BDCF115D7AAA}"/>
      </w:docPartPr>
      <w:docPartBody>
        <w:p w:rsidR="00E47AB6" w:rsidRDefault="00A57C01" w:rsidP="00A57C01">
          <w:pPr>
            <w:pStyle w:val="DD38C8C0D8F544E08D43B0834415389E"/>
          </w:pPr>
          <w:r w:rsidRPr="00E752A5">
            <w:rPr>
              <w:rStyle w:val="a3"/>
              <w:rFonts w:hint="eastAsia"/>
            </w:rPr>
            <w:t>텍스트를 입력하려면 여기를 클릭하거나 탭하세요.</w:t>
          </w:r>
        </w:p>
      </w:docPartBody>
    </w:docPart>
    <w:docPart>
      <w:docPartPr>
        <w:name w:val="A60FDE0D630747928C51763C6228D8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0BF593-529A-48B7-9984-C10A11B33807}"/>
      </w:docPartPr>
      <w:docPartBody>
        <w:p w:rsidR="00E47AB6" w:rsidRDefault="00A57C01" w:rsidP="00A57C01">
          <w:pPr>
            <w:pStyle w:val="A60FDE0D630747928C51763C6228D825"/>
          </w:pPr>
          <w:r w:rsidRPr="00E752A5">
            <w:rPr>
              <w:rStyle w:val="a3"/>
              <w:rFonts w:hint="eastAsia"/>
            </w:rPr>
            <w:t>텍스트를 입력하려면 여기를 클릭하거나 탭하세요.</w:t>
          </w:r>
        </w:p>
      </w:docPartBody>
    </w:docPart>
    <w:docPart>
      <w:docPartPr>
        <w:name w:val="A1F92D5B3EE3487488D2A6E2FDDD8F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D601AC-68CE-4494-A679-42B6766A5E60}"/>
      </w:docPartPr>
      <w:docPartBody>
        <w:p w:rsidR="00E47AB6" w:rsidRDefault="00A57C01">
          <w:r w:rsidRPr="00E752A5">
            <w:rPr>
              <w:rStyle w:val="a3"/>
              <w:rFonts w:hint="eastAsia"/>
            </w:rPr>
            <w:t>[주제]</w:t>
          </w:r>
        </w:p>
      </w:docPartBody>
    </w:docPart>
    <w:docPart>
      <w:docPartPr>
        <w:name w:val="ACA67EA2B8874F42A41DE575988235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032EFE-80F7-40B7-8209-F6FE9FD0B2AF}"/>
      </w:docPartPr>
      <w:docPartBody>
        <w:p w:rsidR="00E47AB6" w:rsidRDefault="00A57C01" w:rsidP="00A57C01">
          <w:pPr>
            <w:pStyle w:val="ACA67EA2B8874F42A41DE575988235F1"/>
          </w:pPr>
          <w:r w:rsidRPr="00E752A5">
            <w:rPr>
              <w:rStyle w:val="a3"/>
              <w:rFonts w:hint="eastAsia"/>
            </w:rPr>
            <w:t>텍스트를 입력하려면 여기를 클릭하거나 탭하세요.</w:t>
          </w:r>
        </w:p>
      </w:docPartBody>
    </w:docPart>
    <w:docPart>
      <w:docPartPr>
        <w:name w:val="DefaultPlaceholder_-18540134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3A7A6B-5137-4D9F-B228-CFDA15B3A1F1}"/>
      </w:docPartPr>
      <w:docPartBody>
        <w:p w:rsidR="001C5B65" w:rsidRDefault="00E47AB6">
          <w:r w:rsidRPr="00E75837">
            <w:rPr>
              <w:rStyle w:val="a3"/>
              <w:rFonts w:hint="eastAsia"/>
            </w:rPr>
            <w:t>날짜를 입력하려면 클릭하거나 탭하세요.</w:t>
          </w:r>
        </w:p>
      </w:docPartBody>
    </w:docPart>
    <w:docPart>
      <w:docPartPr>
        <w:name w:val="68FA9C07FEF34A1B88400A8B327094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5F6CC3-ECD0-40BE-A848-E6E488356797}"/>
      </w:docPartPr>
      <w:docPartBody>
        <w:p w:rsidR="00AA78E1" w:rsidRDefault="001C5B65" w:rsidP="001C5B65">
          <w:pPr>
            <w:pStyle w:val="68FA9C07FEF34A1B88400A8B327094AF"/>
          </w:pPr>
          <w:r w:rsidRPr="00E752A5">
            <w:rPr>
              <w:rStyle w:val="a3"/>
              <w:rFonts w:hint="eastAsia"/>
            </w:rPr>
            <w:t>텍스트를 입력하려면 여기를 클릭하거나 탭하세요.</w:t>
          </w:r>
        </w:p>
      </w:docPartBody>
    </w:docPart>
    <w:docPart>
      <w:docPartPr>
        <w:name w:val="03F85E4CC7244B7ABC48713F0CE24F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49F2DD-A488-41F5-BFC5-91451E07A295}"/>
      </w:docPartPr>
      <w:docPartBody>
        <w:p w:rsidR="00AA78E1" w:rsidRDefault="001C5B65" w:rsidP="001C5B65">
          <w:pPr>
            <w:pStyle w:val="03F85E4CC7244B7ABC48713F0CE24FE2"/>
          </w:pPr>
          <w:r w:rsidRPr="00E752A5">
            <w:rPr>
              <w:rStyle w:val="a3"/>
              <w:rFonts w:hint="eastAsia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01"/>
    <w:rsid w:val="000F13B1"/>
    <w:rsid w:val="000F1506"/>
    <w:rsid w:val="001C5B65"/>
    <w:rsid w:val="00203CE9"/>
    <w:rsid w:val="002301B7"/>
    <w:rsid w:val="00561729"/>
    <w:rsid w:val="00771B7C"/>
    <w:rsid w:val="007B6632"/>
    <w:rsid w:val="00962443"/>
    <w:rsid w:val="00A21E69"/>
    <w:rsid w:val="00A57C01"/>
    <w:rsid w:val="00AA78E1"/>
    <w:rsid w:val="00B11242"/>
    <w:rsid w:val="00BE4278"/>
    <w:rsid w:val="00C17F84"/>
    <w:rsid w:val="00CB4C67"/>
    <w:rsid w:val="00D86F86"/>
    <w:rsid w:val="00E47AB6"/>
    <w:rsid w:val="00F5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962443"/>
    <w:rPr>
      <w:color w:val="808080"/>
    </w:rPr>
  </w:style>
  <w:style w:type="paragraph" w:customStyle="1" w:styleId="0BABEF4FDAD74A5686CCED06779DA76B">
    <w:name w:val="0BABEF4FDAD74A5686CCED06779DA76B"/>
    <w:pPr>
      <w:widowControl w:val="0"/>
      <w:wordWrap w:val="0"/>
      <w:autoSpaceDE w:val="0"/>
      <w:autoSpaceDN w:val="0"/>
    </w:pPr>
  </w:style>
  <w:style w:type="paragraph" w:customStyle="1" w:styleId="DD38C8C0D8F544E08D43B0834415389E">
    <w:name w:val="DD38C8C0D8F544E08D43B0834415389E"/>
    <w:rsid w:val="00A57C01"/>
    <w:pPr>
      <w:widowControl w:val="0"/>
      <w:wordWrap w:val="0"/>
      <w:autoSpaceDE w:val="0"/>
      <w:autoSpaceDN w:val="0"/>
    </w:pPr>
  </w:style>
  <w:style w:type="paragraph" w:customStyle="1" w:styleId="A60FDE0D630747928C51763C6228D825">
    <w:name w:val="A60FDE0D630747928C51763C6228D825"/>
    <w:rsid w:val="00A57C01"/>
    <w:pPr>
      <w:widowControl w:val="0"/>
      <w:wordWrap w:val="0"/>
      <w:autoSpaceDE w:val="0"/>
      <w:autoSpaceDN w:val="0"/>
    </w:pPr>
  </w:style>
  <w:style w:type="paragraph" w:customStyle="1" w:styleId="ACA67EA2B8874F42A41DE575988235F1">
    <w:name w:val="ACA67EA2B8874F42A41DE575988235F1"/>
    <w:rsid w:val="00A57C01"/>
    <w:pPr>
      <w:widowControl w:val="0"/>
      <w:wordWrap w:val="0"/>
      <w:autoSpaceDE w:val="0"/>
      <w:autoSpaceDN w:val="0"/>
    </w:pPr>
  </w:style>
  <w:style w:type="paragraph" w:customStyle="1" w:styleId="68FA9C07FEF34A1B88400A8B327094AF">
    <w:name w:val="68FA9C07FEF34A1B88400A8B327094AF"/>
    <w:rsid w:val="001C5B65"/>
    <w:pPr>
      <w:widowControl w:val="0"/>
      <w:wordWrap w:val="0"/>
      <w:autoSpaceDE w:val="0"/>
      <w:autoSpaceDN w:val="0"/>
    </w:pPr>
  </w:style>
  <w:style w:type="paragraph" w:customStyle="1" w:styleId="03F85E4CC7244B7ABC48713F0CE24FE2">
    <w:name w:val="03F85E4CC7244B7ABC48713F0CE24FE2"/>
    <w:rsid w:val="001C5B6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2020-07-08T00:00:00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9c1fb53-399a-4d91-bfc2-0a118990ebe4">english</DirectSourceMarket>
    <MarketSpecific xmlns="49c1fb53-399a-4d91-bfc2-0a118990ebe4" xsi:nil="true"/>
    <ApprovalStatus xmlns="49c1fb53-399a-4d91-bfc2-0a118990ebe4">InProgress</ApprovalStatus>
    <PrimaryImageGen xmlns="49c1fb53-399a-4d91-bfc2-0a118990ebe4">true</PrimaryImageGen>
    <ThumbnailAssetId xmlns="49c1fb53-399a-4d91-bfc2-0a118990ebe4" xsi:nil="true"/>
    <NumericId xmlns="49c1fb53-399a-4d91-bfc2-0a118990ebe4">-1</NumericId>
    <TPFriendlyName xmlns="49c1fb53-399a-4d91-bfc2-0a118990ebe4">Report (Equity theme)</TPFriendlyName>
    <BusinessGroup xmlns="49c1fb53-399a-4d91-bfc2-0a118990ebe4" xsi:nil="true"/>
    <APEditor xmlns="49c1fb53-399a-4d91-bfc2-0a118990ebe4">
      <UserInfo>
        <DisplayName>REDMOND\v-luannv</DisplayName>
        <AccountId>202</AccountId>
        <AccountType/>
      </UserInfo>
    </APEditor>
    <SourceTitle xmlns="49c1fb53-399a-4d91-bfc2-0a118990ebe4">Report (Equity theme)</SourceTitle>
    <OpenTemplate xmlns="49c1fb53-399a-4d91-bfc2-0a118990ebe4">true</OpenTemplate>
    <UALocComments xmlns="49c1fb53-399a-4d91-bfc2-0a118990ebe4" xsi:nil="true"/>
    <ParentAssetId xmlns="49c1fb53-399a-4d91-bfc2-0a118990ebe4" xsi:nil="true"/>
    <PublishStatusLookup xmlns="49c1fb53-399a-4d91-bfc2-0a118990ebe4">
      <Value>69571</Value>
      <Value>433705</Value>
    </PublishStatusLookup>
    <IntlLangReviewDate xmlns="49c1fb53-399a-4d91-bfc2-0a118990ebe4" xsi:nil="true"/>
    <LastPublishResultLookup xmlns="49c1fb53-399a-4d91-bfc2-0a118990ebe4" xsi:nil="true"/>
    <MachineTranslated xmlns="49c1fb53-399a-4d91-bfc2-0a118990ebe4">false</MachineTranslated>
    <OriginalSourceMarket xmlns="49c1fb53-399a-4d91-bfc2-0a118990ebe4">english</OriginalSourceMarket>
    <TPInstallLocation xmlns="49c1fb53-399a-4d91-bfc2-0a118990ebe4">{My Templates}</TPInstallLocation>
    <ClipArtFilename xmlns="49c1fb53-399a-4d91-bfc2-0a118990ebe4" xsi:nil="true"/>
    <APDescription xmlns="49c1fb53-399a-4d91-bfc2-0a118990ebe4" xsi:nil="true"/>
    <ContentItem xmlns="49c1fb53-399a-4d91-bfc2-0a118990ebe4" xsi:nil="true"/>
    <EditorialStatus xmlns="49c1fb53-399a-4d91-bfc2-0a118990ebe4" xsi:nil="true"/>
    <PublishTargets xmlns="49c1fb53-399a-4d91-bfc2-0a118990ebe4">OfficeOnline</PublishTargets>
    <TPLaunchHelpLinkType xmlns="49c1fb53-399a-4d91-bfc2-0a118990ebe4">Template</TPLaunchHelpLinkType>
    <TimesCloned xmlns="49c1fb53-399a-4d91-bfc2-0a118990ebe4" xsi:nil="true"/>
    <LastModifiedDateTime xmlns="49c1fb53-399a-4d91-bfc2-0a118990ebe4" xsi:nil="true"/>
    <AcquiredFrom xmlns="49c1fb53-399a-4d91-bfc2-0a118990ebe4" xsi:nil="true"/>
    <LastHandOff xmlns="49c1fb53-399a-4d91-bfc2-0a118990ebe4" xsi:nil="true"/>
    <AssetStart xmlns="49c1fb53-399a-4d91-bfc2-0a118990ebe4">2009-01-02T00:00:00+00:00</AssetStart>
    <Provider xmlns="49c1fb53-399a-4d91-bfc2-0a118990ebe4">EY006220130</Provider>
    <TPClientViewer xmlns="49c1fb53-399a-4d91-bfc2-0a118990ebe4">Microsoft Office Word</TPClientViewer>
    <ArtSampleDocs xmlns="49c1fb53-399a-4d91-bfc2-0a118990ebe4" xsi:nil="true"/>
    <UACurrentWords xmlns="49c1fb53-399a-4d91-bfc2-0a118990ebe4">0</UACurrentWords>
    <UALocRecommendation xmlns="49c1fb53-399a-4d91-bfc2-0a118990ebe4">Localize</UALocRecommendation>
    <IsDeleted xmlns="49c1fb53-399a-4d91-bfc2-0a118990ebe4">false</IsDeleted>
    <ShowIn xmlns="49c1fb53-399a-4d91-bfc2-0a118990ebe4" xsi:nil="true"/>
    <UANotes xmlns="49c1fb53-399a-4d91-bfc2-0a118990ebe4">in the box</UANotes>
    <TemplateStatus xmlns="49c1fb53-399a-4d91-bfc2-0a118990ebe4" xsi:nil="true"/>
    <VoteCount xmlns="49c1fb53-399a-4d91-bfc2-0a118990ebe4" xsi:nil="true"/>
    <CSXHash xmlns="49c1fb53-399a-4d91-bfc2-0a118990ebe4" xsi:nil="true"/>
    <CSXSubmissionMarket xmlns="49c1fb53-399a-4d91-bfc2-0a118990ebe4" xsi:nil="true"/>
    <DSATActionTaken xmlns="49c1fb53-399a-4d91-bfc2-0a118990ebe4" xsi:nil="true"/>
    <AssetExpire xmlns="49c1fb53-399a-4d91-bfc2-0a118990ebe4">2029-05-12T00:00:00+00:00</AssetExpire>
    <SubmitterId xmlns="49c1fb53-399a-4d91-bfc2-0a118990ebe4" xsi:nil="true"/>
    <TPExecutable xmlns="49c1fb53-399a-4d91-bfc2-0a118990ebe4" xsi:nil="true"/>
    <AssetType xmlns="49c1fb53-399a-4d91-bfc2-0a118990ebe4">TP</AssetType>
    <ApprovalLog xmlns="49c1fb53-399a-4d91-bfc2-0a118990ebe4" xsi:nil="true"/>
    <BugNumber xmlns="49c1fb53-399a-4d91-bfc2-0a118990ebe4" xsi:nil="true"/>
    <CSXSubmissionDate xmlns="49c1fb53-399a-4d91-bfc2-0a118990ebe4" xsi:nil="true"/>
    <CSXUpdate xmlns="49c1fb53-399a-4d91-bfc2-0a118990ebe4">false</CSXUpdate>
    <Milestone xmlns="49c1fb53-399a-4d91-bfc2-0a118990ebe4" xsi:nil="true"/>
    <TPComponent xmlns="49c1fb53-399a-4d91-bfc2-0a118990ebe4">WORDFiles</TPComponent>
    <OriginAsset xmlns="49c1fb53-399a-4d91-bfc2-0a118990ebe4" xsi:nil="true"/>
    <AssetId xmlns="49c1fb53-399a-4d91-bfc2-0a118990ebe4">TP010192741</AssetId>
    <TPApplication xmlns="49c1fb53-399a-4d91-bfc2-0a118990ebe4">Word</TPApplication>
    <TPLaunchHelpLink xmlns="49c1fb53-399a-4d91-bfc2-0a118990ebe4" xsi:nil="true"/>
    <IntlLocPriority xmlns="49c1fb53-399a-4d91-bfc2-0a118990ebe4" xsi:nil="true"/>
    <CrawlForDependencies xmlns="49c1fb53-399a-4d91-bfc2-0a118990ebe4">false</CrawlForDependencies>
    <PlannedPubDate xmlns="49c1fb53-399a-4d91-bfc2-0a118990ebe4" xsi:nil="true"/>
    <HandoffToMSDN xmlns="49c1fb53-399a-4d91-bfc2-0a118990ebe4" xsi:nil="true"/>
    <IntlLangReviewer xmlns="49c1fb53-399a-4d91-bfc2-0a118990ebe4" xsi:nil="true"/>
    <TrustLevel xmlns="49c1fb53-399a-4d91-bfc2-0a118990ebe4">1 Microsoft Managed Content</TrustLevel>
    <IsSearchable xmlns="49c1fb53-399a-4d91-bfc2-0a118990ebe4">false</IsSearchable>
    <TPNamespace xmlns="49c1fb53-399a-4d91-bfc2-0a118990ebe4">WINWORD</TPNamespace>
    <Markets xmlns="49c1fb53-399a-4d91-bfc2-0a118990ebe4"/>
    <UAProjectedTotalWords xmlns="49c1fb53-399a-4d91-bfc2-0a118990ebe4" xsi:nil="true"/>
    <IntlLangReview xmlns="49c1fb53-399a-4d91-bfc2-0a118990ebe4" xsi:nil="true"/>
    <AverageRating xmlns="49c1fb53-399a-4d91-bfc2-0a118990ebe4" xsi:nil="true"/>
    <OutputCachingOn xmlns="49c1fb53-399a-4d91-bfc2-0a118990ebe4">false</OutputCachingOn>
    <APAuthor xmlns="49c1fb53-399a-4d91-bfc2-0a118990ebe4">
      <UserInfo>
        <DisplayName>REDMOND\cynvey</DisplayName>
        <AccountId>215</AccountId>
        <AccountType/>
      </UserInfo>
    </APAuthor>
    <TPAppVersion xmlns="49c1fb53-399a-4d91-bfc2-0a118990ebe4">12</TPAppVersion>
    <TPCommandLine xmlns="49c1fb53-399a-4d91-bfc2-0a118990ebe4">{WD} /f {FilePath}</TPCommandLine>
    <Manager xmlns="49c1fb53-399a-4d91-bfc2-0a118990ebe4" xsi:nil="true"/>
    <PolicheckWords xmlns="49c1fb53-399a-4d91-bfc2-0a118990ebe4" xsi:nil="true"/>
    <FriendlyTitle xmlns="49c1fb53-399a-4d91-bfc2-0a118990ebe4" xsi:nil="true"/>
    <TemplateTemplateType xmlns="49c1fb53-399a-4d91-bfc2-0a118990ebe4">Word 2007 Default</TemplateTemplateType>
    <LegacyData xmlns="49c1fb53-399a-4d91-bfc2-0a118990ebe4" xsi:nil="true"/>
    <OOCacheId xmlns="49c1fb53-399a-4d91-bfc2-0a118990ebe4" xsi:nil="true"/>
    <EditorialTags xmlns="49c1fb53-399a-4d91-bfc2-0a118990ebe4" xsi:nil="true"/>
    <Providers xmlns="49c1fb53-399a-4d91-bfc2-0a118990ebe4" xsi:nil="true"/>
    <Downloads xmlns="49c1fb53-399a-4d91-bfc2-0a118990ebe4">0</Downloads>
    <LocRecommendedHandoff xmlns="49c1fb53-399a-4d91-bfc2-0a118990ebe4" xsi:nil="true"/>
    <LocalizationTagsTaxHTField0 xmlns="49c1fb53-399a-4d91-bfc2-0a118990ebe4">
      <Terms xmlns="http://schemas.microsoft.com/office/infopath/2007/PartnerControls"/>
    </LocalizationTagsTaxHTField0>
    <ScenarioTagsTaxHTField0 xmlns="49c1fb53-399a-4d91-bfc2-0a118990ebe4">
      <Terms xmlns="http://schemas.microsoft.com/office/infopath/2007/PartnerControls"/>
    </ScenarioTagsTaxHTField0>
    <LocLastLocAttemptVersionLookup xmlns="49c1fb53-399a-4d91-bfc2-0a118990ebe4">31864</LocLastLocAttemptVersionLookup>
    <LocNewPublishedVersionLookup xmlns="49c1fb53-399a-4d91-bfc2-0a118990ebe4" xsi:nil="true"/>
    <BlockPublish xmlns="49c1fb53-399a-4d91-bfc2-0a118990ebe4" xsi:nil="true"/>
    <RecommendationsModifier xmlns="49c1fb53-399a-4d91-bfc2-0a118990ebe4" xsi:nil="true"/>
    <LocOverallLocStatusLookup xmlns="49c1fb53-399a-4d91-bfc2-0a118990ebe4" xsi:nil="true"/>
    <LocManualTestRequired xmlns="49c1fb53-399a-4d91-bfc2-0a118990ebe4" xsi:nil="true"/>
    <LocProcessedForHandoffsLookup xmlns="49c1fb53-399a-4d91-bfc2-0a118990ebe4" xsi:nil="true"/>
    <FeatureTagsTaxHTField0 xmlns="49c1fb53-399a-4d91-bfc2-0a118990ebe4">
      <Terms xmlns="http://schemas.microsoft.com/office/infopath/2007/PartnerControls"/>
    </FeatureTagsTaxHTField0>
    <LocOverallPreviewStatusLookup xmlns="49c1fb53-399a-4d91-bfc2-0a118990ebe4" xsi:nil="true"/>
    <InternalTagsTaxHTField0 xmlns="49c1fb53-399a-4d91-bfc2-0a118990ebe4">
      <Terms xmlns="http://schemas.microsoft.com/office/infopath/2007/PartnerControls"/>
    </InternalTagsTaxHTField0>
    <LocComments xmlns="49c1fb53-399a-4d91-bfc2-0a118990ebe4" xsi:nil="true"/>
    <LocProcessedForMarketsLookup xmlns="49c1fb53-399a-4d91-bfc2-0a118990ebe4" xsi:nil="true"/>
    <LocOverallHandbackStatusLookup xmlns="49c1fb53-399a-4d91-bfc2-0a118990ebe4" xsi:nil="true"/>
    <CampaignTagsTaxHTField0 xmlns="49c1fb53-399a-4d91-bfc2-0a118990ebe4">
      <Terms xmlns="http://schemas.microsoft.com/office/infopath/2007/PartnerControls"/>
    </CampaignTagsTaxHTField0>
    <LocOverallPublishStatusLookup xmlns="49c1fb53-399a-4d91-bfc2-0a118990ebe4" xsi:nil="true"/>
    <TaxCatchAll xmlns="49c1fb53-399a-4d91-bfc2-0a118990ebe4"/>
    <LocLastLocAttemptVersionTypeLookup xmlns="49c1fb53-399a-4d91-bfc2-0a118990ebe4" xsi:nil="true"/>
    <LocPublishedDependentAssetsLookup xmlns="49c1fb53-399a-4d91-bfc2-0a118990ebe4" xsi:nil="true"/>
    <LocPublishedLinkedAssetsLookup xmlns="49c1fb53-399a-4d91-bfc2-0a118990ebe4" xsi:nil="true"/>
    <OriginalRelease xmlns="49c1fb53-399a-4d91-bfc2-0a118990ebe4">14</OriginalRelease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923CA9AE-5DF3-4815-8B3B-1D00BDCAE1D2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BB0976A7-677D-40EC-B23D-AC101B70C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5465D6B-2432-4226-BF6C-FCCEED33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tf10192741.dotx</Template>
  <TotalTime>1315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알고리즘 분석서</vt:lpstr>
      <vt:lpstr/>
      <vt:lpstr>    Heading 2</vt:lpstr>
      <vt:lpstr>        Heading 3</vt:lpstr>
    </vt:vector>
  </TitlesOfParts>
  <Company>가온플랫폼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알고리즘 분석서</dc:title>
  <dc:subject>AAKR</dc:subject>
  <dc:creator>김호성</dc:creator>
  <cp:keywords/>
  <dc:description/>
  <cp:lastModifiedBy>GaonPlatform</cp:lastModifiedBy>
  <cp:revision>21</cp:revision>
  <dcterms:created xsi:type="dcterms:W3CDTF">2020-07-21T02:09:00Z</dcterms:created>
  <dcterms:modified xsi:type="dcterms:W3CDTF">2021-07-12T03:31:00Z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1042</vt:i4>
  </property>
  <property fmtid="{D5CDD505-2E9C-101B-9397-08002B2CF9AE}" pid="3" name="_Version">
    <vt:lpwstr>0809</vt:lpwstr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12;#436;#Word 14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2584100</vt:r8>
  </property>
</Properties>
</file>