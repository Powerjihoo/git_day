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872E" w14:textId="13A06CED" w:rsidR="0090553B" w:rsidRPr="00DE6144" w:rsidRDefault="0090553B" w:rsidP="006D6D2A">
      <w:pPr>
        <w:pStyle w:val="a7"/>
        <w:rPr>
          <w:sz w:val="40"/>
        </w:rPr>
      </w:pPr>
      <w:r>
        <w:rPr>
          <w:rFonts w:hint="eastAsia"/>
          <w:sz w:val="40"/>
        </w:rPr>
        <w:t>A</w:t>
      </w:r>
      <w:r>
        <w:rPr>
          <w:sz w:val="40"/>
        </w:rPr>
        <w:t>RIMA</w:t>
      </w:r>
      <w:r w:rsidR="0057274D">
        <w:rPr>
          <w:sz w:val="40"/>
        </w:rPr>
        <w:t xml:space="preserve"> &amp; Prophet</w:t>
      </w:r>
      <w:r>
        <w:rPr>
          <w:rFonts w:hint="eastAsia"/>
          <w:sz w:val="40"/>
        </w:rPr>
        <w:t>모델</w:t>
      </w:r>
      <w:r w:rsidR="0057274D">
        <w:rPr>
          <w:rFonts w:hint="eastAsia"/>
          <w:sz w:val="40"/>
        </w:rPr>
        <w:t>비교</w:t>
      </w:r>
      <w:r w:rsidR="00397EEC">
        <w:rPr>
          <w:rFonts w:hint="eastAsia"/>
          <w:sz w:val="40"/>
        </w:rPr>
        <w:t xml:space="preserve"> </w:t>
      </w:r>
      <w:r w:rsidR="00397EEC">
        <w:rPr>
          <w:sz w:val="40"/>
        </w:rPr>
        <w:t>1</w:t>
      </w:r>
      <w:r w:rsidR="00397EEC">
        <w:rPr>
          <w:rFonts w:hint="eastAsia"/>
          <w:sz w:val="40"/>
        </w:rPr>
        <w:t>차</w:t>
      </w:r>
    </w:p>
    <w:p w14:paraId="4AF8CD04" w14:textId="75E9C2CB" w:rsidR="006F495A" w:rsidRPr="007F01C9" w:rsidRDefault="0090553B" w:rsidP="00397EEC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개요</w:t>
      </w:r>
    </w:p>
    <w:p w14:paraId="3BB4A4F0" w14:textId="10250152" w:rsidR="002A7FB2" w:rsidRDefault="0057274D" w:rsidP="00397EEC">
      <w:pPr>
        <w:pStyle w:val="a0"/>
        <w:numPr>
          <w:ilvl w:val="0"/>
          <w:numId w:val="1"/>
        </w:numPr>
        <w:spacing w:line="240" w:lineRule="auto"/>
        <w:rPr>
          <w:sz w:val="20"/>
        </w:rPr>
      </w:pPr>
      <w:r>
        <w:rPr>
          <w:rFonts w:hint="eastAsia"/>
          <w:sz w:val="20"/>
        </w:rPr>
        <w:t>현재 예천양수 열화상프로젝트에 A</w:t>
      </w:r>
      <w:r>
        <w:rPr>
          <w:sz w:val="20"/>
        </w:rPr>
        <w:t>RIMA</w:t>
      </w:r>
      <w:r>
        <w:rPr>
          <w:rFonts w:hint="eastAsia"/>
          <w:sz w:val="20"/>
        </w:rPr>
        <w:t xml:space="preserve">모델이 사용되고 있는데 </w:t>
      </w:r>
      <w:r>
        <w:rPr>
          <w:sz w:val="20"/>
        </w:rPr>
        <w:t>Prophet</w:t>
      </w:r>
      <w:r>
        <w:rPr>
          <w:rFonts w:hint="eastAsia"/>
          <w:sz w:val="20"/>
        </w:rPr>
        <w:t>모델과 성능을 비교해</w:t>
      </w:r>
      <w:r>
        <w:rPr>
          <w:sz w:val="20"/>
        </w:rPr>
        <w:br/>
      </w:r>
      <w:r w:rsidR="00923C6C">
        <w:rPr>
          <w:rFonts w:hint="eastAsia"/>
          <w:sz w:val="20"/>
        </w:rPr>
        <w:t>추후 개발할 새로운 프로젝트나 데이터 특성별로</w:t>
      </w:r>
      <w:r>
        <w:rPr>
          <w:rFonts w:hint="eastAsia"/>
          <w:sz w:val="20"/>
        </w:rPr>
        <w:t xml:space="preserve"> 더 적합한 모델을 찾기 위함</w:t>
      </w:r>
    </w:p>
    <w:p w14:paraId="28EB00E6" w14:textId="77777777" w:rsidR="006D6D2A" w:rsidRPr="00762326" w:rsidRDefault="006D6D2A" w:rsidP="006D6D2A">
      <w:pPr>
        <w:pStyle w:val="1"/>
        <w:spacing w:line="240" w:lineRule="auto"/>
        <w:rPr>
          <w:sz w:val="28"/>
        </w:rPr>
      </w:pPr>
      <w:r>
        <w:rPr>
          <w:sz w:val="28"/>
        </w:rPr>
        <w:t>모</w:t>
      </w:r>
      <w:r>
        <w:rPr>
          <w:rFonts w:hint="eastAsia"/>
          <w:sz w:val="28"/>
        </w:rPr>
        <w:t>델 별 특징</w:t>
      </w: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6D6D2A" w14:paraId="4E436D9D" w14:textId="77777777" w:rsidTr="006D6D2A">
        <w:trPr>
          <w:trHeight w:val="312"/>
        </w:trPr>
        <w:tc>
          <w:tcPr>
            <w:tcW w:w="1980" w:type="dxa"/>
          </w:tcPr>
          <w:p w14:paraId="5A8E5284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21007F6D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2B253A89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6D6D2A" w14:paraId="6AC7A3E9" w14:textId="77777777" w:rsidTr="00C552D4">
        <w:tc>
          <w:tcPr>
            <w:tcW w:w="1980" w:type="dxa"/>
          </w:tcPr>
          <w:p w14:paraId="0BD103B1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데이터 요구사항</w:t>
            </w:r>
          </w:p>
        </w:tc>
        <w:tc>
          <w:tcPr>
            <w:tcW w:w="4111" w:type="dxa"/>
          </w:tcPr>
          <w:p w14:paraId="6C87671A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비정상성 데이터는 차분과정이 필요함</w:t>
            </w:r>
            <w:r>
              <w:rPr>
                <w:sz w:val="20"/>
              </w:rPr>
              <w:br/>
            </w:r>
            <w:r>
              <w:rPr>
                <w:rFonts w:hint="eastAsia"/>
                <w:sz w:val="20"/>
              </w:rPr>
              <w:t>데이터가 적어도 사용이 가능함</w:t>
            </w:r>
          </w:p>
        </w:tc>
        <w:tc>
          <w:tcPr>
            <w:tcW w:w="4365" w:type="dxa"/>
          </w:tcPr>
          <w:p w14:paraId="218B4D6E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비정상성 데이터 직접 사용 가능</w:t>
            </w:r>
          </w:p>
          <w:p w14:paraId="78262789" w14:textId="1EC80EF2" w:rsidR="006D6D2A" w:rsidRPr="00134620" w:rsidRDefault="00134620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데이터가 많을수록 예측성능과 속도가 향상됨</w:t>
            </w:r>
          </w:p>
        </w:tc>
      </w:tr>
      <w:tr w:rsidR="006D6D2A" w14:paraId="1A958C43" w14:textId="77777777" w:rsidTr="00C552D4">
        <w:trPr>
          <w:trHeight w:val="70"/>
        </w:trPr>
        <w:tc>
          <w:tcPr>
            <w:tcW w:w="1980" w:type="dxa"/>
          </w:tcPr>
          <w:p w14:paraId="07E80647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설정 난이도</w:t>
            </w:r>
          </w:p>
        </w:tc>
        <w:tc>
          <w:tcPr>
            <w:tcW w:w="4111" w:type="dxa"/>
          </w:tcPr>
          <w:p w14:paraId="6B45832B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CF, PACF</w:t>
            </w:r>
            <w:r>
              <w:rPr>
                <w:rFonts w:hint="eastAsia"/>
                <w:sz w:val="20"/>
              </w:rPr>
              <w:t xml:space="preserve">분석등을 통해 </w:t>
            </w:r>
            <w:r>
              <w:rPr>
                <w:sz w:val="20"/>
              </w:rPr>
              <w:br/>
            </w:r>
            <w:r>
              <w:rPr>
                <w:rFonts w:hint="eastAsia"/>
                <w:sz w:val="20"/>
              </w:rPr>
              <w:t xml:space="preserve">적절한 </w:t>
            </w:r>
            <w:proofErr w:type="spellStart"/>
            <w:proofErr w:type="gramStart"/>
            <w:r>
              <w:rPr>
                <w:sz w:val="20"/>
              </w:rPr>
              <w:t>p,d</w:t>
            </w:r>
            <w:proofErr w:type="gramEnd"/>
            <w:r>
              <w:rPr>
                <w:sz w:val="20"/>
              </w:rPr>
              <w:t>,q</w:t>
            </w:r>
            <w:proofErr w:type="spellEnd"/>
            <w:r>
              <w:rPr>
                <w:rFonts w:hint="eastAsia"/>
                <w:sz w:val="20"/>
              </w:rPr>
              <w:t>값을 찾아야함</w:t>
            </w:r>
          </w:p>
        </w:tc>
        <w:tc>
          <w:tcPr>
            <w:tcW w:w="4365" w:type="dxa"/>
          </w:tcPr>
          <w:p w14:paraId="64C5FD5C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자동 조정 기능이 있어 크게 바꿀 </w:t>
            </w:r>
            <w:r>
              <w:rPr>
                <w:sz w:val="20"/>
              </w:rPr>
              <w:br/>
            </w:r>
            <w:r>
              <w:rPr>
                <w:rFonts w:hint="eastAsia"/>
                <w:sz w:val="20"/>
              </w:rPr>
              <w:t>파라미터 없음</w:t>
            </w:r>
          </w:p>
        </w:tc>
      </w:tr>
      <w:tr w:rsidR="006D6D2A" w14:paraId="71BDA644" w14:textId="77777777" w:rsidTr="00C552D4">
        <w:tc>
          <w:tcPr>
            <w:tcW w:w="1980" w:type="dxa"/>
          </w:tcPr>
          <w:p w14:paraId="7632B802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해석 가능성</w:t>
            </w:r>
          </w:p>
        </w:tc>
        <w:tc>
          <w:tcPr>
            <w:tcW w:w="4111" w:type="dxa"/>
          </w:tcPr>
          <w:p w14:paraId="12CA247B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모델의 수학적 구조가 명확하여</w:t>
            </w:r>
            <w:r>
              <w:rPr>
                <w:sz w:val="20"/>
              </w:rPr>
              <w:br/>
            </w:r>
            <w:r>
              <w:rPr>
                <w:rFonts w:hint="eastAsia"/>
                <w:sz w:val="20"/>
              </w:rPr>
              <w:t>결과 해석이 용이함</w:t>
            </w:r>
          </w:p>
        </w:tc>
        <w:tc>
          <w:tcPr>
            <w:tcW w:w="4365" w:type="dxa"/>
          </w:tcPr>
          <w:p w14:paraId="6FE650FB" w14:textId="7B7963E9" w:rsidR="006D6D2A" w:rsidRPr="00134620" w:rsidRDefault="00134620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 w:rsidRPr="00134620">
              <w:rPr>
                <w:rFonts w:hint="eastAsia"/>
                <w:sz w:val="20"/>
              </w:rPr>
              <w:t>트렌드</w:t>
            </w:r>
            <w:r w:rsidRPr="00134620">
              <w:rPr>
                <w:sz w:val="20"/>
              </w:rPr>
              <w:t xml:space="preserve">, 계절성, 이벤트 등의 요소를 </w:t>
            </w:r>
            <w:proofErr w:type="spellStart"/>
            <w:r w:rsidRPr="00134620">
              <w:rPr>
                <w:sz w:val="20"/>
              </w:rPr>
              <w:t>시각화하여</w:t>
            </w:r>
            <w:proofErr w:type="spellEnd"/>
            <w:r w:rsidRPr="00134620">
              <w:rPr>
                <w:sz w:val="20"/>
              </w:rPr>
              <w:t xml:space="preserve"> 직관적인 해석이 가능함</w:t>
            </w:r>
          </w:p>
        </w:tc>
      </w:tr>
    </w:tbl>
    <w:p w14:paraId="34211ABE" w14:textId="2E47B60E" w:rsidR="006F495A" w:rsidRDefault="0057274D" w:rsidP="00397EEC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RIMA</w:t>
      </w:r>
      <w:r>
        <w:rPr>
          <w:rFonts w:hint="eastAsia"/>
          <w:sz w:val="28"/>
        </w:rPr>
        <w:t>모델 설명</w:t>
      </w:r>
    </w:p>
    <w:p w14:paraId="101FF907" w14:textId="74C23960" w:rsidR="0057274D" w:rsidRPr="0057274D" w:rsidRDefault="0057274D" w:rsidP="00397EEC">
      <w:pPr>
        <w:pStyle w:val="a0"/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ARIM</w:t>
      </w:r>
      <w:r>
        <w:rPr>
          <w:rFonts w:hint="eastAsia"/>
          <w:sz w:val="20"/>
        </w:rPr>
        <w:t xml:space="preserve">A는 </w:t>
      </w:r>
      <w:r>
        <w:rPr>
          <w:sz w:val="20"/>
        </w:rPr>
        <w:t xml:space="preserve">Auto Regressive </w:t>
      </w:r>
      <w:proofErr w:type="spellStart"/>
      <w:r>
        <w:rPr>
          <w:sz w:val="20"/>
        </w:rPr>
        <w:t>Intergrated</w:t>
      </w:r>
      <w:proofErr w:type="spellEnd"/>
      <w:r>
        <w:rPr>
          <w:sz w:val="20"/>
        </w:rPr>
        <w:t xml:space="preserve"> Moving Average</w:t>
      </w:r>
      <w:r>
        <w:rPr>
          <w:rFonts w:hint="eastAsia"/>
          <w:sz w:val="20"/>
        </w:rPr>
        <w:t xml:space="preserve">로 </w:t>
      </w:r>
      <w:r w:rsidRPr="0090553B">
        <w:rPr>
          <w:rFonts w:hint="eastAsia"/>
          <w:sz w:val="20"/>
        </w:rPr>
        <w:t>시계열</w:t>
      </w:r>
      <w:r w:rsidRPr="0090553B">
        <w:rPr>
          <w:sz w:val="20"/>
        </w:rPr>
        <w:t xml:space="preserve"> 데이터의 패턴을 파악하여 통계적 기법으로 </w:t>
      </w:r>
      <w:proofErr w:type="spellStart"/>
      <w:r w:rsidRPr="0090553B">
        <w:rPr>
          <w:sz w:val="20"/>
        </w:rPr>
        <w:t>미래값을</w:t>
      </w:r>
      <w:proofErr w:type="spellEnd"/>
      <w:r w:rsidRPr="0090553B">
        <w:rPr>
          <w:sz w:val="20"/>
        </w:rPr>
        <w:t xml:space="preserve"> 예측하는 모델</w:t>
      </w:r>
      <w:r>
        <w:rPr>
          <w:rFonts w:hint="eastAsia"/>
          <w:sz w:val="20"/>
        </w:rPr>
        <w:t>이다.</w:t>
      </w:r>
      <w:r>
        <w:rPr>
          <w:sz w:val="20"/>
        </w:rPr>
        <w:t xml:space="preserve"> ARIMA</w:t>
      </w:r>
      <w:r>
        <w:rPr>
          <w:rFonts w:hint="eastAsia"/>
          <w:sz w:val="20"/>
        </w:rPr>
        <w:t xml:space="preserve">모델 이전 예측모델인 </w:t>
      </w:r>
      <w:r>
        <w:rPr>
          <w:sz w:val="20"/>
        </w:rPr>
        <w:t>AR</w:t>
      </w:r>
      <w:r>
        <w:rPr>
          <w:rFonts w:hint="eastAsia"/>
          <w:sz w:val="20"/>
        </w:rPr>
        <w:t xml:space="preserve">과 </w:t>
      </w:r>
      <w:r>
        <w:rPr>
          <w:sz w:val="20"/>
        </w:rPr>
        <w:t>MA</w:t>
      </w:r>
      <w:r>
        <w:rPr>
          <w:rFonts w:hint="eastAsia"/>
          <w:sz w:val="20"/>
        </w:rPr>
        <w:t>를 합친 후 차분하는 과정을 추가한 모델로 이전의 모델들과는 달리</w:t>
      </w:r>
      <w:r>
        <w:rPr>
          <w:sz w:val="20"/>
        </w:rPr>
        <w:t xml:space="preserve"> </w:t>
      </w:r>
      <w:r>
        <w:rPr>
          <w:rFonts w:hint="eastAsia"/>
          <w:sz w:val="20"/>
        </w:rPr>
        <w:t>비정상성을 가진 데이터도 차분을 통해 정상성을 가지게 한 후 예측이 가능하게 하였다.</w:t>
      </w:r>
    </w:p>
    <w:p w14:paraId="1D01CF99" w14:textId="3E69A2DB" w:rsidR="0090553B" w:rsidRDefault="0090553B" w:rsidP="00397EEC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>
        <w:rPr>
          <w:rFonts w:hint="eastAsia"/>
          <w:sz w:val="20"/>
        </w:rPr>
        <w:t>구성요소</w:t>
      </w:r>
    </w:p>
    <w:p w14:paraId="0A623850" w14:textId="135773CA" w:rsidR="0090553B" w:rsidRPr="0090553B" w:rsidRDefault="0090553B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r w:rsidRPr="0090553B">
        <w:rPr>
          <w:rFonts w:hint="eastAsia"/>
          <w:sz w:val="20"/>
        </w:rPr>
        <w:t>AR(Auto Regressive</w:t>
      </w:r>
      <w:proofErr w:type="gramStart"/>
      <w:r w:rsidRPr="0090553B">
        <w:rPr>
          <w:rFonts w:hint="eastAsia"/>
          <w:sz w:val="20"/>
        </w:rPr>
        <w:t>) :</w:t>
      </w:r>
      <w:proofErr w:type="gramEnd"/>
      <w:r w:rsidRPr="0090553B">
        <w:rPr>
          <w:rFonts w:hint="eastAsia"/>
          <w:sz w:val="20"/>
        </w:rPr>
        <w:t xml:space="preserve"> 과거 값들이 현재 값에 미치는 영향</w:t>
      </w:r>
    </w:p>
    <w:p w14:paraId="7517029E" w14:textId="77777777" w:rsidR="0090553B" w:rsidRPr="0090553B" w:rsidRDefault="0090553B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r w:rsidRPr="0090553B">
        <w:rPr>
          <w:rFonts w:hint="eastAsia"/>
          <w:sz w:val="20"/>
        </w:rPr>
        <w:t>I(Intergrated</w:t>
      </w:r>
      <w:proofErr w:type="gramStart"/>
      <w:r w:rsidRPr="0090553B">
        <w:rPr>
          <w:rFonts w:hint="eastAsia"/>
          <w:sz w:val="20"/>
        </w:rPr>
        <w:t>) :</w:t>
      </w:r>
      <w:proofErr w:type="gramEnd"/>
      <w:r w:rsidRPr="0090553B">
        <w:rPr>
          <w:rFonts w:hint="eastAsia"/>
          <w:sz w:val="20"/>
        </w:rPr>
        <w:t xml:space="preserve"> 시계열 데이터가 정상성을 가질 수 있게 차분을 적용</w:t>
      </w:r>
    </w:p>
    <w:p w14:paraId="2F1BB70F" w14:textId="5FA71B62" w:rsidR="00DA4221" w:rsidRPr="00397EEC" w:rsidRDefault="0090553B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r w:rsidRPr="0090553B">
        <w:rPr>
          <w:rFonts w:hint="eastAsia"/>
          <w:sz w:val="20"/>
        </w:rPr>
        <w:t>MA(Moving Average</w:t>
      </w:r>
      <w:proofErr w:type="gramStart"/>
      <w:r w:rsidRPr="0090553B">
        <w:rPr>
          <w:rFonts w:hint="eastAsia"/>
          <w:sz w:val="20"/>
        </w:rPr>
        <w:t>) :</w:t>
      </w:r>
      <w:proofErr w:type="gramEnd"/>
      <w:r w:rsidRPr="0090553B">
        <w:rPr>
          <w:rFonts w:hint="eastAsia"/>
          <w:sz w:val="20"/>
        </w:rPr>
        <w:t xml:space="preserve"> 과거 오차들이 현재 값에 미치는 영향</w:t>
      </w:r>
    </w:p>
    <w:p w14:paraId="327F310F" w14:textId="7528D70C" w:rsidR="009D7697" w:rsidRDefault="0090553B" w:rsidP="00397EEC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>
        <w:rPr>
          <w:rFonts w:hint="eastAsia"/>
          <w:sz w:val="20"/>
        </w:rPr>
        <w:t>파라미터</w:t>
      </w:r>
    </w:p>
    <w:p w14:paraId="56454B85" w14:textId="77777777" w:rsidR="0090553B" w:rsidRPr="0090553B" w:rsidRDefault="0090553B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proofErr w:type="gramStart"/>
      <w:r w:rsidRPr="0090553B">
        <w:rPr>
          <w:rFonts w:hint="eastAsia"/>
          <w:sz w:val="20"/>
        </w:rPr>
        <w:t>P :</w:t>
      </w:r>
      <w:proofErr w:type="gramEnd"/>
      <w:r w:rsidRPr="0090553B">
        <w:rPr>
          <w:rFonts w:hint="eastAsia"/>
          <w:sz w:val="20"/>
        </w:rPr>
        <w:t xml:space="preserve"> 자기회귀(Auto Regressive)되는 항의 수를 의미 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>이전의 관측 값들이 현재의 값에 얼마나 영향을 미치는지 나타냄</w:t>
      </w:r>
    </w:p>
    <w:p w14:paraId="3B6F1DB6" w14:textId="77777777" w:rsidR="0090553B" w:rsidRPr="0090553B" w:rsidRDefault="0090553B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proofErr w:type="gramStart"/>
      <w:r w:rsidRPr="0090553B">
        <w:rPr>
          <w:rFonts w:hint="eastAsia"/>
          <w:sz w:val="20"/>
        </w:rPr>
        <w:t>D :</w:t>
      </w:r>
      <w:proofErr w:type="gramEnd"/>
      <w:r w:rsidRPr="0090553B">
        <w:rPr>
          <w:rFonts w:hint="eastAsia"/>
          <w:sz w:val="20"/>
        </w:rPr>
        <w:t xml:space="preserve"> 차분 차수를 의미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>시계열의 비정상성을 제거하고 데이터의 평균이나 분산이 시간에 따라 일정하도록 함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>시계열 데이터의 추세(Trend)를 제거하기 위해 사용됨</w:t>
      </w:r>
    </w:p>
    <w:p w14:paraId="4C595A2C" w14:textId="00425205" w:rsidR="0090553B" w:rsidRDefault="0090553B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  <w:sectPr w:rsidR="0090553B" w:rsidSect="00C9067A">
          <w:footerReference w:type="default" r:id="rId8"/>
          <w:pgSz w:w="11906" w:h="16838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proofErr w:type="gramStart"/>
      <w:r w:rsidRPr="0090553B">
        <w:rPr>
          <w:rFonts w:hint="eastAsia"/>
          <w:sz w:val="20"/>
        </w:rPr>
        <w:t>Q :</w:t>
      </w:r>
      <w:proofErr w:type="gramEnd"/>
      <w:r w:rsidRPr="0090553B">
        <w:rPr>
          <w:rFonts w:hint="eastAsia"/>
          <w:sz w:val="20"/>
        </w:rPr>
        <w:t xml:space="preserve"> 이동평균(Moving Average)되는 항의 수를 나타냄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 xml:space="preserve">예측 값이 예측 오차에 따라 조정되는 정도를 의미하고 시계열데이터의 잡음을 </w:t>
      </w:r>
      <w:r w:rsidRPr="0090553B">
        <w:rPr>
          <w:rFonts w:hint="eastAsia"/>
          <w:sz w:val="20"/>
        </w:rPr>
        <w:br/>
      </w:r>
      <w:r w:rsidRPr="0090553B">
        <w:rPr>
          <w:rFonts w:hint="eastAsia"/>
          <w:sz w:val="20"/>
        </w:rPr>
        <w:tab/>
        <w:t>모델링하기 위해서는 Q값을 설정하여 오차정도를 보정할 수 있</w:t>
      </w:r>
      <w:r w:rsidR="00463DA8">
        <w:rPr>
          <w:rFonts w:hint="eastAsia"/>
          <w:sz w:val="20"/>
        </w:rPr>
        <w:t>음</w:t>
      </w:r>
    </w:p>
    <w:p w14:paraId="38C18DAF" w14:textId="63CF56A6" w:rsidR="0090553B" w:rsidRDefault="0057274D" w:rsidP="00397EEC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lastRenderedPageBreak/>
        <w:t>P</w:t>
      </w:r>
      <w:r>
        <w:rPr>
          <w:sz w:val="28"/>
        </w:rPr>
        <w:t>rophet</w:t>
      </w:r>
      <w:r>
        <w:rPr>
          <w:rFonts w:hint="eastAsia"/>
          <w:sz w:val="28"/>
        </w:rPr>
        <w:t>모델 설명</w:t>
      </w:r>
    </w:p>
    <w:p w14:paraId="3F07588D" w14:textId="6F2587AD" w:rsidR="0090553B" w:rsidRDefault="0057274D" w:rsidP="00397EEC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 w:rsidRPr="0057274D">
        <w:rPr>
          <w:sz w:val="20"/>
        </w:rPr>
        <w:t xml:space="preserve">Prophet은 Facebook에서 개발한 시계열 예측 모델로, </w:t>
      </w:r>
      <w:proofErr w:type="spellStart"/>
      <w:r w:rsidRPr="0057274D">
        <w:rPr>
          <w:sz w:val="20"/>
        </w:rPr>
        <w:t>결측치가</w:t>
      </w:r>
      <w:proofErr w:type="spellEnd"/>
      <w:r w:rsidRPr="0057274D">
        <w:rPr>
          <w:sz w:val="20"/>
        </w:rPr>
        <w:t xml:space="preserve"> 있거나 계절성이 뚜렷한 데이터를 처리하는 데 강점이 있다. 다양한 트렌드 변화를 자동으로 감지</w:t>
      </w:r>
      <w:r>
        <w:rPr>
          <w:rFonts w:hint="eastAsia"/>
          <w:sz w:val="20"/>
        </w:rPr>
        <w:t>가 가능하다.</w:t>
      </w:r>
    </w:p>
    <w:p w14:paraId="1387D16D" w14:textId="6B6EA52A" w:rsidR="0090553B" w:rsidRDefault="00762326" w:rsidP="00397EEC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>
        <w:rPr>
          <w:rFonts w:hint="eastAsia"/>
          <w:sz w:val="20"/>
        </w:rPr>
        <w:t>P</w:t>
      </w:r>
      <w:r>
        <w:rPr>
          <w:sz w:val="20"/>
        </w:rPr>
        <w:t>rophet</w:t>
      </w:r>
      <w:r>
        <w:rPr>
          <w:rFonts w:hint="eastAsia"/>
          <w:sz w:val="20"/>
        </w:rPr>
        <w:t>모델의 주요 분석 성분</w:t>
      </w:r>
    </w:p>
    <w:p w14:paraId="148EC028" w14:textId="7461E23E" w:rsidR="00762326" w:rsidRPr="00762326" w:rsidRDefault="00762326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r w:rsidRPr="00762326">
        <w:rPr>
          <w:rFonts w:hint="eastAsia"/>
          <w:sz w:val="20"/>
        </w:rPr>
        <w:t>추세</w:t>
      </w:r>
      <w:r w:rsidRPr="00762326">
        <w:rPr>
          <w:sz w:val="20"/>
        </w:rPr>
        <w:t>(trend) 모델: 선형 또는 로그 성장 함수를 사용하여 장기적인 데이터 추세를 학습</w:t>
      </w:r>
    </w:p>
    <w:p w14:paraId="436E8078" w14:textId="61F20A87" w:rsidR="00762326" w:rsidRPr="00762326" w:rsidRDefault="00762326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r w:rsidRPr="00762326">
        <w:rPr>
          <w:rFonts w:hint="eastAsia"/>
          <w:sz w:val="20"/>
        </w:rPr>
        <w:t>계절성</w:t>
      </w:r>
      <w:r w:rsidRPr="00762326">
        <w:rPr>
          <w:sz w:val="20"/>
        </w:rPr>
        <w:t xml:space="preserve">(seasonality) 모델: 주기적인 패턴을 캡처하여 </w:t>
      </w:r>
      <w:proofErr w:type="spellStart"/>
      <w:r w:rsidRPr="00762326">
        <w:rPr>
          <w:sz w:val="20"/>
        </w:rPr>
        <w:t>요일별</w:t>
      </w:r>
      <w:proofErr w:type="spellEnd"/>
      <w:r w:rsidRPr="00762326">
        <w:rPr>
          <w:sz w:val="20"/>
        </w:rPr>
        <w:t>, 월별, 연간 변동성을 모델링</w:t>
      </w:r>
    </w:p>
    <w:p w14:paraId="01434F71" w14:textId="35D09C01" w:rsidR="00762326" w:rsidRPr="00762326" w:rsidRDefault="00762326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r w:rsidRPr="00762326">
        <w:rPr>
          <w:rFonts w:hint="eastAsia"/>
          <w:sz w:val="20"/>
        </w:rPr>
        <w:t>휴일</w:t>
      </w:r>
      <w:r w:rsidRPr="00762326">
        <w:rPr>
          <w:sz w:val="20"/>
        </w:rPr>
        <w:t>(holiday) 효과: 사용자 정의 가능한 휴일 및 이벤트를 반영하여 예측 성능 향상</w:t>
      </w:r>
      <w:bookmarkStart w:id="0" w:name="_GoBack"/>
      <w:bookmarkEnd w:id="0"/>
    </w:p>
    <w:p w14:paraId="24F49CED" w14:textId="73300CFD" w:rsidR="00DA4221" w:rsidRPr="00762326" w:rsidRDefault="00762326" w:rsidP="00397EEC">
      <w:pPr>
        <w:pStyle w:val="a0"/>
        <w:numPr>
          <w:ilvl w:val="0"/>
          <w:numId w:val="0"/>
        </w:numPr>
        <w:spacing w:line="240" w:lineRule="auto"/>
        <w:ind w:left="760"/>
        <w:rPr>
          <w:sz w:val="20"/>
        </w:rPr>
      </w:pPr>
      <w:r w:rsidRPr="00762326">
        <w:rPr>
          <w:sz w:val="20"/>
        </w:rPr>
        <w:t xml:space="preserve">Prophet은 데이터에 맞게 자동으로 적절한 매개변수를 조정하며, 이상치(outlier)에도 </w:t>
      </w:r>
      <w:r w:rsidR="00923C6C">
        <w:rPr>
          <w:rFonts w:hint="eastAsia"/>
          <w:sz w:val="20"/>
        </w:rPr>
        <w:t>좋은</w:t>
      </w:r>
      <w:r w:rsidRPr="00762326">
        <w:rPr>
          <w:sz w:val="20"/>
        </w:rPr>
        <w:t xml:space="preserve"> 성능을 보인다.</w:t>
      </w:r>
    </w:p>
    <w:p w14:paraId="4EAE1F64" w14:textId="0528BC2C" w:rsidR="0090553B" w:rsidRDefault="00762326" w:rsidP="00397EEC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>
        <w:rPr>
          <w:rFonts w:hint="eastAsia"/>
          <w:sz w:val="20"/>
        </w:rPr>
        <w:t>파라미터</w:t>
      </w:r>
    </w:p>
    <w:p w14:paraId="094DA9CA" w14:textId="0701A4C9" w:rsidR="00762326" w:rsidRDefault="00762326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proofErr w:type="spellStart"/>
      <w:r w:rsidRPr="00762326">
        <w:rPr>
          <w:sz w:val="20"/>
        </w:rPr>
        <w:t>changepoint_prior_scale</w:t>
      </w:r>
      <w:proofErr w:type="spellEnd"/>
      <w:r w:rsidRPr="00762326">
        <w:rPr>
          <w:sz w:val="20"/>
        </w:rPr>
        <w:t>: 추세 변화를 얼마나 유연하게 허용할지 결정</w:t>
      </w:r>
    </w:p>
    <w:p w14:paraId="651B667E" w14:textId="3050C6D4" w:rsidR="00134620" w:rsidRPr="00134620" w:rsidRDefault="00134620" w:rsidP="00134620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proofErr w:type="spellStart"/>
      <w:r w:rsidRPr="00923C6C">
        <w:rPr>
          <w:sz w:val="20"/>
        </w:rPr>
        <w:t>weekly_seasonality</w:t>
      </w:r>
      <w:proofErr w:type="spellEnd"/>
      <w:r w:rsidRPr="00923C6C">
        <w:rPr>
          <w:sz w:val="20"/>
        </w:rPr>
        <w:t xml:space="preserve">, </w:t>
      </w:r>
      <w:proofErr w:type="spellStart"/>
      <w:r w:rsidRPr="00923C6C">
        <w:rPr>
          <w:sz w:val="20"/>
        </w:rPr>
        <w:t>yearly_seasonality</w:t>
      </w:r>
      <w:proofErr w:type="spellEnd"/>
      <w:r w:rsidRPr="00923C6C">
        <w:rPr>
          <w:sz w:val="20"/>
        </w:rPr>
        <w:t xml:space="preserve">, </w:t>
      </w:r>
      <w:proofErr w:type="spellStart"/>
      <w:r w:rsidRPr="00923C6C">
        <w:rPr>
          <w:sz w:val="20"/>
        </w:rPr>
        <w:t>daily_seasonality</w:t>
      </w:r>
      <w:proofErr w:type="spellEnd"/>
    </w:p>
    <w:p w14:paraId="03775060" w14:textId="3226B3A8" w:rsidR="00762326" w:rsidRDefault="00762326" w:rsidP="00397EEC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proofErr w:type="spellStart"/>
      <w:r w:rsidRPr="00762326">
        <w:rPr>
          <w:sz w:val="20"/>
        </w:rPr>
        <w:t>seasonality_mode</w:t>
      </w:r>
      <w:proofErr w:type="spellEnd"/>
      <w:r w:rsidRPr="00762326">
        <w:rPr>
          <w:sz w:val="20"/>
        </w:rPr>
        <w:t>: 계절성을 ‘additive’(덧셈) 또는 ‘multiplicative’(곱셈)로 설정</w:t>
      </w:r>
    </w:p>
    <w:p w14:paraId="477A02B8" w14:textId="25E870AF" w:rsidR="00923C6C" w:rsidRPr="00762326" w:rsidRDefault="00923C6C" w:rsidP="00134620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proofErr w:type="spellStart"/>
      <w:r w:rsidRPr="00762326">
        <w:rPr>
          <w:sz w:val="20"/>
        </w:rPr>
        <w:t>seasonality_prior_scale</w:t>
      </w:r>
      <w:proofErr w:type="spellEnd"/>
      <w:r w:rsidRPr="00762326">
        <w:rPr>
          <w:sz w:val="20"/>
        </w:rPr>
        <w:t>: 계절성의 영향을 얼마나 크게 반영할지 조절</w:t>
      </w:r>
    </w:p>
    <w:p w14:paraId="24201DA5" w14:textId="36D7AEAC" w:rsidR="006D6D2A" w:rsidRPr="00932F1B" w:rsidRDefault="00762326" w:rsidP="00932F1B">
      <w:pPr>
        <w:pStyle w:val="a0"/>
        <w:numPr>
          <w:ilvl w:val="1"/>
          <w:numId w:val="20"/>
        </w:numPr>
        <w:spacing w:line="240" w:lineRule="auto"/>
        <w:rPr>
          <w:sz w:val="20"/>
        </w:rPr>
      </w:pPr>
      <w:r w:rsidRPr="00762326">
        <w:rPr>
          <w:sz w:val="20"/>
        </w:rPr>
        <w:t>holidays: 특정 이벤트 또는 공휴일을 예측에 반영</w:t>
      </w:r>
    </w:p>
    <w:p w14:paraId="4F06DAE2" w14:textId="5BAE91C6" w:rsidR="0090553B" w:rsidRDefault="005339A2" w:rsidP="00397EEC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모델</w:t>
      </w:r>
      <w:r>
        <w:rPr>
          <w:sz w:val="28"/>
        </w:rPr>
        <w:t xml:space="preserve"> </w:t>
      </w:r>
      <w:r>
        <w:rPr>
          <w:rFonts w:hint="eastAsia"/>
          <w:sz w:val="28"/>
        </w:rPr>
        <w:t>성능 비교</w:t>
      </w:r>
    </w:p>
    <w:p w14:paraId="4DD4E0AC" w14:textId="53B9D401" w:rsidR="00932F1B" w:rsidRDefault="005339A2" w:rsidP="006D6D2A">
      <w:pPr>
        <w:pStyle w:val="aff9"/>
        <w:numPr>
          <w:ilvl w:val="0"/>
          <w:numId w:val="20"/>
        </w:numPr>
        <w:spacing w:line="240" w:lineRule="auto"/>
      </w:pPr>
      <w:r>
        <w:rPr>
          <w:rFonts w:hint="eastAsia"/>
        </w:rPr>
        <w:t xml:space="preserve">모델 성능을 비교하기 위해 </w:t>
      </w:r>
      <w:r w:rsidR="00DA4221">
        <w:rPr>
          <w:rFonts w:hint="eastAsia"/>
        </w:rPr>
        <w:t xml:space="preserve">임시 데이터로 </w:t>
      </w:r>
      <w:proofErr w:type="spellStart"/>
      <w:r w:rsidR="00DA4221">
        <w:rPr>
          <w:rFonts w:hint="eastAsia"/>
        </w:rPr>
        <w:t>모델별</w:t>
      </w:r>
      <w:proofErr w:type="spellEnd"/>
      <w:r w:rsidR="00DA4221">
        <w:rPr>
          <w:rFonts w:hint="eastAsia"/>
        </w:rPr>
        <w:t xml:space="preserve"> 특성을 확</w:t>
      </w:r>
      <w:r w:rsidR="00397EEC">
        <w:rPr>
          <w:rFonts w:hint="eastAsia"/>
        </w:rPr>
        <w:t>인하고자 함</w:t>
      </w:r>
    </w:p>
    <w:p w14:paraId="142C44B7" w14:textId="0D9EAF54" w:rsidR="00932F1B" w:rsidRDefault="00D741C8" w:rsidP="00932F1B">
      <w:pPr>
        <w:spacing w:line="240" w:lineRule="auto"/>
      </w:pPr>
      <w:r w:rsidRPr="00D741C8">
        <w:rPr>
          <w:noProof/>
        </w:rPr>
        <w:drawing>
          <wp:anchor distT="0" distB="0" distL="114300" distR="114300" simplePos="0" relativeHeight="251691008" behindDoc="0" locked="0" layoutInCell="1" allowOverlap="1" wp14:anchorId="1BB8D32E" wp14:editId="6D2B4D62">
            <wp:simplePos x="0" y="0"/>
            <wp:positionH relativeFrom="column">
              <wp:posOffset>0</wp:posOffset>
            </wp:positionH>
            <wp:positionV relativeFrom="paragraph">
              <wp:posOffset>5050</wp:posOffset>
            </wp:positionV>
            <wp:extent cx="6645910" cy="1974215"/>
            <wp:effectExtent l="0" t="0" r="2540" b="698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20C80" w14:textId="77777777" w:rsidR="00932F1B" w:rsidRDefault="00932F1B" w:rsidP="00932F1B">
      <w:pPr>
        <w:spacing w:line="240" w:lineRule="auto"/>
      </w:pPr>
    </w:p>
    <w:p w14:paraId="52710A0A" w14:textId="77777777" w:rsidR="00932F1B" w:rsidRDefault="00932F1B" w:rsidP="00932F1B">
      <w:pPr>
        <w:spacing w:line="240" w:lineRule="auto"/>
      </w:pPr>
    </w:p>
    <w:p w14:paraId="35F1AFA1" w14:textId="77777777" w:rsidR="00932F1B" w:rsidRDefault="00932F1B" w:rsidP="00932F1B">
      <w:pPr>
        <w:spacing w:line="240" w:lineRule="auto"/>
      </w:pPr>
    </w:p>
    <w:p w14:paraId="4C0A3EAC" w14:textId="77777777" w:rsidR="00932F1B" w:rsidRDefault="00932F1B" w:rsidP="00932F1B">
      <w:pPr>
        <w:spacing w:line="240" w:lineRule="auto"/>
      </w:pPr>
    </w:p>
    <w:p w14:paraId="3C753003" w14:textId="77777777" w:rsidR="00932F1B" w:rsidRDefault="00932F1B" w:rsidP="00932F1B">
      <w:pPr>
        <w:spacing w:line="240" w:lineRule="auto"/>
      </w:pPr>
    </w:p>
    <w:p w14:paraId="375C4C74" w14:textId="1AF19D5A" w:rsidR="00932F1B" w:rsidRDefault="00932F1B" w:rsidP="00932F1B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r w:rsidR="00416BEE">
        <w:rPr>
          <w:rFonts w:hint="eastAsia"/>
        </w:rPr>
        <w:t>장단기 예측성능 비교</w:t>
      </w:r>
    </w:p>
    <w:p w14:paraId="0EBE416B" w14:textId="756D78CC" w:rsidR="00416BEE" w:rsidRDefault="00932F1B" w:rsidP="00932F1B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 w:rsidR="00084006">
        <w:rPr>
          <w:rFonts w:hint="eastAsia"/>
        </w:rPr>
        <w:t>추세유무</w:t>
      </w:r>
      <w:r w:rsidR="00DC5AEB">
        <w:rPr>
          <w:rFonts w:hint="eastAsia"/>
        </w:rPr>
        <w:t xml:space="preserve">에 따른 </w:t>
      </w:r>
      <w:r w:rsidR="00D741C8">
        <w:rPr>
          <w:rFonts w:hint="eastAsia"/>
        </w:rPr>
        <w:t>예측</w:t>
      </w:r>
      <w:r w:rsidR="00DC5AEB">
        <w:rPr>
          <w:rFonts w:hint="eastAsia"/>
        </w:rPr>
        <w:t>성능 비교</w:t>
      </w:r>
    </w:p>
    <w:p w14:paraId="5A3C80F3" w14:textId="16FAD8E0" w:rsidR="00463DA8" w:rsidRDefault="00416BEE" w:rsidP="00932F1B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proofErr w:type="spellStart"/>
      <w:r w:rsidR="009A684B">
        <w:rPr>
          <w:rFonts w:hint="eastAsia"/>
        </w:rPr>
        <w:t>노이즈</w:t>
      </w:r>
      <w:r w:rsidR="00134620">
        <w:rPr>
          <w:rFonts w:hint="eastAsia"/>
        </w:rPr>
        <w:t>유무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따른 </w:t>
      </w:r>
      <w:r w:rsidR="00982645">
        <w:rPr>
          <w:rFonts w:hint="eastAsia"/>
        </w:rPr>
        <w:t>예측</w:t>
      </w:r>
      <w:r>
        <w:rPr>
          <w:rFonts w:hint="eastAsia"/>
        </w:rPr>
        <w:t>성능 비교</w:t>
      </w:r>
      <w:r w:rsidR="006D6D2A">
        <w:br w:type="page"/>
      </w:r>
    </w:p>
    <w:p w14:paraId="1618657A" w14:textId="7F1E0E8A" w:rsidR="00463DA8" w:rsidRPr="00D95D8C" w:rsidRDefault="00397EEC" w:rsidP="00397EEC">
      <w:pPr>
        <w:spacing w:line="240" w:lineRule="auto"/>
        <w:rPr>
          <w:b/>
        </w:rPr>
      </w:pPr>
      <w:r w:rsidRPr="00D95D8C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A1440E" wp14:editId="745E2F48">
            <wp:simplePos x="0" y="0"/>
            <wp:positionH relativeFrom="margin">
              <wp:posOffset>0</wp:posOffset>
            </wp:positionH>
            <wp:positionV relativeFrom="paragraph">
              <wp:posOffset>247177</wp:posOffset>
            </wp:positionV>
            <wp:extent cx="5839019" cy="1720618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19" cy="1720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DA8" w:rsidRPr="00D95D8C">
        <w:rPr>
          <w:rFonts w:hint="eastAsia"/>
          <w:b/>
        </w:rPr>
        <w:t>1</w:t>
      </w:r>
      <w:r w:rsidR="00463DA8" w:rsidRPr="00D95D8C">
        <w:rPr>
          <w:b/>
        </w:rPr>
        <w:t>. 1</w:t>
      </w:r>
      <w:r w:rsidR="00463DA8" w:rsidRPr="00D95D8C">
        <w:rPr>
          <w:rFonts w:hint="eastAsia"/>
          <w:b/>
        </w:rPr>
        <w:t xml:space="preserve">시간 데이터로 </w:t>
      </w:r>
      <w:r w:rsidR="00463DA8" w:rsidRPr="00D95D8C">
        <w:rPr>
          <w:b/>
        </w:rPr>
        <w:t>30</w:t>
      </w:r>
      <w:r w:rsidR="00463DA8" w:rsidRPr="00D95D8C">
        <w:rPr>
          <w:rFonts w:hint="eastAsia"/>
          <w:b/>
        </w:rPr>
        <w:t xml:space="preserve">분 예측 </w:t>
      </w:r>
      <w:r w:rsidR="00463DA8" w:rsidRPr="00D95D8C">
        <w:rPr>
          <w:b/>
        </w:rPr>
        <w:t>(60, 30)</w:t>
      </w:r>
    </w:p>
    <w:p w14:paraId="3F20CEE6" w14:textId="68AE36AD" w:rsidR="006D6D2A" w:rsidRDefault="006D6D2A" w:rsidP="00397EEC">
      <w:pPr>
        <w:spacing w:line="240" w:lineRule="auto"/>
      </w:pPr>
    </w:p>
    <w:p w14:paraId="7E7484FA" w14:textId="77777777" w:rsidR="006D6D2A" w:rsidRDefault="006D6D2A" w:rsidP="00397EEC">
      <w:pPr>
        <w:spacing w:line="240" w:lineRule="auto"/>
      </w:pPr>
    </w:p>
    <w:p w14:paraId="19C4C775" w14:textId="10586C2F" w:rsidR="00923C6C" w:rsidRDefault="00923C6C" w:rsidP="00397EEC">
      <w:pPr>
        <w:spacing w:line="240" w:lineRule="auto"/>
        <w:rPr>
          <w:noProof/>
        </w:rPr>
      </w:pPr>
      <w:r w:rsidRPr="00923C6C">
        <w:rPr>
          <w:noProof/>
        </w:rPr>
        <w:t xml:space="preserve"> </w:t>
      </w:r>
    </w:p>
    <w:p w14:paraId="6E946EC2" w14:textId="00997698" w:rsidR="00923C6C" w:rsidRDefault="006D6D2A" w:rsidP="00397EEC">
      <w:pPr>
        <w:spacing w:line="240" w:lineRule="auto"/>
      </w:pPr>
      <w:r w:rsidRPr="00923C6C">
        <w:rPr>
          <w:noProof/>
        </w:rPr>
        <w:drawing>
          <wp:anchor distT="0" distB="0" distL="114300" distR="114300" simplePos="0" relativeHeight="251660288" behindDoc="0" locked="0" layoutInCell="1" allowOverlap="1" wp14:anchorId="737BCE1B" wp14:editId="1C0AFADA">
            <wp:simplePos x="0" y="0"/>
            <wp:positionH relativeFrom="margin">
              <wp:posOffset>9525</wp:posOffset>
            </wp:positionH>
            <wp:positionV relativeFrom="paragraph">
              <wp:posOffset>297977</wp:posOffset>
            </wp:positionV>
            <wp:extent cx="5800725" cy="1722755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35E80" w14:textId="183F5440" w:rsidR="00923C6C" w:rsidRDefault="00923C6C" w:rsidP="00397EEC">
      <w:pPr>
        <w:spacing w:line="240" w:lineRule="auto"/>
      </w:pPr>
    </w:p>
    <w:p w14:paraId="12D0DD1C" w14:textId="5F09D33E" w:rsidR="00923C6C" w:rsidRDefault="00923C6C" w:rsidP="00397EEC">
      <w:pPr>
        <w:spacing w:line="240" w:lineRule="auto"/>
      </w:pPr>
    </w:p>
    <w:p w14:paraId="4D1D171B" w14:textId="24DD6408" w:rsidR="00923C6C" w:rsidRDefault="00923C6C" w:rsidP="00397EEC">
      <w:pPr>
        <w:spacing w:line="240" w:lineRule="auto"/>
      </w:pPr>
    </w:p>
    <w:p w14:paraId="244F0CFE" w14:textId="5987FE00" w:rsidR="00923C6C" w:rsidRDefault="00923C6C" w:rsidP="00397EEC">
      <w:pPr>
        <w:spacing w:line="240" w:lineRule="auto"/>
      </w:pPr>
    </w:p>
    <w:p w14:paraId="07D1A27D" w14:textId="14AB29FF" w:rsidR="00923C6C" w:rsidRDefault="00923C6C" w:rsidP="00397EEC">
      <w:pPr>
        <w:spacing w:line="240" w:lineRule="auto"/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397EEC" w14:paraId="2FC8A522" w14:textId="77777777" w:rsidTr="00397EEC">
        <w:trPr>
          <w:trHeight w:val="236"/>
        </w:trPr>
        <w:tc>
          <w:tcPr>
            <w:tcW w:w="1980" w:type="dxa"/>
          </w:tcPr>
          <w:p w14:paraId="26E3ABDF" w14:textId="77777777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07454702" w14:textId="77777777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07C1C5A9" w14:textId="77777777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397EEC" w14:paraId="50DE94E5" w14:textId="77777777" w:rsidTr="00C552D4">
        <w:tc>
          <w:tcPr>
            <w:tcW w:w="1980" w:type="dxa"/>
          </w:tcPr>
          <w:p w14:paraId="3F73E0CB" w14:textId="303F4148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파라미터</w:t>
            </w:r>
          </w:p>
        </w:tc>
        <w:tc>
          <w:tcPr>
            <w:tcW w:w="4111" w:type="dxa"/>
          </w:tcPr>
          <w:p w14:paraId="5B83A49C" w14:textId="7CFCBDF8" w:rsidR="00397EEC" w:rsidRPr="00397EEC" w:rsidRDefault="00397EEC" w:rsidP="00397EEC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p</w:t>
            </w:r>
            <w:r>
              <w:t xml:space="preserve"> :</w:t>
            </w:r>
            <w:proofErr w:type="gramEnd"/>
            <w:r>
              <w:t xml:space="preserve"> 10, d : 1, q : 0</w:t>
            </w:r>
          </w:p>
        </w:tc>
        <w:tc>
          <w:tcPr>
            <w:tcW w:w="4365" w:type="dxa"/>
          </w:tcPr>
          <w:p w14:paraId="40C7ED12" w14:textId="3E1FBF3E" w:rsidR="00397EEC" w:rsidRDefault="00397EEC" w:rsidP="00397EE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r w:rsidRPr="00397EEC">
              <w:rPr>
                <w:sz w:val="20"/>
              </w:rPr>
              <w:t>yearly_seasonality</w:t>
            </w:r>
            <w:proofErr w:type="spellEnd"/>
            <w:r w:rsidRPr="00397EEC">
              <w:rPr>
                <w:sz w:val="20"/>
              </w:rPr>
              <w:t>=True</w:t>
            </w:r>
          </w:p>
        </w:tc>
      </w:tr>
      <w:tr w:rsidR="00397EEC" w14:paraId="7D0A44B5" w14:textId="77777777" w:rsidTr="00C552D4">
        <w:trPr>
          <w:trHeight w:val="70"/>
        </w:trPr>
        <w:tc>
          <w:tcPr>
            <w:tcW w:w="1980" w:type="dxa"/>
          </w:tcPr>
          <w:p w14:paraId="0602E85E" w14:textId="40A4868A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소요시간</w:t>
            </w:r>
          </w:p>
        </w:tc>
        <w:tc>
          <w:tcPr>
            <w:tcW w:w="4111" w:type="dxa"/>
          </w:tcPr>
          <w:p w14:paraId="38990317" w14:textId="2329A753" w:rsidR="00397EEC" w:rsidRDefault="00397EEC" w:rsidP="00397EE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1.28</w:t>
            </w:r>
            <w:r>
              <w:rPr>
                <w:rFonts w:hint="eastAsia"/>
                <w:sz w:val="20"/>
              </w:rPr>
              <w:t>초</w:t>
            </w:r>
          </w:p>
        </w:tc>
        <w:tc>
          <w:tcPr>
            <w:tcW w:w="4365" w:type="dxa"/>
          </w:tcPr>
          <w:p w14:paraId="611851E2" w14:textId="28567079" w:rsidR="00397EEC" w:rsidRDefault="00397EEC" w:rsidP="00397EE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0.64</w:t>
            </w:r>
            <w:r>
              <w:rPr>
                <w:rFonts w:hint="eastAsia"/>
                <w:sz w:val="20"/>
              </w:rPr>
              <w:t>초</w:t>
            </w:r>
          </w:p>
        </w:tc>
      </w:tr>
    </w:tbl>
    <w:p w14:paraId="797960F1" w14:textId="78EFF888" w:rsidR="006D6D2A" w:rsidRPr="00D95D8C" w:rsidRDefault="00932F1B" w:rsidP="006D6D2A">
      <w:pPr>
        <w:spacing w:line="240" w:lineRule="auto"/>
        <w:rPr>
          <w:b/>
        </w:rPr>
      </w:pPr>
      <w:r w:rsidRPr="00D95D8C">
        <w:rPr>
          <w:b/>
        </w:rPr>
        <w:t>2</w:t>
      </w:r>
      <w:r w:rsidR="006D6D2A" w:rsidRPr="00D95D8C">
        <w:rPr>
          <w:b/>
        </w:rPr>
        <w:t>. 1</w:t>
      </w:r>
      <w:r w:rsidR="006D6D2A" w:rsidRPr="00D95D8C">
        <w:rPr>
          <w:rFonts w:hint="eastAsia"/>
          <w:b/>
        </w:rPr>
        <w:t xml:space="preserve">시간 데이터로 </w:t>
      </w:r>
      <w:r w:rsidR="006D6D2A" w:rsidRPr="00D95D8C">
        <w:rPr>
          <w:b/>
        </w:rPr>
        <w:t>2</w:t>
      </w:r>
      <w:r w:rsidR="006D6D2A" w:rsidRPr="00D95D8C">
        <w:rPr>
          <w:rFonts w:hint="eastAsia"/>
          <w:b/>
        </w:rPr>
        <w:t xml:space="preserve">시간 예측 </w:t>
      </w:r>
      <w:r w:rsidR="006D6D2A" w:rsidRPr="00D95D8C">
        <w:rPr>
          <w:b/>
        </w:rPr>
        <w:t>(60, 120)</w:t>
      </w:r>
    </w:p>
    <w:p w14:paraId="7A40B9B5" w14:textId="3EB538D5" w:rsidR="00463DA8" w:rsidRPr="006D6D2A" w:rsidRDefault="006D6D2A" w:rsidP="00397EEC">
      <w:pPr>
        <w:spacing w:line="240" w:lineRule="auto"/>
      </w:pPr>
      <w:r w:rsidRPr="006D6D2A">
        <w:rPr>
          <w:noProof/>
        </w:rPr>
        <w:drawing>
          <wp:anchor distT="0" distB="0" distL="114300" distR="114300" simplePos="0" relativeHeight="251667456" behindDoc="0" locked="0" layoutInCell="1" allowOverlap="1" wp14:anchorId="588DB26F" wp14:editId="6C23F6F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819775" cy="1728470"/>
            <wp:effectExtent l="0" t="0" r="9525" b="508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9D9A2" w14:textId="53DAA83A" w:rsidR="00923C6C" w:rsidRDefault="00923C6C" w:rsidP="00397EEC">
      <w:pPr>
        <w:spacing w:line="240" w:lineRule="auto"/>
      </w:pPr>
    </w:p>
    <w:p w14:paraId="3A5EA013" w14:textId="0C3D79F3" w:rsidR="00923C6C" w:rsidRDefault="00923C6C" w:rsidP="00397EEC">
      <w:pPr>
        <w:spacing w:line="240" w:lineRule="auto"/>
      </w:pPr>
    </w:p>
    <w:p w14:paraId="55F68636" w14:textId="15F3C912" w:rsidR="00923C6C" w:rsidRDefault="00923C6C" w:rsidP="00397EEC">
      <w:pPr>
        <w:spacing w:line="240" w:lineRule="auto"/>
      </w:pPr>
    </w:p>
    <w:p w14:paraId="1C753508" w14:textId="04569081" w:rsidR="006D6D2A" w:rsidRDefault="006D6D2A" w:rsidP="00397EEC">
      <w:pPr>
        <w:spacing w:line="240" w:lineRule="auto"/>
      </w:pPr>
      <w:r w:rsidRPr="006D6D2A">
        <w:rPr>
          <w:noProof/>
        </w:rPr>
        <w:drawing>
          <wp:anchor distT="0" distB="0" distL="114300" distR="114300" simplePos="0" relativeHeight="251668480" behindDoc="0" locked="0" layoutInCell="1" allowOverlap="1" wp14:anchorId="589CD046" wp14:editId="455DF34B">
            <wp:simplePos x="0" y="0"/>
            <wp:positionH relativeFrom="margin">
              <wp:posOffset>0</wp:posOffset>
            </wp:positionH>
            <wp:positionV relativeFrom="paragraph">
              <wp:posOffset>73660</wp:posOffset>
            </wp:positionV>
            <wp:extent cx="5838825" cy="1734185"/>
            <wp:effectExtent l="0" t="0" r="952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C713E" w14:textId="698EEC09" w:rsidR="006D6D2A" w:rsidRDefault="006D6D2A" w:rsidP="00397EEC">
      <w:pPr>
        <w:spacing w:line="240" w:lineRule="auto"/>
      </w:pPr>
    </w:p>
    <w:p w14:paraId="69860B0A" w14:textId="10947BF1" w:rsidR="006D6D2A" w:rsidRDefault="006D6D2A" w:rsidP="00397EEC">
      <w:pPr>
        <w:spacing w:line="240" w:lineRule="auto"/>
      </w:pPr>
    </w:p>
    <w:p w14:paraId="1A94B5D5" w14:textId="3A4056C1" w:rsidR="006D6D2A" w:rsidRDefault="006D6D2A" w:rsidP="00397EEC">
      <w:pPr>
        <w:spacing w:line="240" w:lineRule="auto"/>
      </w:pPr>
    </w:p>
    <w:p w14:paraId="4EF4D250" w14:textId="29F2BF02" w:rsidR="006D6D2A" w:rsidRDefault="006D6D2A" w:rsidP="00397EEC">
      <w:pPr>
        <w:spacing w:line="240" w:lineRule="auto"/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6D6D2A" w14:paraId="1887BA21" w14:textId="77777777" w:rsidTr="00C552D4">
        <w:trPr>
          <w:trHeight w:val="236"/>
        </w:trPr>
        <w:tc>
          <w:tcPr>
            <w:tcW w:w="1980" w:type="dxa"/>
          </w:tcPr>
          <w:p w14:paraId="2D640979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71CC2FB6" w14:textId="359DE9D6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414F4145" w14:textId="3845CADB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6D6D2A" w14:paraId="662DA7B0" w14:textId="77777777" w:rsidTr="00C552D4">
        <w:tc>
          <w:tcPr>
            <w:tcW w:w="1980" w:type="dxa"/>
          </w:tcPr>
          <w:p w14:paraId="29FC3119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파라미터</w:t>
            </w:r>
          </w:p>
        </w:tc>
        <w:tc>
          <w:tcPr>
            <w:tcW w:w="4111" w:type="dxa"/>
          </w:tcPr>
          <w:p w14:paraId="4AF44CE5" w14:textId="65BEAAD2" w:rsidR="006D6D2A" w:rsidRPr="00397EEC" w:rsidRDefault="006D6D2A" w:rsidP="00C552D4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p</w:t>
            </w:r>
            <w:r>
              <w:t xml:space="preserve"> :</w:t>
            </w:r>
            <w:proofErr w:type="gramEnd"/>
            <w:r>
              <w:t xml:space="preserve"> 10, d : 1, q : 0</w:t>
            </w:r>
          </w:p>
        </w:tc>
        <w:tc>
          <w:tcPr>
            <w:tcW w:w="4365" w:type="dxa"/>
          </w:tcPr>
          <w:p w14:paraId="1936CB9B" w14:textId="218DF9C1" w:rsidR="006D6D2A" w:rsidRDefault="006D6D2A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r w:rsidRPr="00397EEC">
              <w:rPr>
                <w:sz w:val="20"/>
              </w:rPr>
              <w:t>yearly_seasonality</w:t>
            </w:r>
            <w:proofErr w:type="spellEnd"/>
            <w:r w:rsidRPr="00397EEC">
              <w:rPr>
                <w:sz w:val="20"/>
              </w:rPr>
              <w:t>=True</w:t>
            </w:r>
          </w:p>
        </w:tc>
      </w:tr>
      <w:tr w:rsidR="006D6D2A" w14:paraId="7F0A142A" w14:textId="77777777" w:rsidTr="00C552D4">
        <w:trPr>
          <w:trHeight w:val="70"/>
        </w:trPr>
        <w:tc>
          <w:tcPr>
            <w:tcW w:w="1980" w:type="dxa"/>
          </w:tcPr>
          <w:p w14:paraId="0086F57D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소요시간</w:t>
            </w:r>
          </w:p>
        </w:tc>
        <w:tc>
          <w:tcPr>
            <w:tcW w:w="4111" w:type="dxa"/>
          </w:tcPr>
          <w:p w14:paraId="54847B20" w14:textId="5FE792D3" w:rsidR="006D6D2A" w:rsidRDefault="00932F1B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.96</w:t>
            </w:r>
            <w:r w:rsidR="006D6D2A">
              <w:rPr>
                <w:rFonts w:hint="eastAsia"/>
                <w:sz w:val="20"/>
              </w:rPr>
              <w:t>초</w:t>
            </w:r>
          </w:p>
        </w:tc>
        <w:tc>
          <w:tcPr>
            <w:tcW w:w="4365" w:type="dxa"/>
          </w:tcPr>
          <w:p w14:paraId="797455BC" w14:textId="6D089987" w:rsidR="006D6D2A" w:rsidRDefault="00932F1B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.01</w:t>
            </w:r>
            <w:r w:rsidR="006D6D2A">
              <w:rPr>
                <w:rFonts w:hint="eastAsia"/>
                <w:sz w:val="20"/>
              </w:rPr>
              <w:t>초</w:t>
            </w:r>
          </w:p>
        </w:tc>
      </w:tr>
    </w:tbl>
    <w:p w14:paraId="06BDE006" w14:textId="09B8E96D" w:rsidR="00923C6C" w:rsidRDefault="006D6D2A" w:rsidP="006D6D2A">
      <w:pPr>
        <w:pStyle w:val="aff9"/>
        <w:numPr>
          <w:ilvl w:val="0"/>
          <w:numId w:val="20"/>
        </w:numPr>
        <w:spacing w:line="240" w:lineRule="auto"/>
      </w:pPr>
      <w:r>
        <w:rPr>
          <w:rFonts w:hint="eastAsia"/>
        </w:rPr>
        <w:t>단기간의 데이터(</w:t>
      </w:r>
      <w:r>
        <w:t>60</w:t>
      </w:r>
      <w:r>
        <w:rPr>
          <w:rFonts w:hint="eastAsia"/>
        </w:rPr>
        <w:t>개)로 미래를 예측한 결과 특정한 패턴이 반복된다면</w:t>
      </w:r>
      <w:r>
        <w:br/>
        <w:t>ARIMA</w:t>
      </w:r>
      <w:r>
        <w:rPr>
          <w:rFonts w:hint="eastAsia"/>
        </w:rPr>
        <w:t xml:space="preserve">모델의 성능이 </w:t>
      </w:r>
      <w:proofErr w:type="spellStart"/>
      <w:r w:rsidR="00F142B7">
        <w:rPr>
          <w:rFonts w:hint="eastAsia"/>
        </w:rPr>
        <w:t>좋</w:t>
      </w:r>
      <w:r>
        <w:rPr>
          <w:rFonts w:hint="eastAsia"/>
        </w:rPr>
        <w:t>은걸</w:t>
      </w:r>
      <w:proofErr w:type="spellEnd"/>
      <w:r>
        <w:rPr>
          <w:rFonts w:hint="eastAsia"/>
        </w:rPr>
        <w:t xml:space="preserve"> 확인할 수 있음</w:t>
      </w:r>
      <w:r w:rsidR="00416BEE">
        <w:rPr>
          <w:rFonts w:hint="eastAsia"/>
        </w:rPr>
        <w:t xml:space="preserve"> </w:t>
      </w:r>
      <w:r w:rsidR="00416BEE">
        <w:t xml:space="preserve">-&gt; </w:t>
      </w:r>
      <w:r w:rsidR="00416BEE">
        <w:rPr>
          <w:rFonts w:hint="eastAsia"/>
        </w:rPr>
        <w:t>적은</w:t>
      </w:r>
      <w:r w:rsidR="00631EF6">
        <w:rPr>
          <w:rFonts w:hint="eastAsia"/>
        </w:rPr>
        <w:t xml:space="preserve"> </w:t>
      </w:r>
      <w:r w:rsidR="00416BEE">
        <w:rPr>
          <w:rFonts w:hint="eastAsia"/>
        </w:rPr>
        <w:t>데이터로도 예측가능</w:t>
      </w:r>
    </w:p>
    <w:p w14:paraId="29E6E851" w14:textId="7F79FE90" w:rsidR="00932F1B" w:rsidRPr="00D741C8" w:rsidRDefault="00D741C8" w:rsidP="00D741C8">
      <w:pPr>
        <w:pStyle w:val="aff9"/>
        <w:numPr>
          <w:ilvl w:val="0"/>
          <w:numId w:val="20"/>
        </w:numPr>
        <w:spacing w:line="240" w:lineRule="auto"/>
        <w:rPr>
          <w:b/>
        </w:rPr>
      </w:pPr>
      <w:r w:rsidRPr="00D741C8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F838124" wp14:editId="033D3EFF">
            <wp:simplePos x="0" y="0"/>
            <wp:positionH relativeFrom="margin">
              <wp:align>left</wp:align>
            </wp:positionH>
            <wp:positionV relativeFrom="paragraph">
              <wp:posOffset>276373</wp:posOffset>
            </wp:positionV>
            <wp:extent cx="5838825" cy="1734465"/>
            <wp:effectExtent l="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F1B" w:rsidRPr="00D741C8">
        <w:rPr>
          <w:b/>
        </w:rPr>
        <w:t xml:space="preserve">3. </w:t>
      </w:r>
      <w:r w:rsidRPr="00D741C8">
        <w:rPr>
          <w:b/>
        </w:rPr>
        <w:t>12</w:t>
      </w:r>
      <w:r w:rsidR="00932F1B" w:rsidRPr="00D741C8">
        <w:rPr>
          <w:rFonts w:hint="eastAsia"/>
          <w:b/>
        </w:rPr>
        <w:t xml:space="preserve">시간의 데이터로 </w:t>
      </w:r>
      <w:r w:rsidRPr="00D741C8">
        <w:rPr>
          <w:b/>
        </w:rPr>
        <w:t>6</w:t>
      </w:r>
      <w:r w:rsidRPr="00D741C8">
        <w:rPr>
          <w:rFonts w:hint="eastAsia"/>
          <w:b/>
        </w:rPr>
        <w:t>시간</w:t>
      </w:r>
      <w:r w:rsidR="00932F1B" w:rsidRPr="00D741C8">
        <w:rPr>
          <w:rFonts w:hint="eastAsia"/>
          <w:b/>
        </w:rPr>
        <w:t xml:space="preserve"> 예측(</w:t>
      </w:r>
      <w:r w:rsidR="00084006">
        <w:rPr>
          <w:b/>
        </w:rPr>
        <w:t>720</w:t>
      </w:r>
      <w:r w:rsidR="00932F1B" w:rsidRPr="00D741C8">
        <w:rPr>
          <w:b/>
        </w:rPr>
        <w:t>,3</w:t>
      </w:r>
      <w:r w:rsidR="00084006">
        <w:rPr>
          <w:b/>
        </w:rPr>
        <w:t>6</w:t>
      </w:r>
      <w:r w:rsidR="00932F1B" w:rsidRPr="00D741C8">
        <w:rPr>
          <w:b/>
        </w:rPr>
        <w:t>0)</w:t>
      </w:r>
      <w:r w:rsidRPr="00D741C8">
        <w:rPr>
          <w:b/>
        </w:rPr>
        <w:t xml:space="preserve"> – </w:t>
      </w:r>
      <w:r w:rsidR="00084006">
        <w:rPr>
          <w:rFonts w:hint="eastAsia"/>
          <w:b/>
        </w:rPr>
        <w:t>추세</w:t>
      </w:r>
      <w:r w:rsidRPr="00D741C8">
        <w:rPr>
          <w:rFonts w:hint="eastAsia"/>
          <w:b/>
        </w:rPr>
        <w:t xml:space="preserve"> 없음</w:t>
      </w:r>
    </w:p>
    <w:p w14:paraId="135F7BA8" w14:textId="5F97A34A" w:rsidR="00932F1B" w:rsidRDefault="00932F1B" w:rsidP="00932F1B">
      <w:pPr>
        <w:spacing w:line="240" w:lineRule="auto"/>
      </w:pPr>
    </w:p>
    <w:p w14:paraId="0EE3ABAC" w14:textId="1DD7DDA5" w:rsidR="00932F1B" w:rsidRDefault="00932F1B" w:rsidP="00932F1B">
      <w:pPr>
        <w:spacing w:line="240" w:lineRule="auto"/>
      </w:pPr>
    </w:p>
    <w:p w14:paraId="07C616B1" w14:textId="2EE3E40C" w:rsidR="00932F1B" w:rsidRDefault="00932F1B" w:rsidP="00932F1B">
      <w:pPr>
        <w:spacing w:line="240" w:lineRule="auto"/>
      </w:pPr>
    </w:p>
    <w:p w14:paraId="0D917FE0" w14:textId="36DDFE42" w:rsidR="00932F1B" w:rsidRDefault="00D741C8" w:rsidP="00932F1B">
      <w:pPr>
        <w:spacing w:line="240" w:lineRule="auto"/>
      </w:pPr>
      <w:r w:rsidRPr="00D741C8">
        <w:rPr>
          <w:noProof/>
        </w:rPr>
        <w:drawing>
          <wp:anchor distT="0" distB="0" distL="114300" distR="114300" simplePos="0" relativeHeight="251689984" behindDoc="0" locked="0" layoutInCell="1" allowOverlap="1" wp14:anchorId="516E7A51" wp14:editId="5812AD6F">
            <wp:simplePos x="0" y="0"/>
            <wp:positionH relativeFrom="margin">
              <wp:posOffset>0</wp:posOffset>
            </wp:positionH>
            <wp:positionV relativeFrom="paragraph">
              <wp:posOffset>342427</wp:posOffset>
            </wp:positionV>
            <wp:extent cx="5838825" cy="1734185"/>
            <wp:effectExtent l="0" t="0" r="9525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59912" w14:textId="29081A19" w:rsidR="00932F1B" w:rsidRPr="00D741C8" w:rsidRDefault="00932F1B" w:rsidP="00932F1B">
      <w:pPr>
        <w:spacing w:line="240" w:lineRule="auto"/>
      </w:pPr>
    </w:p>
    <w:p w14:paraId="42C8E7E4" w14:textId="6C815F42" w:rsidR="00932F1B" w:rsidRDefault="00932F1B" w:rsidP="00932F1B">
      <w:pPr>
        <w:spacing w:line="240" w:lineRule="auto"/>
      </w:pPr>
    </w:p>
    <w:p w14:paraId="10326F46" w14:textId="1737948D" w:rsidR="00932F1B" w:rsidRDefault="00932F1B" w:rsidP="00932F1B">
      <w:pPr>
        <w:spacing w:line="240" w:lineRule="auto"/>
      </w:pPr>
    </w:p>
    <w:p w14:paraId="1F63E9C1" w14:textId="7762CB6F" w:rsidR="00932F1B" w:rsidRDefault="00932F1B" w:rsidP="00932F1B">
      <w:pPr>
        <w:spacing w:line="240" w:lineRule="auto"/>
      </w:pPr>
    </w:p>
    <w:p w14:paraId="67E8744A" w14:textId="543ACD4B" w:rsidR="00932F1B" w:rsidRDefault="00932F1B" w:rsidP="00932F1B">
      <w:pPr>
        <w:spacing w:line="240" w:lineRule="auto"/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932F1B" w14:paraId="5B5E3610" w14:textId="77777777" w:rsidTr="00C552D4">
        <w:trPr>
          <w:trHeight w:val="236"/>
        </w:trPr>
        <w:tc>
          <w:tcPr>
            <w:tcW w:w="1980" w:type="dxa"/>
          </w:tcPr>
          <w:p w14:paraId="68F64F9E" w14:textId="77777777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4C59598F" w14:textId="4DC9B5E4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1ACD91C7" w14:textId="128A3707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932F1B" w14:paraId="756E08C3" w14:textId="77777777" w:rsidTr="00C552D4">
        <w:tc>
          <w:tcPr>
            <w:tcW w:w="1980" w:type="dxa"/>
          </w:tcPr>
          <w:p w14:paraId="484CFB8C" w14:textId="77777777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파라미터</w:t>
            </w:r>
          </w:p>
        </w:tc>
        <w:tc>
          <w:tcPr>
            <w:tcW w:w="4111" w:type="dxa"/>
          </w:tcPr>
          <w:p w14:paraId="4C5B0DBD" w14:textId="5C17A0AA" w:rsidR="00932F1B" w:rsidRPr="00397EEC" w:rsidRDefault="00932F1B" w:rsidP="00C552D4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p</w:t>
            </w:r>
            <w:r>
              <w:t xml:space="preserve"> :</w:t>
            </w:r>
            <w:proofErr w:type="gramEnd"/>
            <w:r>
              <w:t xml:space="preserve"> 10, d : 1, q : 0</w:t>
            </w:r>
          </w:p>
        </w:tc>
        <w:tc>
          <w:tcPr>
            <w:tcW w:w="4365" w:type="dxa"/>
          </w:tcPr>
          <w:p w14:paraId="5C2AEA5E" w14:textId="3BE6FC1F" w:rsidR="00932F1B" w:rsidRDefault="00932F1B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r w:rsidRPr="00397EEC">
              <w:rPr>
                <w:sz w:val="20"/>
              </w:rPr>
              <w:t>yearly_seasonality</w:t>
            </w:r>
            <w:proofErr w:type="spellEnd"/>
            <w:r w:rsidRPr="00397EEC">
              <w:rPr>
                <w:sz w:val="20"/>
              </w:rPr>
              <w:t>=True</w:t>
            </w:r>
          </w:p>
        </w:tc>
      </w:tr>
      <w:tr w:rsidR="00932F1B" w14:paraId="6D203D34" w14:textId="77777777" w:rsidTr="00C552D4">
        <w:trPr>
          <w:trHeight w:val="70"/>
        </w:trPr>
        <w:tc>
          <w:tcPr>
            <w:tcW w:w="1980" w:type="dxa"/>
          </w:tcPr>
          <w:p w14:paraId="19532145" w14:textId="77777777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소요시간</w:t>
            </w:r>
          </w:p>
        </w:tc>
        <w:tc>
          <w:tcPr>
            <w:tcW w:w="4111" w:type="dxa"/>
          </w:tcPr>
          <w:p w14:paraId="2530146F" w14:textId="0944D5C4" w:rsidR="00932F1B" w:rsidRDefault="00084006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.86</w:t>
            </w:r>
            <w:r w:rsidR="00932F1B">
              <w:rPr>
                <w:rFonts w:hint="eastAsia"/>
                <w:sz w:val="20"/>
              </w:rPr>
              <w:t>초</w:t>
            </w:r>
          </w:p>
        </w:tc>
        <w:tc>
          <w:tcPr>
            <w:tcW w:w="4365" w:type="dxa"/>
          </w:tcPr>
          <w:p w14:paraId="408C9AED" w14:textId="56BCA8E7" w:rsidR="00932F1B" w:rsidRDefault="00084006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.96</w:t>
            </w:r>
            <w:r w:rsidR="00932F1B">
              <w:rPr>
                <w:rFonts w:hint="eastAsia"/>
                <w:sz w:val="20"/>
              </w:rPr>
              <w:t>초</w:t>
            </w:r>
          </w:p>
        </w:tc>
      </w:tr>
    </w:tbl>
    <w:p w14:paraId="776F743C" w14:textId="1F6F623D" w:rsidR="00932F1B" w:rsidRPr="00D95D8C" w:rsidRDefault="00D741C8" w:rsidP="00932F1B">
      <w:pPr>
        <w:spacing w:line="240" w:lineRule="auto"/>
        <w:ind w:left="360"/>
        <w:rPr>
          <w:b/>
        </w:rPr>
      </w:pPr>
      <w:r w:rsidRPr="00D741C8">
        <w:rPr>
          <w:noProof/>
        </w:rPr>
        <w:drawing>
          <wp:anchor distT="0" distB="0" distL="114300" distR="114300" simplePos="0" relativeHeight="251684864" behindDoc="0" locked="0" layoutInCell="1" allowOverlap="1" wp14:anchorId="583A649C" wp14:editId="6F988A0D">
            <wp:simplePos x="0" y="0"/>
            <wp:positionH relativeFrom="margin">
              <wp:posOffset>0</wp:posOffset>
            </wp:positionH>
            <wp:positionV relativeFrom="paragraph">
              <wp:posOffset>369097</wp:posOffset>
            </wp:positionV>
            <wp:extent cx="5838825" cy="1734185"/>
            <wp:effectExtent l="0" t="0" r="952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F1B" w:rsidRPr="00D95D8C">
        <w:rPr>
          <w:b/>
        </w:rPr>
        <w:t>4. 1</w:t>
      </w:r>
      <w:r>
        <w:rPr>
          <w:b/>
        </w:rPr>
        <w:t>2</w:t>
      </w:r>
      <w:r w:rsidR="00932F1B" w:rsidRPr="00D95D8C">
        <w:rPr>
          <w:rFonts w:hint="eastAsia"/>
          <w:b/>
        </w:rPr>
        <w:t xml:space="preserve">시간의 데이터로 </w:t>
      </w:r>
      <w:r>
        <w:rPr>
          <w:b/>
        </w:rPr>
        <w:t>6</w:t>
      </w:r>
      <w:r w:rsidR="00932F1B" w:rsidRPr="00D95D8C">
        <w:rPr>
          <w:rFonts w:hint="eastAsia"/>
          <w:b/>
        </w:rPr>
        <w:t>시간 예측(</w:t>
      </w:r>
      <w:r w:rsidR="00084006">
        <w:rPr>
          <w:b/>
        </w:rPr>
        <w:t>72</w:t>
      </w:r>
      <w:r w:rsidR="00932F1B" w:rsidRPr="00D95D8C">
        <w:rPr>
          <w:b/>
        </w:rPr>
        <w:t>0,</w:t>
      </w:r>
      <w:r w:rsidR="00084006">
        <w:rPr>
          <w:b/>
        </w:rPr>
        <w:t>36</w:t>
      </w:r>
      <w:r w:rsidR="00932F1B" w:rsidRPr="00D95D8C">
        <w:rPr>
          <w:b/>
        </w:rPr>
        <w:t>0)</w:t>
      </w:r>
      <w:r>
        <w:rPr>
          <w:b/>
        </w:rPr>
        <w:t xml:space="preserve"> – </w:t>
      </w:r>
      <w:proofErr w:type="spellStart"/>
      <w:r>
        <w:rPr>
          <w:rFonts w:hint="eastAsia"/>
          <w:b/>
        </w:rPr>
        <w:t>우상향</w:t>
      </w:r>
      <w:proofErr w:type="spellEnd"/>
      <w:r>
        <w:rPr>
          <w:rFonts w:hint="eastAsia"/>
          <w:b/>
        </w:rPr>
        <w:t xml:space="preserve"> 하는 </w:t>
      </w:r>
      <w:r w:rsidR="00084006">
        <w:rPr>
          <w:rFonts w:hint="eastAsia"/>
          <w:b/>
        </w:rPr>
        <w:t>추세</w:t>
      </w:r>
    </w:p>
    <w:p w14:paraId="09CB0CB9" w14:textId="1F14DE89" w:rsidR="00932F1B" w:rsidRPr="00932F1B" w:rsidRDefault="00932F1B" w:rsidP="00932F1B">
      <w:pPr>
        <w:spacing w:line="240" w:lineRule="auto"/>
      </w:pPr>
    </w:p>
    <w:p w14:paraId="4DB3D07A" w14:textId="6531C851" w:rsidR="00932F1B" w:rsidRDefault="00932F1B" w:rsidP="00932F1B">
      <w:pPr>
        <w:spacing w:line="240" w:lineRule="auto"/>
      </w:pPr>
    </w:p>
    <w:p w14:paraId="0651A5CD" w14:textId="7B8AC489" w:rsidR="00932F1B" w:rsidRDefault="00932F1B" w:rsidP="00932F1B">
      <w:pPr>
        <w:spacing w:line="240" w:lineRule="auto"/>
      </w:pPr>
    </w:p>
    <w:p w14:paraId="055255E9" w14:textId="1F2F174C" w:rsidR="00932F1B" w:rsidRDefault="00D741C8" w:rsidP="00932F1B">
      <w:pPr>
        <w:spacing w:line="240" w:lineRule="auto"/>
      </w:pPr>
      <w:r w:rsidRPr="00D741C8">
        <w:rPr>
          <w:noProof/>
        </w:rPr>
        <w:drawing>
          <wp:anchor distT="0" distB="0" distL="114300" distR="114300" simplePos="0" relativeHeight="251685888" behindDoc="0" locked="0" layoutInCell="1" allowOverlap="1" wp14:anchorId="28DDC388" wp14:editId="01089580">
            <wp:simplePos x="0" y="0"/>
            <wp:positionH relativeFrom="margin">
              <wp:posOffset>0</wp:posOffset>
            </wp:positionH>
            <wp:positionV relativeFrom="paragraph">
              <wp:posOffset>361477</wp:posOffset>
            </wp:positionV>
            <wp:extent cx="5838825" cy="1734185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6741B" w14:textId="18D42F81" w:rsidR="00932F1B" w:rsidRDefault="00932F1B" w:rsidP="00932F1B">
      <w:pPr>
        <w:spacing w:line="240" w:lineRule="auto"/>
      </w:pPr>
    </w:p>
    <w:p w14:paraId="6C910CF1" w14:textId="2150BC3E" w:rsidR="00932F1B" w:rsidRDefault="00932F1B" w:rsidP="00932F1B">
      <w:pPr>
        <w:spacing w:line="240" w:lineRule="auto"/>
      </w:pPr>
    </w:p>
    <w:p w14:paraId="13AA714A" w14:textId="523B42F3" w:rsidR="00932F1B" w:rsidRDefault="00932F1B" w:rsidP="00932F1B">
      <w:pPr>
        <w:spacing w:line="240" w:lineRule="auto"/>
      </w:pPr>
    </w:p>
    <w:p w14:paraId="0CC8E18D" w14:textId="77777777" w:rsidR="00932F1B" w:rsidRDefault="00932F1B" w:rsidP="00932F1B">
      <w:pPr>
        <w:spacing w:line="240" w:lineRule="auto"/>
      </w:pPr>
    </w:p>
    <w:p w14:paraId="1181A482" w14:textId="77777777" w:rsidR="00932F1B" w:rsidRDefault="00932F1B" w:rsidP="00932F1B">
      <w:pPr>
        <w:spacing w:line="240" w:lineRule="auto"/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932F1B" w14:paraId="644E7073" w14:textId="77777777" w:rsidTr="00C552D4">
        <w:trPr>
          <w:trHeight w:val="236"/>
        </w:trPr>
        <w:tc>
          <w:tcPr>
            <w:tcW w:w="1980" w:type="dxa"/>
          </w:tcPr>
          <w:p w14:paraId="3590D13D" w14:textId="77777777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0FB7EBFA" w14:textId="77777777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1DE48EFE" w14:textId="7A7D469F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932F1B" w14:paraId="7AC6BD40" w14:textId="77777777" w:rsidTr="00C552D4">
        <w:tc>
          <w:tcPr>
            <w:tcW w:w="1980" w:type="dxa"/>
          </w:tcPr>
          <w:p w14:paraId="303CE53D" w14:textId="77777777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파라미터</w:t>
            </w:r>
          </w:p>
        </w:tc>
        <w:tc>
          <w:tcPr>
            <w:tcW w:w="4111" w:type="dxa"/>
          </w:tcPr>
          <w:p w14:paraId="2B33197F" w14:textId="77777777" w:rsidR="00932F1B" w:rsidRPr="00397EEC" w:rsidRDefault="00932F1B" w:rsidP="00C552D4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p</w:t>
            </w:r>
            <w:r>
              <w:t xml:space="preserve"> :</w:t>
            </w:r>
            <w:proofErr w:type="gramEnd"/>
            <w:r>
              <w:t xml:space="preserve"> 10, d : 1, q : 0</w:t>
            </w:r>
          </w:p>
        </w:tc>
        <w:tc>
          <w:tcPr>
            <w:tcW w:w="4365" w:type="dxa"/>
          </w:tcPr>
          <w:p w14:paraId="6265E9C9" w14:textId="77777777" w:rsidR="00932F1B" w:rsidRDefault="00932F1B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r w:rsidRPr="00397EEC">
              <w:rPr>
                <w:sz w:val="20"/>
              </w:rPr>
              <w:t>yearly_seasonality</w:t>
            </w:r>
            <w:proofErr w:type="spellEnd"/>
            <w:r w:rsidRPr="00397EEC">
              <w:rPr>
                <w:sz w:val="20"/>
              </w:rPr>
              <w:t>=True</w:t>
            </w:r>
          </w:p>
        </w:tc>
      </w:tr>
      <w:tr w:rsidR="00932F1B" w14:paraId="57059CCE" w14:textId="77777777" w:rsidTr="00C552D4">
        <w:trPr>
          <w:trHeight w:val="70"/>
        </w:trPr>
        <w:tc>
          <w:tcPr>
            <w:tcW w:w="1980" w:type="dxa"/>
          </w:tcPr>
          <w:p w14:paraId="35573C68" w14:textId="77777777" w:rsidR="00932F1B" w:rsidRDefault="00932F1B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소요시간</w:t>
            </w:r>
          </w:p>
        </w:tc>
        <w:tc>
          <w:tcPr>
            <w:tcW w:w="4111" w:type="dxa"/>
          </w:tcPr>
          <w:p w14:paraId="6EB53ADE" w14:textId="4A9CB214" w:rsidR="00932F1B" w:rsidRDefault="00084006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.57</w:t>
            </w:r>
            <w:r w:rsidR="00932F1B">
              <w:rPr>
                <w:rFonts w:hint="eastAsia"/>
                <w:sz w:val="20"/>
              </w:rPr>
              <w:t>초</w:t>
            </w:r>
          </w:p>
        </w:tc>
        <w:tc>
          <w:tcPr>
            <w:tcW w:w="4365" w:type="dxa"/>
          </w:tcPr>
          <w:p w14:paraId="39A055BA" w14:textId="593E08BF" w:rsidR="00932F1B" w:rsidRDefault="00932F1B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.</w:t>
            </w:r>
            <w:r w:rsidR="00084006">
              <w:rPr>
                <w:sz w:val="20"/>
              </w:rPr>
              <w:t>92</w:t>
            </w:r>
            <w:r>
              <w:rPr>
                <w:rFonts w:hint="eastAsia"/>
                <w:sz w:val="20"/>
              </w:rPr>
              <w:t>초</w:t>
            </w:r>
          </w:p>
        </w:tc>
      </w:tr>
    </w:tbl>
    <w:p w14:paraId="04221172" w14:textId="48C55E44" w:rsidR="00932F1B" w:rsidRDefault="00D00860" w:rsidP="00932F1B">
      <w:pPr>
        <w:pStyle w:val="aff9"/>
        <w:numPr>
          <w:ilvl w:val="0"/>
          <w:numId w:val="20"/>
        </w:numPr>
        <w:spacing w:line="240" w:lineRule="auto"/>
      </w:pPr>
      <w:r>
        <w:rPr>
          <w:rFonts w:hint="eastAsia"/>
        </w:rPr>
        <w:t xml:space="preserve">아무런 </w:t>
      </w:r>
      <w:r w:rsidR="00084006">
        <w:rPr>
          <w:rFonts w:hint="eastAsia"/>
        </w:rPr>
        <w:t>추세</w:t>
      </w:r>
      <w:r>
        <w:rPr>
          <w:rFonts w:hint="eastAsia"/>
        </w:rPr>
        <w:t>가 없</w:t>
      </w:r>
      <w:r w:rsidR="00084006">
        <w:rPr>
          <w:rFonts w:hint="eastAsia"/>
        </w:rPr>
        <w:t xml:space="preserve">고 동일한 패턴이 반복되는 경우 </w:t>
      </w:r>
      <w:r w:rsidR="00084006">
        <w:t>ARIMA</w:t>
      </w:r>
      <w:r w:rsidR="00084006">
        <w:rPr>
          <w:rFonts w:hint="eastAsia"/>
        </w:rPr>
        <w:t>의 예측이 정확하지만</w:t>
      </w:r>
    </w:p>
    <w:p w14:paraId="00F17F7A" w14:textId="16D98581" w:rsidR="00084006" w:rsidRDefault="00084006" w:rsidP="00084006">
      <w:pPr>
        <w:pStyle w:val="aff9"/>
        <w:spacing w:line="240" w:lineRule="auto"/>
      </w:pPr>
      <w:r>
        <w:rPr>
          <w:rFonts w:hint="eastAsia"/>
        </w:rPr>
        <w:t xml:space="preserve">추세가 </w:t>
      </w:r>
      <w:proofErr w:type="spellStart"/>
      <w:r>
        <w:rPr>
          <w:rFonts w:hint="eastAsia"/>
        </w:rPr>
        <w:t>존재할때는</w:t>
      </w:r>
      <w:proofErr w:type="spellEnd"/>
      <w:r>
        <w:rPr>
          <w:rFonts w:hint="eastAsia"/>
        </w:rPr>
        <w:t xml:space="preserve"> </w:t>
      </w:r>
      <w:r>
        <w:t>Prophet</w:t>
      </w:r>
      <w:r>
        <w:rPr>
          <w:rFonts w:hint="eastAsia"/>
        </w:rPr>
        <w:t xml:space="preserve">은 따라가지만 </w:t>
      </w:r>
      <w:r>
        <w:t>ARIMA</w:t>
      </w:r>
      <w:r>
        <w:rPr>
          <w:rFonts w:hint="eastAsia"/>
        </w:rPr>
        <w:t>는 따라가지 못함</w:t>
      </w:r>
    </w:p>
    <w:p w14:paraId="31666EC4" w14:textId="4EF6CCF3" w:rsidR="00B13C0A" w:rsidRPr="00D95D8C" w:rsidRDefault="00D741C8" w:rsidP="00B13C0A">
      <w:pPr>
        <w:spacing w:line="240" w:lineRule="auto"/>
        <w:ind w:left="360"/>
        <w:rPr>
          <w:b/>
        </w:rPr>
      </w:pPr>
      <w:r w:rsidRPr="00D741C8"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329F572B" wp14:editId="09AE5E8C">
            <wp:simplePos x="0" y="0"/>
            <wp:positionH relativeFrom="margin">
              <wp:posOffset>0</wp:posOffset>
            </wp:positionH>
            <wp:positionV relativeFrom="paragraph">
              <wp:posOffset>294167</wp:posOffset>
            </wp:positionV>
            <wp:extent cx="5826125" cy="1730692"/>
            <wp:effectExtent l="0" t="0" r="3175" b="3175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730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C0A">
        <w:rPr>
          <w:b/>
        </w:rPr>
        <w:t>5</w:t>
      </w:r>
      <w:r w:rsidR="00B13C0A" w:rsidRPr="00D95D8C">
        <w:rPr>
          <w:b/>
        </w:rPr>
        <w:t xml:space="preserve">. </w:t>
      </w:r>
      <w:r w:rsidR="009A684B">
        <w:rPr>
          <w:rFonts w:hint="eastAsia"/>
          <w:b/>
        </w:rPr>
        <w:t>노이즈</w:t>
      </w:r>
      <w:r w:rsidR="00B13C0A">
        <w:rPr>
          <w:rFonts w:hint="eastAsia"/>
          <w:b/>
        </w:rPr>
        <w:t xml:space="preserve">가 있는 </w:t>
      </w:r>
      <w:r w:rsidR="00B13C0A" w:rsidRPr="00D95D8C">
        <w:rPr>
          <w:b/>
        </w:rPr>
        <w:t>1</w:t>
      </w:r>
      <w:r w:rsidR="00084006">
        <w:rPr>
          <w:b/>
        </w:rPr>
        <w:t>2</w:t>
      </w:r>
      <w:r w:rsidR="00B13C0A" w:rsidRPr="00D95D8C">
        <w:rPr>
          <w:rFonts w:hint="eastAsia"/>
          <w:b/>
        </w:rPr>
        <w:t xml:space="preserve">시간 데이터로 </w:t>
      </w:r>
      <w:r w:rsidR="00084006">
        <w:rPr>
          <w:b/>
        </w:rPr>
        <w:t>6</w:t>
      </w:r>
      <w:r w:rsidR="00084006">
        <w:rPr>
          <w:rFonts w:hint="eastAsia"/>
          <w:b/>
        </w:rPr>
        <w:t>시간</w:t>
      </w:r>
      <w:r w:rsidR="00B13C0A" w:rsidRPr="00D95D8C">
        <w:rPr>
          <w:rFonts w:hint="eastAsia"/>
          <w:b/>
        </w:rPr>
        <w:t xml:space="preserve"> 예측 </w:t>
      </w:r>
      <w:r w:rsidR="00B13C0A" w:rsidRPr="00D95D8C">
        <w:rPr>
          <w:b/>
        </w:rPr>
        <w:t>(</w:t>
      </w:r>
      <w:r w:rsidR="00084006">
        <w:rPr>
          <w:b/>
        </w:rPr>
        <w:t>72</w:t>
      </w:r>
      <w:r w:rsidR="00B13C0A" w:rsidRPr="00D95D8C">
        <w:rPr>
          <w:b/>
        </w:rPr>
        <w:t xml:space="preserve">0, </w:t>
      </w:r>
      <w:r w:rsidR="00084006">
        <w:rPr>
          <w:b/>
        </w:rPr>
        <w:t>36</w:t>
      </w:r>
      <w:r w:rsidR="00B13C0A" w:rsidRPr="00D95D8C">
        <w:rPr>
          <w:b/>
        </w:rPr>
        <w:t>0)</w:t>
      </w:r>
    </w:p>
    <w:p w14:paraId="41B434E3" w14:textId="58AE38BE" w:rsidR="00B13C0A" w:rsidRPr="00D741C8" w:rsidRDefault="00B13C0A" w:rsidP="00B13C0A">
      <w:pPr>
        <w:spacing w:line="240" w:lineRule="auto"/>
      </w:pPr>
    </w:p>
    <w:p w14:paraId="395DC095" w14:textId="087C7EEB" w:rsidR="00B13C0A" w:rsidRDefault="00B13C0A" w:rsidP="00B13C0A">
      <w:pPr>
        <w:spacing w:line="240" w:lineRule="auto"/>
      </w:pPr>
    </w:p>
    <w:p w14:paraId="5CB1DEFB" w14:textId="3B5FEF92" w:rsidR="00B13C0A" w:rsidRDefault="00B13C0A" w:rsidP="00B13C0A">
      <w:pPr>
        <w:spacing w:line="240" w:lineRule="auto"/>
      </w:pPr>
    </w:p>
    <w:p w14:paraId="2EC42EA2" w14:textId="6E4C183C" w:rsidR="00B13C0A" w:rsidRDefault="00D741C8" w:rsidP="00B13C0A">
      <w:pPr>
        <w:spacing w:line="240" w:lineRule="auto"/>
      </w:pPr>
      <w:r w:rsidRPr="00D741C8">
        <w:rPr>
          <w:noProof/>
        </w:rPr>
        <w:drawing>
          <wp:anchor distT="0" distB="0" distL="114300" distR="114300" simplePos="0" relativeHeight="251687936" behindDoc="0" locked="0" layoutInCell="1" allowOverlap="1" wp14:anchorId="649F6228" wp14:editId="61947971">
            <wp:simplePos x="0" y="0"/>
            <wp:positionH relativeFrom="margin">
              <wp:posOffset>0</wp:posOffset>
            </wp:positionH>
            <wp:positionV relativeFrom="paragraph">
              <wp:posOffset>364490</wp:posOffset>
            </wp:positionV>
            <wp:extent cx="5826125" cy="1730375"/>
            <wp:effectExtent l="0" t="0" r="3175" b="3175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DC276" w14:textId="48FB5DD9" w:rsidR="00B13C0A" w:rsidRDefault="00B13C0A" w:rsidP="00B13C0A">
      <w:pPr>
        <w:spacing w:line="240" w:lineRule="auto"/>
      </w:pPr>
    </w:p>
    <w:p w14:paraId="5759F8E4" w14:textId="37C8FA65" w:rsidR="00B13C0A" w:rsidRDefault="00B13C0A" w:rsidP="00B13C0A">
      <w:pPr>
        <w:spacing w:line="240" w:lineRule="auto"/>
      </w:pPr>
    </w:p>
    <w:p w14:paraId="31AE1C5E" w14:textId="58CD80B1" w:rsidR="00B13C0A" w:rsidRDefault="00B13C0A" w:rsidP="00B13C0A">
      <w:pPr>
        <w:spacing w:line="240" w:lineRule="auto"/>
      </w:pPr>
    </w:p>
    <w:p w14:paraId="7F831E4F" w14:textId="315767EF" w:rsidR="00B13C0A" w:rsidRDefault="00B13C0A" w:rsidP="00B13C0A">
      <w:pPr>
        <w:spacing w:line="240" w:lineRule="auto"/>
      </w:pPr>
    </w:p>
    <w:p w14:paraId="642EA692" w14:textId="522CC451" w:rsidR="00B13C0A" w:rsidRDefault="00B13C0A" w:rsidP="00B13C0A">
      <w:pPr>
        <w:spacing w:line="240" w:lineRule="auto"/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B13C0A" w14:paraId="3CEF1488" w14:textId="77777777" w:rsidTr="00C552D4">
        <w:trPr>
          <w:trHeight w:val="236"/>
        </w:trPr>
        <w:tc>
          <w:tcPr>
            <w:tcW w:w="1980" w:type="dxa"/>
          </w:tcPr>
          <w:p w14:paraId="6CB92234" w14:textId="77777777" w:rsidR="00B13C0A" w:rsidRDefault="00B13C0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156205B3" w14:textId="1DE0424D" w:rsidR="00B13C0A" w:rsidRDefault="00B13C0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6C817193" w14:textId="3BC6DFE5" w:rsidR="00B13C0A" w:rsidRDefault="00B13C0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B13C0A" w14:paraId="79A64746" w14:textId="77777777" w:rsidTr="00C552D4">
        <w:tc>
          <w:tcPr>
            <w:tcW w:w="1980" w:type="dxa"/>
          </w:tcPr>
          <w:p w14:paraId="3AF37043" w14:textId="77777777" w:rsidR="00B13C0A" w:rsidRDefault="00B13C0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파라미터</w:t>
            </w:r>
          </w:p>
        </w:tc>
        <w:tc>
          <w:tcPr>
            <w:tcW w:w="4111" w:type="dxa"/>
          </w:tcPr>
          <w:p w14:paraId="28267F6D" w14:textId="5FC06D5C" w:rsidR="00B13C0A" w:rsidRPr="00397EEC" w:rsidRDefault="00B13C0A" w:rsidP="00C552D4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p</w:t>
            </w:r>
            <w:r>
              <w:t xml:space="preserve"> :</w:t>
            </w:r>
            <w:proofErr w:type="gramEnd"/>
            <w:r>
              <w:t xml:space="preserve"> 10, d : 1, q : 0</w:t>
            </w:r>
          </w:p>
        </w:tc>
        <w:tc>
          <w:tcPr>
            <w:tcW w:w="4365" w:type="dxa"/>
          </w:tcPr>
          <w:p w14:paraId="67F33E34" w14:textId="4D3FCB60" w:rsidR="00B13C0A" w:rsidRDefault="00B13C0A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r w:rsidRPr="00397EEC">
              <w:rPr>
                <w:sz w:val="20"/>
              </w:rPr>
              <w:t>yearly_seasonality</w:t>
            </w:r>
            <w:proofErr w:type="spellEnd"/>
            <w:r w:rsidRPr="00397EEC">
              <w:rPr>
                <w:sz w:val="20"/>
              </w:rPr>
              <w:t>=True</w:t>
            </w:r>
          </w:p>
        </w:tc>
      </w:tr>
      <w:tr w:rsidR="00B13C0A" w14:paraId="54B83FB7" w14:textId="77777777" w:rsidTr="00C552D4">
        <w:trPr>
          <w:trHeight w:val="70"/>
        </w:trPr>
        <w:tc>
          <w:tcPr>
            <w:tcW w:w="1980" w:type="dxa"/>
          </w:tcPr>
          <w:p w14:paraId="7B094854" w14:textId="77777777" w:rsidR="00B13C0A" w:rsidRDefault="00B13C0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소요시간</w:t>
            </w:r>
          </w:p>
        </w:tc>
        <w:tc>
          <w:tcPr>
            <w:tcW w:w="4111" w:type="dxa"/>
          </w:tcPr>
          <w:p w14:paraId="2E28C11E" w14:textId="66DF943F" w:rsidR="00B13C0A" w:rsidRDefault="009A684B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.</w:t>
            </w:r>
            <w:r w:rsidR="00084006">
              <w:rPr>
                <w:sz w:val="20"/>
              </w:rPr>
              <w:t>5</w:t>
            </w:r>
            <w:r>
              <w:rPr>
                <w:sz w:val="20"/>
              </w:rPr>
              <w:t>9</w:t>
            </w:r>
            <w:r w:rsidR="00B13C0A">
              <w:rPr>
                <w:rFonts w:hint="eastAsia"/>
                <w:sz w:val="20"/>
              </w:rPr>
              <w:t>초</w:t>
            </w:r>
          </w:p>
        </w:tc>
        <w:tc>
          <w:tcPr>
            <w:tcW w:w="4365" w:type="dxa"/>
          </w:tcPr>
          <w:p w14:paraId="6C856673" w14:textId="53D1EAFD" w:rsidR="00B13C0A" w:rsidRDefault="00B13C0A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.</w:t>
            </w:r>
            <w:r w:rsidR="009A684B">
              <w:rPr>
                <w:sz w:val="20"/>
              </w:rPr>
              <w:t>5</w:t>
            </w:r>
            <w:r w:rsidR="00084006"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초</w:t>
            </w:r>
          </w:p>
        </w:tc>
      </w:tr>
    </w:tbl>
    <w:p w14:paraId="637A846C" w14:textId="299FF76C" w:rsidR="00084006" w:rsidRPr="00084006" w:rsidRDefault="00084006" w:rsidP="00FF7491">
      <w:pPr>
        <w:pStyle w:val="aff9"/>
        <w:numPr>
          <w:ilvl w:val="0"/>
          <w:numId w:val="20"/>
        </w:numPr>
        <w:spacing w:line="240" w:lineRule="auto"/>
      </w:pPr>
      <w:r>
        <w:rPr>
          <w:rFonts w:hint="eastAsia"/>
        </w:rPr>
        <w:t xml:space="preserve">노이즈가 있는 데이터의 경우 </w:t>
      </w:r>
      <w:r>
        <w:t>ARIMA</w:t>
      </w:r>
      <w:r>
        <w:rPr>
          <w:rFonts w:hint="eastAsia"/>
        </w:rPr>
        <w:t>는 예측을 전혀 하지 못하지만</w:t>
      </w:r>
      <w:r w:rsidR="00FF7491">
        <w:br/>
      </w:r>
      <w:r>
        <w:rPr>
          <w:rFonts w:hint="eastAsia"/>
        </w:rPr>
        <w:t>P</w:t>
      </w:r>
      <w:r>
        <w:t>rophet</w:t>
      </w:r>
      <w:r>
        <w:rPr>
          <w:rFonts w:hint="eastAsia"/>
        </w:rPr>
        <w:t>은 추세를 반영하여 예측하는 것을 확인</w:t>
      </w:r>
    </w:p>
    <w:p w14:paraId="38B37D20" w14:textId="57C15E0F" w:rsidR="00F55DF9" w:rsidRPr="00C20B08" w:rsidRDefault="00FF7491" w:rsidP="00C20B08">
      <w:pPr>
        <w:pStyle w:val="1"/>
        <w:spacing w:line="240" w:lineRule="auto"/>
        <w:rPr>
          <w:rFonts w:hint="eastAsia"/>
          <w:sz w:val="28"/>
        </w:rPr>
      </w:pPr>
      <w:r>
        <w:rPr>
          <w:rFonts w:hint="eastAsia"/>
          <w:sz w:val="28"/>
        </w:rPr>
        <w:t>모델</w:t>
      </w:r>
      <w:r>
        <w:rPr>
          <w:sz w:val="28"/>
        </w:rPr>
        <w:t xml:space="preserve"> </w:t>
      </w:r>
      <w:r>
        <w:rPr>
          <w:rFonts w:hint="eastAsia"/>
          <w:sz w:val="28"/>
        </w:rPr>
        <w:t>성능 비교 결과</w:t>
      </w: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4365"/>
      </w:tblGrid>
      <w:tr w:rsidR="00F55DF9" w14:paraId="7DBCA3E6" w14:textId="77777777" w:rsidTr="001D22DC">
        <w:trPr>
          <w:trHeight w:val="312"/>
        </w:trPr>
        <w:tc>
          <w:tcPr>
            <w:tcW w:w="1271" w:type="dxa"/>
          </w:tcPr>
          <w:p w14:paraId="31E71AB0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820" w:type="dxa"/>
          </w:tcPr>
          <w:p w14:paraId="09F7B0BA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7E437A6D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F55DF9" w14:paraId="3FBB6A3A" w14:textId="77777777" w:rsidTr="001D22DC">
        <w:tc>
          <w:tcPr>
            <w:tcW w:w="1271" w:type="dxa"/>
          </w:tcPr>
          <w:p w14:paraId="48E8BBF2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장점</w:t>
            </w:r>
          </w:p>
        </w:tc>
        <w:tc>
          <w:tcPr>
            <w:tcW w:w="4820" w:type="dxa"/>
          </w:tcPr>
          <w:p w14:paraId="237F0377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적은 데이터로 예측가능</w:t>
            </w:r>
          </w:p>
          <w:p w14:paraId="5AB4A9D2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예측에 소요되는 평균시간이 전반적으로 빠름</w:t>
            </w:r>
          </w:p>
        </w:tc>
        <w:tc>
          <w:tcPr>
            <w:tcW w:w="4365" w:type="dxa"/>
          </w:tcPr>
          <w:p w14:paraId="5FE3C2F7" w14:textId="77777777" w:rsidR="00F55DF9" w:rsidRPr="00134620" w:rsidRDefault="00F55DF9" w:rsidP="001D22D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노이즈,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추세를 반영해도 예측이 가능함</w:t>
            </w:r>
          </w:p>
        </w:tc>
      </w:tr>
      <w:tr w:rsidR="00F55DF9" w14:paraId="2A4E1BF7" w14:textId="77777777" w:rsidTr="001D22DC">
        <w:trPr>
          <w:trHeight w:val="70"/>
        </w:trPr>
        <w:tc>
          <w:tcPr>
            <w:tcW w:w="1271" w:type="dxa"/>
          </w:tcPr>
          <w:p w14:paraId="13E70D83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단점</w:t>
            </w:r>
          </w:p>
        </w:tc>
        <w:tc>
          <w:tcPr>
            <w:tcW w:w="4820" w:type="dxa"/>
          </w:tcPr>
          <w:p w14:paraId="21FE1749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학습데이터가 길어진다면 추세를 예측할 수 없음</w:t>
            </w:r>
          </w:p>
          <w:p w14:paraId="2BD003F1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노이즈가 추가된다면 예측이 불가능해짐</w:t>
            </w:r>
          </w:p>
        </w:tc>
        <w:tc>
          <w:tcPr>
            <w:tcW w:w="4365" w:type="dxa"/>
          </w:tcPr>
          <w:p w14:paraId="663405C5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데이터가 적을 때 학습시간이 </w:t>
            </w:r>
            <w:proofErr w:type="spellStart"/>
            <w:r>
              <w:rPr>
                <w:rFonts w:hint="eastAsia"/>
                <w:sz w:val="20"/>
              </w:rPr>
              <w:t>오래걸림</w:t>
            </w:r>
            <w:proofErr w:type="spellEnd"/>
          </w:p>
          <w:p w14:paraId="74CE52DF" w14:textId="77777777" w:rsidR="00F55DF9" w:rsidRDefault="00F55DF9" w:rsidP="001D22DC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(데이터가 충분하면 </w:t>
            </w:r>
            <w:r>
              <w:rPr>
                <w:sz w:val="20"/>
              </w:rPr>
              <w:t>ARIMA</w:t>
            </w:r>
            <w:r>
              <w:rPr>
                <w:rFonts w:hint="eastAsia"/>
                <w:sz w:val="20"/>
              </w:rPr>
              <w:t>보다 빠름)</w:t>
            </w:r>
          </w:p>
        </w:tc>
      </w:tr>
    </w:tbl>
    <w:p w14:paraId="443B2127" w14:textId="4491E662" w:rsidR="00F07EF8" w:rsidRPr="00F55DF9" w:rsidRDefault="00F07EF8" w:rsidP="00F55DF9">
      <w:pPr>
        <w:spacing w:line="240" w:lineRule="auto"/>
        <w:ind w:left="720"/>
      </w:pPr>
    </w:p>
    <w:sectPr w:rsidR="00F07EF8" w:rsidRPr="00F55DF9" w:rsidSect="00C9067A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1AE1" w14:textId="77777777" w:rsidR="00E74550" w:rsidRDefault="00E74550" w:rsidP="00C6554A">
      <w:pPr>
        <w:spacing w:before="0" w:after="0" w:line="240" w:lineRule="auto"/>
      </w:pPr>
      <w:r>
        <w:separator/>
      </w:r>
    </w:p>
  </w:endnote>
  <w:endnote w:type="continuationSeparator" w:id="0">
    <w:p w14:paraId="462FB5FE" w14:textId="77777777" w:rsidR="00E74550" w:rsidRDefault="00E7455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3C0F3" w14:textId="77777777" w:rsidR="00E74550" w:rsidRDefault="00E7455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F9FDC5E" w14:textId="77777777" w:rsidR="00E74550" w:rsidRDefault="00E7455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8430FA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CA6091D"/>
    <w:multiLevelType w:val="hybridMultilevel"/>
    <w:tmpl w:val="4F748938"/>
    <w:lvl w:ilvl="0" w:tplc="57EC829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3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84006"/>
    <w:rsid w:val="000D0B2F"/>
    <w:rsid w:val="00105658"/>
    <w:rsid w:val="001246A6"/>
    <w:rsid w:val="00134620"/>
    <w:rsid w:val="00134E1C"/>
    <w:rsid w:val="001C06A1"/>
    <w:rsid w:val="002527C6"/>
    <w:rsid w:val="002554CD"/>
    <w:rsid w:val="00263922"/>
    <w:rsid w:val="002769CB"/>
    <w:rsid w:val="00293B83"/>
    <w:rsid w:val="002A7FB2"/>
    <w:rsid w:val="002B4294"/>
    <w:rsid w:val="002B7D23"/>
    <w:rsid w:val="00333D0D"/>
    <w:rsid w:val="00397EEC"/>
    <w:rsid w:val="00405B4E"/>
    <w:rsid w:val="00416BEE"/>
    <w:rsid w:val="00463DA8"/>
    <w:rsid w:val="004C049F"/>
    <w:rsid w:val="005000E2"/>
    <w:rsid w:val="005339A2"/>
    <w:rsid w:val="00537FDA"/>
    <w:rsid w:val="0057274D"/>
    <w:rsid w:val="005F0187"/>
    <w:rsid w:val="00631EF6"/>
    <w:rsid w:val="006A3CE7"/>
    <w:rsid w:val="006D6D2A"/>
    <w:rsid w:val="006F495A"/>
    <w:rsid w:val="00721EAC"/>
    <w:rsid w:val="00725892"/>
    <w:rsid w:val="00762326"/>
    <w:rsid w:val="007F01C9"/>
    <w:rsid w:val="0089714F"/>
    <w:rsid w:val="00897D18"/>
    <w:rsid w:val="008A138E"/>
    <w:rsid w:val="008C764B"/>
    <w:rsid w:val="008E748A"/>
    <w:rsid w:val="0090553B"/>
    <w:rsid w:val="00923C6C"/>
    <w:rsid w:val="00930B75"/>
    <w:rsid w:val="00932F1B"/>
    <w:rsid w:val="00982645"/>
    <w:rsid w:val="009A3F28"/>
    <w:rsid w:val="009A684B"/>
    <w:rsid w:val="009D597D"/>
    <w:rsid w:val="009D7697"/>
    <w:rsid w:val="00B13C0A"/>
    <w:rsid w:val="00BA7FB3"/>
    <w:rsid w:val="00BB7091"/>
    <w:rsid w:val="00C20B08"/>
    <w:rsid w:val="00C43296"/>
    <w:rsid w:val="00C6554A"/>
    <w:rsid w:val="00C83F68"/>
    <w:rsid w:val="00C9067A"/>
    <w:rsid w:val="00C93126"/>
    <w:rsid w:val="00CA459A"/>
    <w:rsid w:val="00CB5A8C"/>
    <w:rsid w:val="00D00860"/>
    <w:rsid w:val="00D741C8"/>
    <w:rsid w:val="00D95D8C"/>
    <w:rsid w:val="00DA341C"/>
    <w:rsid w:val="00DA4221"/>
    <w:rsid w:val="00DC5AEB"/>
    <w:rsid w:val="00DE6144"/>
    <w:rsid w:val="00DF75C8"/>
    <w:rsid w:val="00E74550"/>
    <w:rsid w:val="00ED7C44"/>
    <w:rsid w:val="00F07EF8"/>
    <w:rsid w:val="00F142B7"/>
    <w:rsid w:val="00F25459"/>
    <w:rsid w:val="00F370D8"/>
    <w:rsid w:val="00F55DF9"/>
    <w:rsid w:val="00FE6DE5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02E40-AD35-4EC1-A188-64D2C957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261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11</cp:revision>
  <cp:lastPrinted>2024-11-06T06:07:00Z</cp:lastPrinted>
  <dcterms:created xsi:type="dcterms:W3CDTF">2025-02-10T01:38:00Z</dcterms:created>
  <dcterms:modified xsi:type="dcterms:W3CDTF">2025-03-21T00:18:00Z</dcterms:modified>
</cp:coreProperties>
</file>