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F1C3" w14:textId="7DD9A20A" w:rsidR="00DE6144" w:rsidRPr="00DE6144" w:rsidRDefault="009D7697" w:rsidP="009D7697">
      <w:pPr>
        <w:pStyle w:val="a7"/>
        <w:rPr>
          <w:rFonts w:hint="eastAsia"/>
          <w:sz w:val="40"/>
        </w:rPr>
      </w:pPr>
      <w:bookmarkStart w:id="0" w:name="_GoBack"/>
      <w:r>
        <w:rPr>
          <w:rFonts w:hint="eastAsia"/>
          <w:sz w:val="40"/>
        </w:rPr>
        <w:t xml:space="preserve">열화상 </w:t>
      </w:r>
      <w:r>
        <w:rPr>
          <w:sz w:val="40"/>
        </w:rPr>
        <w:t>AI</w:t>
      </w:r>
      <w:r>
        <w:rPr>
          <w:rFonts w:hint="eastAsia"/>
          <w:sz w:val="40"/>
        </w:rPr>
        <w:t>코드 개선사항</w:t>
      </w:r>
    </w:p>
    <w:bookmarkEnd w:id="0"/>
    <w:p w14:paraId="4AF8CD04" w14:textId="6F14C34C" w:rsidR="006F495A" w:rsidRPr="007F01C9" w:rsidRDefault="009D7697" w:rsidP="006F495A">
      <w:pPr>
        <w:pStyle w:val="1"/>
        <w:rPr>
          <w:sz w:val="28"/>
        </w:rPr>
      </w:pPr>
      <w:r>
        <w:rPr>
          <w:rFonts w:hint="eastAsia"/>
          <w:sz w:val="28"/>
        </w:rPr>
        <w:t>문제확인</w:t>
      </w:r>
    </w:p>
    <w:p w14:paraId="79D3BDBA" w14:textId="4DDDAF09" w:rsidR="006F495A" w:rsidRDefault="009D7697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sz w:val="20"/>
        </w:rPr>
        <w:t>AI</w:t>
      </w:r>
      <w:r>
        <w:rPr>
          <w:rFonts w:hint="eastAsia"/>
          <w:sz w:val="20"/>
        </w:rPr>
        <w:t>코드를 실행한 후 웹에서 새로운 카메라,</w:t>
      </w:r>
      <w:r>
        <w:rPr>
          <w:sz w:val="20"/>
        </w:rPr>
        <w:t xml:space="preserve"> ROI</w:t>
      </w:r>
      <w:r>
        <w:rPr>
          <w:rFonts w:hint="eastAsia"/>
          <w:sz w:val="20"/>
        </w:rPr>
        <w:t>를 추가할 때 코드를 재시작해야</w:t>
      </w:r>
      <w:r w:rsidR="00405B4E">
        <w:rPr>
          <w:rFonts w:hint="eastAsia"/>
          <w:sz w:val="20"/>
        </w:rPr>
        <w:t xml:space="preserve"> 정상작동 </w:t>
      </w:r>
      <w:r>
        <w:rPr>
          <w:rFonts w:hint="eastAsia"/>
          <w:sz w:val="20"/>
        </w:rPr>
        <w:t>하는 이슈확인</w:t>
      </w:r>
    </w:p>
    <w:p w14:paraId="0EC1E85B" w14:textId="0E742A4C" w:rsidR="009D7697" w:rsidRDefault="009D7697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웹에서</w:t>
      </w:r>
      <w:r w:rsidR="00405B4E">
        <w:rPr>
          <w:rFonts w:hint="eastAsia"/>
          <w:sz w:val="20"/>
        </w:rPr>
        <w:t>는</w:t>
      </w:r>
      <w:r>
        <w:rPr>
          <w:rFonts w:hint="eastAsia"/>
          <w:sz w:val="20"/>
        </w:rPr>
        <w:t xml:space="preserve"> 정보를 </w:t>
      </w:r>
      <w:r>
        <w:rPr>
          <w:sz w:val="20"/>
        </w:rPr>
        <w:t>DB</w:t>
      </w:r>
      <w:r>
        <w:rPr>
          <w:rFonts w:hint="eastAsia"/>
          <w:sz w:val="20"/>
        </w:rPr>
        <w:t xml:space="preserve">로 업데이트하는데 </w:t>
      </w:r>
      <w:r>
        <w:rPr>
          <w:sz w:val="20"/>
        </w:rPr>
        <w:t>AI</w:t>
      </w:r>
      <w:r>
        <w:rPr>
          <w:rFonts w:hint="eastAsia"/>
          <w:sz w:val="20"/>
        </w:rPr>
        <w:t xml:space="preserve">쪽에서는 처음 실행할 때 불러온 </w:t>
      </w:r>
      <w:r>
        <w:rPr>
          <w:sz w:val="20"/>
        </w:rPr>
        <w:t>DB</w:t>
      </w:r>
      <w:r w:rsidR="00405B4E">
        <w:rPr>
          <w:rFonts w:hint="eastAsia"/>
          <w:sz w:val="20"/>
        </w:rPr>
        <w:t>정보를</w:t>
      </w:r>
      <w:r>
        <w:rPr>
          <w:rFonts w:hint="eastAsia"/>
          <w:sz w:val="20"/>
        </w:rPr>
        <w:t xml:space="preserve"> 사용하고 있음</w:t>
      </w:r>
    </w:p>
    <w:p w14:paraId="718EDD4D" w14:textId="4164AA15" w:rsidR="009D7697" w:rsidRPr="007F01C9" w:rsidRDefault="009D7697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기존D</w:t>
      </w:r>
      <w:r>
        <w:rPr>
          <w:sz w:val="20"/>
        </w:rPr>
        <w:t>B</w:t>
      </w:r>
      <w:r>
        <w:rPr>
          <w:rFonts w:hint="eastAsia"/>
          <w:sz w:val="20"/>
        </w:rPr>
        <w:t>에 없던 t</w:t>
      </w:r>
      <w:r>
        <w:rPr>
          <w:sz w:val="20"/>
        </w:rPr>
        <w:t>ag</w:t>
      </w:r>
      <w:r>
        <w:rPr>
          <w:rFonts w:hint="eastAsia"/>
          <w:sz w:val="20"/>
        </w:rPr>
        <w:t xml:space="preserve">가 확인되면 </w:t>
      </w:r>
      <w:r>
        <w:rPr>
          <w:sz w:val="20"/>
        </w:rPr>
        <w:t>“</w:t>
      </w:r>
      <w:r>
        <w:rPr>
          <w:rFonts w:hint="eastAsia"/>
          <w:sz w:val="20"/>
        </w:rPr>
        <w:t>U</w:t>
      </w:r>
      <w:r>
        <w:rPr>
          <w:sz w:val="20"/>
        </w:rPr>
        <w:t>nknown tag received”</w:t>
      </w:r>
      <w:r>
        <w:rPr>
          <w:rFonts w:hint="eastAsia"/>
          <w:sz w:val="20"/>
        </w:rPr>
        <w:t>메시지만 출력되고 있었음</w:t>
      </w:r>
    </w:p>
    <w:p w14:paraId="34211ABE" w14:textId="627BA9D5" w:rsidR="006F495A" w:rsidRPr="007F01C9" w:rsidRDefault="009D7697" w:rsidP="006F495A">
      <w:pPr>
        <w:pStyle w:val="1"/>
        <w:rPr>
          <w:sz w:val="28"/>
        </w:rPr>
      </w:pPr>
      <w:r>
        <w:rPr>
          <w:rFonts w:hint="eastAsia"/>
          <w:sz w:val="28"/>
        </w:rPr>
        <w:t>해결방안</w:t>
      </w:r>
    </w:p>
    <w:p w14:paraId="08DF81BF" w14:textId="20BA7B15" w:rsidR="00F370D8" w:rsidRDefault="009D7697" w:rsidP="009D7697">
      <w:pPr>
        <w:pStyle w:val="a0"/>
        <w:numPr>
          <w:ilvl w:val="0"/>
          <w:numId w:val="20"/>
        </w:numPr>
        <w:rPr>
          <w:sz w:val="20"/>
        </w:rPr>
      </w:pPr>
      <w:r w:rsidRPr="009D7697">
        <w:rPr>
          <w:rFonts w:hint="eastAsia"/>
          <w:sz w:val="20"/>
        </w:rPr>
        <w:t>기존</w:t>
      </w:r>
      <w:r w:rsidRPr="009D7697">
        <w:rPr>
          <w:sz w:val="20"/>
        </w:rPr>
        <w:t>DB</w:t>
      </w:r>
      <w:r w:rsidRPr="009D7697">
        <w:rPr>
          <w:rFonts w:hint="eastAsia"/>
          <w:sz w:val="20"/>
        </w:rPr>
        <w:t xml:space="preserve">에 없던 </w:t>
      </w:r>
      <w:r>
        <w:rPr>
          <w:sz w:val="20"/>
        </w:rPr>
        <w:t xml:space="preserve">tag가 </w:t>
      </w:r>
      <w:r>
        <w:rPr>
          <w:rFonts w:hint="eastAsia"/>
          <w:sz w:val="20"/>
        </w:rPr>
        <w:t>확인되면</w:t>
      </w:r>
      <w:r>
        <w:rPr>
          <w:sz w:val="20"/>
        </w:rPr>
        <w:t xml:space="preserve"> “Unknown tag received”</w:t>
      </w:r>
      <w:r>
        <w:rPr>
          <w:rFonts w:hint="eastAsia"/>
          <w:sz w:val="20"/>
        </w:rPr>
        <w:t xml:space="preserve">메시지 출력과 함께 </w:t>
      </w:r>
      <w:r>
        <w:rPr>
          <w:sz w:val="20"/>
        </w:rPr>
        <w:t>DB</w:t>
      </w:r>
      <w:r>
        <w:rPr>
          <w:rFonts w:hint="eastAsia"/>
          <w:sz w:val="20"/>
        </w:rPr>
        <w:t>재조회</w:t>
      </w:r>
      <w:r w:rsidR="00405B4E">
        <w:rPr>
          <w:rFonts w:hint="eastAsia"/>
          <w:sz w:val="20"/>
        </w:rPr>
        <w:t>도 하는</w:t>
      </w:r>
      <w:r w:rsidR="00405B4E">
        <w:rPr>
          <w:sz w:val="20"/>
        </w:rPr>
        <w:br/>
      </w:r>
      <w:r>
        <w:rPr>
          <w:rFonts w:hint="eastAsia"/>
          <w:sz w:val="20"/>
        </w:rPr>
        <w:t>기능을</w:t>
      </w:r>
      <w:r w:rsidR="00405B4E"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추가해야함</w:t>
      </w:r>
      <w:proofErr w:type="spellEnd"/>
    </w:p>
    <w:p w14:paraId="327F310F" w14:textId="2B91F237" w:rsidR="009D7697" w:rsidRDefault="009D7697" w:rsidP="009D7697">
      <w:pPr>
        <w:pStyle w:val="a0"/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 xml:space="preserve">추후에 </w:t>
      </w:r>
      <w:r>
        <w:rPr>
          <w:sz w:val="20"/>
        </w:rPr>
        <w:t>DB</w:t>
      </w:r>
      <w:r>
        <w:rPr>
          <w:rFonts w:hint="eastAsia"/>
          <w:sz w:val="20"/>
        </w:rPr>
        <w:t xml:space="preserve">에 데이터가 </w:t>
      </w:r>
      <w:proofErr w:type="spellStart"/>
      <w:r>
        <w:rPr>
          <w:rFonts w:hint="eastAsia"/>
          <w:sz w:val="20"/>
        </w:rPr>
        <w:t>많아질때를</w:t>
      </w:r>
      <w:proofErr w:type="spellEnd"/>
      <w:r>
        <w:rPr>
          <w:rFonts w:hint="eastAsia"/>
          <w:sz w:val="20"/>
        </w:rPr>
        <w:t xml:space="preserve"> 대비하여 </w:t>
      </w:r>
      <w:r>
        <w:rPr>
          <w:sz w:val="20"/>
        </w:rPr>
        <w:t>DB</w:t>
      </w:r>
      <w:r>
        <w:rPr>
          <w:rFonts w:hint="eastAsia"/>
          <w:sz w:val="20"/>
        </w:rPr>
        <w:t>조회는 비동기적으로 실행하게끔 코드추가</w:t>
      </w:r>
    </w:p>
    <w:p w14:paraId="79A35DE8" w14:textId="40856587" w:rsidR="009D7697" w:rsidRDefault="009D7697" w:rsidP="009D7697">
      <w:pPr>
        <w:pStyle w:val="1"/>
        <w:rPr>
          <w:sz w:val="28"/>
        </w:rPr>
      </w:pPr>
      <w:r>
        <w:rPr>
          <w:rFonts w:hint="eastAsia"/>
          <w:sz w:val="28"/>
        </w:rPr>
        <w:t>추가 코드확인</w:t>
      </w:r>
    </w:p>
    <w:p w14:paraId="4ACED344" w14:textId="16925822" w:rsidR="008A138E" w:rsidRDefault="008A138E" w:rsidP="008A138E">
      <w:pPr>
        <w:pStyle w:val="aff9"/>
      </w:pPr>
      <w:r w:rsidRPr="009D7697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1157034" wp14:editId="02DD9416">
            <wp:simplePos x="0" y="0"/>
            <wp:positionH relativeFrom="column">
              <wp:posOffset>400050</wp:posOffset>
            </wp:positionH>
            <wp:positionV relativeFrom="paragraph">
              <wp:posOffset>48895</wp:posOffset>
            </wp:positionV>
            <wp:extent cx="4476750" cy="3599815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E1DA5" w14:textId="012E91C1" w:rsidR="008A138E" w:rsidRDefault="008A138E" w:rsidP="008A138E">
      <w:pPr>
        <w:pStyle w:val="aff9"/>
      </w:pPr>
    </w:p>
    <w:p w14:paraId="310ACAC3" w14:textId="3BBC03A6" w:rsidR="008A138E" w:rsidRDefault="008A138E" w:rsidP="008A138E">
      <w:pPr>
        <w:pStyle w:val="aff9"/>
      </w:pPr>
    </w:p>
    <w:p w14:paraId="667C8B78" w14:textId="3483E209" w:rsidR="008A138E" w:rsidRDefault="008A138E" w:rsidP="008A138E">
      <w:pPr>
        <w:pStyle w:val="aff9"/>
      </w:pPr>
    </w:p>
    <w:p w14:paraId="29202EF2" w14:textId="483E0829" w:rsidR="008A138E" w:rsidRDefault="008A138E" w:rsidP="008A138E">
      <w:pPr>
        <w:pStyle w:val="aff9"/>
      </w:pPr>
    </w:p>
    <w:p w14:paraId="217B87F7" w14:textId="66DBC148" w:rsidR="008A138E" w:rsidRDefault="008A138E" w:rsidP="008A138E">
      <w:pPr>
        <w:pStyle w:val="aff9"/>
      </w:pPr>
    </w:p>
    <w:p w14:paraId="1426EF38" w14:textId="1905F443" w:rsidR="008A138E" w:rsidRDefault="008A138E" w:rsidP="008A138E">
      <w:pPr>
        <w:pStyle w:val="aff9"/>
      </w:pPr>
      <w:r>
        <w:rPr>
          <w:rFonts w:hint="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7F6344" wp14:editId="40C8A69E">
                <wp:simplePos x="0" y="0"/>
                <wp:positionH relativeFrom="column">
                  <wp:posOffset>771525</wp:posOffset>
                </wp:positionH>
                <wp:positionV relativeFrom="paragraph">
                  <wp:posOffset>26035</wp:posOffset>
                </wp:positionV>
                <wp:extent cx="4067175" cy="1676400"/>
                <wp:effectExtent l="0" t="0" r="28575" b="1905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1676400"/>
                          <a:chOff x="0" y="0"/>
                          <a:chExt cx="4067175" cy="16764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4067175" cy="16764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467100" y="9525"/>
                            <a:ext cx="581025" cy="3524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911712" w14:textId="115A9C04" w:rsidR="009D7697" w:rsidRPr="009D7697" w:rsidRDefault="009D769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D769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추가 코드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F6344" id="그룹 12" o:spid="_x0000_s1026" style="position:absolute;left:0;text-align:left;margin-left:60.75pt;margin-top:2.05pt;width:320.25pt;height:132pt;z-index:251662336" coordsize="4067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">
                <v:rect id="직사각형 2" o:spid="_x0000_s1027" style="position:absolute;width:40671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" fillcolor="yellow" strokecolor="black [3213]" strokeweight="2pt">
                  <v:fill opacity="26214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34671;top:95;width:581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" fillcolor="#a6d5ff [2894]" strokeweight=".5pt">
                  <v:textbox>
                    <w:txbxContent>
                      <w:p w14:paraId="04911712" w14:textId="115A9C04" w:rsidR="009D7697" w:rsidRPr="009D7697" w:rsidRDefault="009D7697">
                        <w:pPr>
                          <w:rPr>
                            <w:sz w:val="14"/>
                            <w:szCs w:val="14"/>
                          </w:rPr>
                        </w:pPr>
                        <w:r w:rsidRPr="009D7697">
                          <w:rPr>
                            <w:rFonts w:hint="eastAsia"/>
                            <w:sz w:val="14"/>
                            <w:szCs w:val="14"/>
                          </w:rPr>
                          <w:t>추가 코드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B9A420" w14:textId="04DA5C16" w:rsidR="008A138E" w:rsidRDefault="008A138E" w:rsidP="008A138E">
      <w:pPr>
        <w:pStyle w:val="aff9"/>
      </w:pPr>
    </w:p>
    <w:p w14:paraId="480B603B" w14:textId="77777FA9" w:rsidR="008A138E" w:rsidRDefault="008A138E" w:rsidP="008A138E">
      <w:pPr>
        <w:pStyle w:val="aff9"/>
      </w:pPr>
    </w:p>
    <w:p w14:paraId="3E697A7E" w14:textId="6F8D169A" w:rsidR="008A138E" w:rsidRDefault="008A138E" w:rsidP="008A138E">
      <w:pPr>
        <w:pStyle w:val="aff9"/>
      </w:pPr>
    </w:p>
    <w:p w14:paraId="12A90231" w14:textId="78C5C92B" w:rsidR="008A138E" w:rsidRDefault="008A138E" w:rsidP="008A138E">
      <w:pPr>
        <w:pStyle w:val="aff9"/>
      </w:pPr>
    </w:p>
    <w:p w14:paraId="56C37FBD" w14:textId="77777777" w:rsidR="008A138E" w:rsidRDefault="008A138E" w:rsidP="008A138E">
      <w:pPr>
        <w:pStyle w:val="aff9"/>
      </w:pPr>
    </w:p>
    <w:p w14:paraId="2D6796B4" w14:textId="77777777" w:rsidR="008A138E" w:rsidRDefault="008A138E" w:rsidP="008A138E">
      <w:pPr>
        <w:rPr>
          <w:rFonts w:hint="eastAsia"/>
        </w:rPr>
      </w:pPr>
    </w:p>
    <w:p w14:paraId="4939FBBA" w14:textId="782E9F8D" w:rsidR="009D7697" w:rsidRPr="008A138E" w:rsidRDefault="008A138E" w:rsidP="008A138E">
      <w:pPr>
        <w:pStyle w:val="aff9"/>
        <w:numPr>
          <w:ilvl w:val="0"/>
          <w:numId w:val="20"/>
        </w:numPr>
      </w:pPr>
      <w:r>
        <w:rPr>
          <w:rFonts w:hint="eastAsia"/>
        </w:rPr>
        <w:t xml:space="preserve">비동기적으로 </w:t>
      </w:r>
      <w:r>
        <w:t>DB</w:t>
      </w:r>
      <w:r>
        <w:rPr>
          <w:rFonts w:hint="eastAsia"/>
        </w:rPr>
        <w:t xml:space="preserve">를 조회한 후 만약 새로운 </w:t>
      </w:r>
      <w:r>
        <w:t>tag</w:t>
      </w:r>
      <w:r>
        <w:rPr>
          <w:rFonts w:hint="eastAsia"/>
        </w:rPr>
        <w:t xml:space="preserve">가 재조회한 </w:t>
      </w:r>
      <w:r>
        <w:t>DB</w:t>
      </w:r>
      <w:r>
        <w:rPr>
          <w:rFonts w:hint="eastAsia"/>
        </w:rPr>
        <w:t>리스트에 있으면</w:t>
      </w:r>
      <w:r>
        <w:br/>
      </w:r>
      <w:r>
        <w:rPr>
          <w:rFonts w:hint="eastAsia"/>
        </w:rPr>
        <w:t xml:space="preserve">기존과 동일하게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전송하고</w:t>
      </w:r>
      <w:r>
        <w:br/>
      </w:r>
      <w:r>
        <w:rPr>
          <w:rFonts w:hint="eastAsia"/>
        </w:rPr>
        <w:t xml:space="preserve">만약 재조회한 </w:t>
      </w:r>
      <w:r>
        <w:t>DB</w:t>
      </w:r>
      <w:r>
        <w:rPr>
          <w:rFonts w:hint="eastAsia"/>
        </w:rPr>
        <w:t xml:space="preserve">에도 없으면 재조회한 </w:t>
      </w:r>
      <w:r>
        <w:t>DB</w:t>
      </w:r>
      <w:r>
        <w:rPr>
          <w:rFonts w:hint="eastAsia"/>
        </w:rPr>
        <w:t xml:space="preserve">에도 </w:t>
      </w:r>
      <w:r>
        <w:t>tag</w:t>
      </w:r>
      <w:r>
        <w:rPr>
          <w:rFonts w:hint="eastAsia"/>
        </w:rPr>
        <w:t>가 없다고 로그출력</w:t>
      </w:r>
    </w:p>
    <w:sectPr w:rsidR="009D7697" w:rsidRPr="008A138E" w:rsidSect="00C9067A">
      <w:footerReference w:type="default" r:id="rId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36F7E" w14:textId="77777777" w:rsidR="00DD48B7" w:rsidRDefault="00DD48B7" w:rsidP="00C6554A">
      <w:pPr>
        <w:spacing w:before="0" w:after="0" w:line="240" w:lineRule="auto"/>
      </w:pPr>
      <w:r>
        <w:separator/>
      </w:r>
    </w:p>
  </w:endnote>
  <w:endnote w:type="continuationSeparator" w:id="0">
    <w:p w14:paraId="1FF653A4" w14:textId="77777777" w:rsidR="00DD48B7" w:rsidRDefault="00DD48B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8C2E8" w14:textId="77777777" w:rsidR="00DD48B7" w:rsidRDefault="00DD48B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80586F" w14:textId="77777777" w:rsidR="00DD48B7" w:rsidRDefault="00DD48B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34E1C"/>
    <w:rsid w:val="001C06A1"/>
    <w:rsid w:val="002527C6"/>
    <w:rsid w:val="002554CD"/>
    <w:rsid w:val="00263922"/>
    <w:rsid w:val="002769CB"/>
    <w:rsid w:val="00293B83"/>
    <w:rsid w:val="002B4294"/>
    <w:rsid w:val="002B7D23"/>
    <w:rsid w:val="00333D0D"/>
    <w:rsid w:val="00405B4E"/>
    <w:rsid w:val="004C049F"/>
    <w:rsid w:val="005000E2"/>
    <w:rsid w:val="005F0187"/>
    <w:rsid w:val="006A3CE7"/>
    <w:rsid w:val="006F495A"/>
    <w:rsid w:val="00721EAC"/>
    <w:rsid w:val="00725892"/>
    <w:rsid w:val="00732BC7"/>
    <w:rsid w:val="007F01C9"/>
    <w:rsid w:val="0089714F"/>
    <w:rsid w:val="00897D18"/>
    <w:rsid w:val="008A138E"/>
    <w:rsid w:val="008C764B"/>
    <w:rsid w:val="0090553B"/>
    <w:rsid w:val="00930B75"/>
    <w:rsid w:val="009D7697"/>
    <w:rsid w:val="00BA7FB3"/>
    <w:rsid w:val="00BB7091"/>
    <w:rsid w:val="00C43296"/>
    <w:rsid w:val="00C6554A"/>
    <w:rsid w:val="00C83F68"/>
    <w:rsid w:val="00C9067A"/>
    <w:rsid w:val="00C93126"/>
    <w:rsid w:val="00CA459A"/>
    <w:rsid w:val="00CB5A8C"/>
    <w:rsid w:val="00CD122E"/>
    <w:rsid w:val="00DA341C"/>
    <w:rsid w:val="00DD48B7"/>
    <w:rsid w:val="00DE6144"/>
    <w:rsid w:val="00DF75C8"/>
    <w:rsid w:val="00ED7C44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2</cp:revision>
  <cp:lastPrinted>2024-11-06T06:07:00Z</cp:lastPrinted>
  <dcterms:created xsi:type="dcterms:W3CDTF">2025-02-10T01:38:00Z</dcterms:created>
  <dcterms:modified xsi:type="dcterms:W3CDTF">2025-02-10T01:38:00Z</dcterms:modified>
</cp:coreProperties>
</file>