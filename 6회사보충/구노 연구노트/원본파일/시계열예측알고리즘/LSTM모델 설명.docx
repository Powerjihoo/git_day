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C795" w14:textId="2B4116A9" w:rsidR="00C9067A" w:rsidRDefault="00340769" w:rsidP="0096658A">
      <w:pPr>
        <w:pStyle w:val="a7"/>
        <w:rPr>
          <w:sz w:val="40"/>
          <w:szCs w:val="40"/>
        </w:rPr>
      </w:pPr>
      <w:r>
        <w:rPr>
          <w:sz w:val="40"/>
          <w:szCs w:val="40"/>
        </w:rPr>
        <w:t>LSTM</w:t>
      </w:r>
      <w:r w:rsidR="00B51045" w:rsidRPr="00EF08E5">
        <w:rPr>
          <w:rFonts w:hint="eastAsia"/>
          <w:sz w:val="40"/>
          <w:szCs w:val="40"/>
        </w:rPr>
        <w:t>모델</w:t>
      </w:r>
    </w:p>
    <w:p w14:paraId="3FC7217F" w14:textId="3FF8E0DD" w:rsidR="00093688" w:rsidRDefault="00093688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678FFBF2" w14:textId="1114A030" w:rsidR="00340769" w:rsidRDefault="00340769" w:rsidP="00340769">
      <w:r w:rsidRPr="00340769">
        <w:rPr>
          <w:noProof/>
        </w:rPr>
        <w:drawing>
          <wp:anchor distT="0" distB="0" distL="114300" distR="114300" simplePos="0" relativeHeight="251658240" behindDoc="0" locked="0" layoutInCell="1" allowOverlap="1" wp14:anchorId="74C91954" wp14:editId="1F183319">
            <wp:simplePos x="0" y="0"/>
            <wp:positionH relativeFrom="margin">
              <wp:align>center</wp:align>
            </wp:positionH>
            <wp:positionV relativeFrom="paragraph">
              <wp:posOffset>1200150</wp:posOffset>
            </wp:positionV>
            <wp:extent cx="3810000" cy="2656896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5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RNN</w:t>
      </w:r>
      <w:r>
        <w:rPr>
          <w:rFonts w:hint="eastAsia"/>
        </w:rPr>
        <w:t>은 출력 결과가 이전의 계산 결과에 의존하여 시퀀스(</w:t>
      </w:r>
      <w:r>
        <w:t>Sequence)</w:t>
      </w:r>
      <w:r>
        <w:rPr>
          <w:rFonts w:hint="eastAsia"/>
        </w:rPr>
        <w:t xml:space="preserve">길이가 길어질 경우 앞의 정보가 뒤로 충분히 전달되지 못하는 </w:t>
      </w:r>
      <w:proofErr w:type="spellStart"/>
      <w:r>
        <w:t>Vanashing</w:t>
      </w:r>
      <w:proofErr w:type="spellEnd"/>
      <w:r>
        <w:t xml:space="preserve"> gradient problem</w:t>
      </w:r>
      <w:r>
        <w:rPr>
          <w:rFonts w:hint="eastAsia"/>
        </w:rPr>
        <w:t>이 발생한다.</w:t>
      </w:r>
      <w:r>
        <w:br/>
      </w:r>
      <w:r>
        <w:rPr>
          <w:rFonts w:hint="eastAsia"/>
        </w:rPr>
        <w:t>R</w:t>
      </w:r>
      <w:r>
        <w:t>NN</w:t>
      </w:r>
      <w:r>
        <w:rPr>
          <w:rFonts w:hint="eastAsia"/>
        </w:rPr>
        <w:t>의 단점인 장기 의존성 문제(</w:t>
      </w:r>
      <w:r>
        <w:t>The problem of Long-Term Dependencies)</w:t>
      </w:r>
      <w:r>
        <w:rPr>
          <w:rFonts w:hint="eastAsia"/>
        </w:rPr>
        <w:t xml:space="preserve">를 보완하여 장/단기 기억을 가능하게 설계한 신경망의 구조가 </w:t>
      </w:r>
      <w:r>
        <w:t>LSTM(Long Short Term Memory)</w:t>
      </w:r>
      <w:r>
        <w:rPr>
          <w:rFonts w:hint="eastAsia"/>
        </w:rPr>
        <w:t>이다.</w:t>
      </w:r>
    </w:p>
    <w:p w14:paraId="4451A764" w14:textId="4342698E" w:rsidR="00340769" w:rsidRPr="00475CAB" w:rsidRDefault="00340769" w:rsidP="00340769"/>
    <w:p w14:paraId="49D766CF" w14:textId="10876DD0" w:rsidR="00340769" w:rsidRDefault="00340769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368C8993" w14:textId="48868B0B" w:rsidR="00340769" w:rsidRDefault="00340769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6C90F923" w14:textId="10B2B33F" w:rsidR="00340769" w:rsidRDefault="00340769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3293315C" w14:textId="59634590" w:rsidR="00340769" w:rsidRDefault="00340769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53C95925" w14:textId="5721B891" w:rsidR="00340769" w:rsidRDefault="00340769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0E9CD0D0" w14:textId="180892F6" w:rsidR="00340769" w:rsidRPr="00340769" w:rsidRDefault="00340769" w:rsidP="00340769">
      <w:pPr>
        <w:pStyle w:val="a7"/>
        <w:jc w:val="left"/>
        <w:rPr>
          <w:rFonts w:ascii="Consolas" w:eastAsia="굴림" w:hAnsi="Consolas" w:cs="굴림"/>
          <w:color w:val="9CDCFE"/>
          <w:sz w:val="40"/>
          <w:szCs w:val="40"/>
        </w:rPr>
      </w:pPr>
    </w:p>
    <w:p w14:paraId="2722A5F7" w14:textId="4ED6860C" w:rsidR="00B861D4" w:rsidRDefault="00340769" w:rsidP="00B861D4">
      <w:pPr>
        <w:pStyle w:val="1"/>
        <w:spacing w:line="240" w:lineRule="auto"/>
        <w:rPr>
          <w:sz w:val="28"/>
        </w:rPr>
      </w:pPr>
      <w:r>
        <w:rPr>
          <w:rFonts w:hint="eastAsia"/>
          <w:sz w:val="28"/>
        </w:rPr>
        <w:t>구조</w:t>
      </w:r>
    </w:p>
    <w:p w14:paraId="442F69AC" w14:textId="5A527162" w:rsidR="00340769" w:rsidRDefault="00340769" w:rsidP="00567509">
      <w:pPr>
        <w:ind w:leftChars="100" w:left="220"/>
      </w:pPr>
      <w:r>
        <w:t>LSTM</w:t>
      </w:r>
      <w:r>
        <w:rPr>
          <w:rFonts w:hint="eastAsia"/>
        </w:rPr>
        <w:t xml:space="preserve">은 </w:t>
      </w:r>
      <w:r>
        <w:t>RNN</w:t>
      </w:r>
      <w:r w:rsidR="00567509">
        <w:rPr>
          <w:rFonts w:hint="eastAsia"/>
        </w:rPr>
        <w:t>과</w:t>
      </w:r>
      <w:r w:rsidR="00567509">
        <w:t xml:space="preserve"> </w:t>
      </w:r>
      <w:r w:rsidR="00567509">
        <w:rPr>
          <w:rFonts w:hint="eastAsia"/>
        </w:rPr>
        <w:t xml:space="preserve">똑같은 체인구조를 가지고 있지만 </w:t>
      </w:r>
      <w:r w:rsidR="00567509">
        <w:t>4</w:t>
      </w:r>
      <w:r w:rsidR="00567509">
        <w:rPr>
          <w:rFonts w:hint="eastAsia"/>
        </w:rPr>
        <w:t xml:space="preserve">개의 </w:t>
      </w:r>
      <w:r w:rsidR="00567509">
        <w:t>Layer</w:t>
      </w:r>
      <w:r w:rsidR="00567509">
        <w:rPr>
          <w:rFonts w:hint="eastAsia"/>
        </w:rPr>
        <w:t xml:space="preserve">가 추가되어 정보를 </w:t>
      </w:r>
      <w:proofErr w:type="gramStart"/>
      <w:r w:rsidR="00567509">
        <w:rPr>
          <w:rFonts w:hint="eastAsia"/>
        </w:rPr>
        <w:t>주고 받도록</w:t>
      </w:r>
      <w:proofErr w:type="gramEnd"/>
      <w:r w:rsidR="00567509">
        <w:rPr>
          <w:rFonts w:hint="eastAsia"/>
        </w:rPr>
        <w:t xml:space="preserve"> 되어있다.</w:t>
      </w:r>
      <w:r w:rsidR="00567509">
        <w:t xml:space="preserve"> </w:t>
      </w:r>
      <w:r w:rsidR="00163F1A">
        <w:t xml:space="preserve"> </w:t>
      </w:r>
      <w:proofErr w:type="spellStart"/>
      <w:r w:rsidR="00163F1A">
        <w:t>ht</w:t>
      </w:r>
      <w:proofErr w:type="spellEnd"/>
      <w:r w:rsidR="00163F1A">
        <w:t xml:space="preserve"> = </w:t>
      </w:r>
      <w:r w:rsidR="00163F1A">
        <w:rPr>
          <w:rFonts w:hint="eastAsia"/>
        </w:rPr>
        <w:t>단기상태,</w:t>
      </w:r>
      <w:r w:rsidR="00163F1A">
        <w:t xml:space="preserve"> </w:t>
      </w:r>
      <w:proofErr w:type="spellStart"/>
      <w:r w:rsidR="00163F1A">
        <w:t>ct</w:t>
      </w:r>
      <w:proofErr w:type="spellEnd"/>
      <w:r w:rsidR="00163F1A">
        <w:t xml:space="preserve"> = </w:t>
      </w:r>
      <w:r w:rsidR="00163F1A">
        <w:rPr>
          <w:rFonts w:hint="eastAsia"/>
        </w:rPr>
        <w:t>장기상태</w:t>
      </w:r>
    </w:p>
    <w:p w14:paraId="1090D946" w14:textId="183FEFFC" w:rsidR="00567509" w:rsidRDefault="00567509" w:rsidP="00567509">
      <w:pPr>
        <w:ind w:leftChars="100" w:left="220"/>
      </w:pPr>
      <w:bookmarkStart w:id="0" w:name="_GoBack"/>
      <w:bookmarkEnd w:id="0"/>
      <w:r w:rsidRPr="00340769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25CDC1FC" wp14:editId="73144084">
            <wp:simplePos x="0" y="0"/>
            <wp:positionH relativeFrom="margin">
              <wp:posOffset>113665</wp:posOffset>
            </wp:positionH>
            <wp:positionV relativeFrom="paragraph">
              <wp:posOffset>228600</wp:posOffset>
            </wp:positionV>
            <wp:extent cx="3876675" cy="2800613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00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99E12" w14:textId="23909846" w:rsidR="00567509" w:rsidRDefault="00567509" w:rsidP="00567509">
      <w:pPr>
        <w:ind w:leftChars="100" w:left="220"/>
      </w:pPr>
    </w:p>
    <w:p w14:paraId="600B524D" w14:textId="6B276E0F" w:rsidR="00567509" w:rsidRDefault="00567509" w:rsidP="00567509">
      <w:pPr>
        <w:ind w:leftChars="100" w:left="2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3E2E93" wp14:editId="2A663694">
            <wp:simplePos x="0" y="0"/>
            <wp:positionH relativeFrom="column">
              <wp:posOffset>3956050</wp:posOffset>
            </wp:positionH>
            <wp:positionV relativeFrom="paragraph">
              <wp:posOffset>120015</wp:posOffset>
            </wp:positionV>
            <wp:extent cx="2832374" cy="1523826"/>
            <wp:effectExtent l="0" t="0" r="6350" b="635"/>
            <wp:wrapNone/>
            <wp:docPr id="11" name="그림 11" descr="https://wikidocs.net/images/page/152773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docs.net/images/page/152773/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374" cy="152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3C854" w14:textId="7489F275" w:rsidR="00567509" w:rsidRDefault="00567509" w:rsidP="00567509">
      <w:pPr>
        <w:ind w:leftChars="100" w:left="220"/>
      </w:pPr>
    </w:p>
    <w:p w14:paraId="3A20D8A5" w14:textId="19240D82" w:rsidR="00567509" w:rsidRDefault="00567509" w:rsidP="00567509">
      <w:pPr>
        <w:ind w:leftChars="100" w:left="220"/>
      </w:pPr>
    </w:p>
    <w:p w14:paraId="1726E65B" w14:textId="4A5FF864" w:rsidR="00567509" w:rsidRDefault="00567509" w:rsidP="00567509">
      <w:pPr>
        <w:ind w:leftChars="100" w:left="220"/>
      </w:pPr>
    </w:p>
    <w:p w14:paraId="5EC8EB2B" w14:textId="1B5F8447" w:rsidR="00567509" w:rsidRDefault="00567509" w:rsidP="00567509">
      <w:pPr>
        <w:ind w:leftChars="100" w:left="220"/>
      </w:pPr>
    </w:p>
    <w:p w14:paraId="3A624E57" w14:textId="69BF0328" w:rsidR="00567509" w:rsidRDefault="00567509" w:rsidP="00567509">
      <w:pPr>
        <w:ind w:leftChars="100" w:left="220"/>
      </w:pPr>
    </w:p>
    <w:p w14:paraId="5FE9070C" w14:textId="77777777" w:rsidR="00567509" w:rsidRPr="00567509" w:rsidRDefault="00567509" w:rsidP="00567509">
      <w:pPr>
        <w:ind w:leftChars="100" w:left="220"/>
      </w:pPr>
    </w:p>
    <w:p w14:paraId="24FF2209" w14:textId="3707927B" w:rsidR="00340769" w:rsidRDefault="00340769" w:rsidP="00340769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 w:rsidRPr="00567509">
        <w:rPr>
          <w:b/>
          <w:sz w:val="20"/>
        </w:rPr>
        <w:lastRenderedPageBreak/>
        <w:t>Cell state</w:t>
      </w:r>
      <w:r w:rsidRPr="00567509">
        <w:rPr>
          <w:b/>
          <w:sz w:val="20"/>
        </w:rPr>
        <w:br/>
      </w:r>
      <w:r>
        <w:rPr>
          <w:rFonts w:hint="eastAsia"/>
          <w:sz w:val="20"/>
        </w:rPr>
        <w:t>정보가 바뀌지 않고 그대로 흐르도록 하는 역할이다.</w:t>
      </w:r>
      <w:r w:rsidR="00711597">
        <w:rPr>
          <w:sz w:val="20"/>
        </w:rPr>
        <w:t xml:space="preserve"> Gate</w:t>
      </w:r>
      <w:r w:rsidR="00711597">
        <w:rPr>
          <w:rFonts w:hint="eastAsia"/>
          <w:sz w:val="20"/>
        </w:rPr>
        <w:t>를 통해서 정보가 추가되거나 제거되며,</w:t>
      </w:r>
      <w:r w:rsidR="00711597">
        <w:rPr>
          <w:sz w:val="20"/>
        </w:rPr>
        <w:t xml:space="preserve"> </w:t>
      </w:r>
      <w:r w:rsidR="00711597">
        <w:rPr>
          <w:sz w:val="20"/>
        </w:rPr>
        <w:br/>
        <w:t>Gate</w:t>
      </w:r>
      <w:r w:rsidR="00711597">
        <w:rPr>
          <w:rFonts w:hint="eastAsia"/>
          <w:sz w:val="20"/>
        </w:rPr>
        <w:t>들은 T</w:t>
      </w:r>
      <w:r w:rsidR="00711597">
        <w:rPr>
          <w:sz w:val="20"/>
        </w:rPr>
        <w:t>raining</w:t>
      </w:r>
      <w:r w:rsidR="00711597">
        <w:rPr>
          <w:rFonts w:hint="eastAsia"/>
          <w:sz w:val="20"/>
        </w:rPr>
        <w:t>을 통해 어떤 정보를 유지하고 버릴지 학습된다.</w:t>
      </w:r>
    </w:p>
    <w:p w14:paraId="063C767D" w14:textId="07BA66FC" w:rsidR="00340769" w:rsidRDefault="0056750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AC6472" wp14:editId="727F9379">
            <wp:simplePos x="0" y="0"/>
            <wp:positionH relativeFrom="column">
              <wp:posOffset>1524000</wp:posOffset>
            </wp:positionH>
            <wp:positionV relativeFrom="paragraph">
              <wp:posOffset>43815</wp:posOffset>
            </wp:positionV>
            <wp:extent cx="3390900" cy="2085570"/>
            <wp:effectExtent l="0" t="0" r="0" b="0"/>
            <wp:wrapNone/>
            <wp:docPr id="10" name="그림 10" descr="https://wikidocs.net/images/page/152773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docs.net/images/page/152773/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1624A" w14:textId="00A6F462" w:rsidR="00567509" w:rsidRDefault="0056750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23583D16" w14:textId="0B2C43AC" w:rsidR="00567509" w:rsidRDefault="0056750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3C2CC652" w14:textId="1CC11168" w:rsidR="00567509" w:rsidRDefault="0056750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35C57F8D" w14:textId="74BB039C" w:rsidR="00567509" w:rsidRDefault="0056750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6D5C86E2" w14:textId="388B3D18" w:rsidR="00567509" w:rsidRDefault="00567509" w:rsidP="00711597">
      <w:pPr>
        <w:pStyle w:val="a0"/>
        <w:numPr>
          <w:ilvl w:val="0"/>
          <w:numId w:val="0"/>
        </w:numPr>
        <w:spacing w:line="240" w:lineRule="auto"/>
        <w:rPr>
          <w:sz w:val="20"/>
        </w:rPr>
      </w:pPr>
    </w:p>
    <w:p w14:paraId="50B39557" w14:textId="77777777" w:rsidR="00711597" w:rsidRPr="00711597" w:rsidRDefault="00711597" w:rsidP="00711597">
      <w:pPr>
        <w:pStyle w:val="a0"/>
        <w:numPr>
          <w:ilvl w:val="0"/>
          <w:numId w:val="0"/>
        </w:numPr>
        <w:spacing w:line="240" w:lineRule="auto"/>
        <w:rPr>
          <w:sz w:val="20"/>
        </w:rPr>
      </w:pPr>
    </w:p>
    <w:p w14:paraId="37BE726C" w14:textId="77777777" w:rsidR="00340769" w:rsidRPr="00340769" w:rsidRDefault="00340769" w:rsidP="00340769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 w:rsidRPr="00567509">
        <w:rPr>
          <w:b/>
          <w:sz w:val="20"/>
        </w:rPr>
        <w:t>Forget gate</w:t>
      </w:r>
      <w:r>
        <w:rPr>
          <w:sz w:val="20"/>
        </w:rPr>
        <w:br/>
      </w:r>
      <w:r>
        <w:rPr>
          <w:rFonts w:hint="eastAsia"/>
          <w:sz w:val="20"/>
        </w:rPr>
        <w:t>업데이트 할 과거 정보량을 정하는 역할이다.</w:t>
      </w:r>
      <w:r>
        <w:rPr>
          <w:sz w:val="20"/>
        </w:rPr>
        <w:t xml:space="preserve"> Sigmoid layer</w:t>
      </w:r>
      <w:r>
        <w:rPr>
          <w:rFonts w:hint="eastAsia"/>
          <w:sz w:val="20"/>
        </w:rPr>
        <w:t>를 거쳐 어떤 정보를 버릴지 정한다.</w:t>
      </w:r>
      <w:r>
        <w:rPr>
          <w:sz w:val="20"/>
        </w:rPr>
        <w:br/>
      </w:r>
      <w:r>
        <w:rPr>
          <w:rFonts w:hint="eastAsia"/>
          <w:sz w:val="20"/>
        </w:rPr>
        <w:t xml:space="preserve">값이 </w:t>
      </w:r>
      <w:r>
        <w:rPr>
          <w:sz w:val="20"/>
        </w:rPr>
        <w:t>0</w:t>
      </w:r>
      <w:r>
        <w:rPr>
          <w:rFonts w:hint="eastAsia"/>
          <w:sz w:val="20"/>
        </w:rPr>
        <w:t>이라면 이전 상태의 정보는 잊고,</w:t>
      </w:r>
      <w:r>
        <w:rPr>
          <w:sz w:val="20"/>
        </w:rPr>
        <w:t xml:space="preserve"> 1</w:t>
      </w:r>
      <w:r>
        <w:rPr>
          <w:rFonts w:hint="eastAsia"/>
          <w:sz w:val="20"/>
        </w:rPr>
        <w:t>이라면 이전 상태의 정보를 모두 기억한다.</w:t>
      </w:r>
      <w:r w:rsidRPr="00340769">
        <w:rPr>
          <w:noProof/>
        </w:rPr>
        <w:t xml:space="preserve"> </w:t>
      </w:r>
    </w:p>
    <w:p w14:paraId="2038788C" w14:textId="426957DC" w:rsidR="00340769" w:rsidRDefault="00340769" w:rsidP="00340769">
      <w:pPr>
        <w:pStyle w:val="aff9"/>
        <w:rPr>
          <w:sz w:val="20"/>
        </w:rPr>
      </w:pPr>
      <w:r w:rsidRPr="00340769"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18F2EABD" wp14:editId="1CD62EB8">
            <wp:simplePos x="0" y="0"/>
            <wp:positionH relativeFrom="column">
              <wp:posOffset>1552575</wp:posOffset>
            </wp:positionH>
            <wp:positionV relativeFrom="paragraph">
              <wp:posOffset>12065</wp:posOffset>
            </wp:positionV>
            <wp:extent cx="3714750" cy="2459046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59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D1FCF" w14:textId="577133B5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3C745039" w14:textId="28047FC4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22E5EA45" w14:textId="16F12868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1A5C89FD" w14:textId="459E6385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3A06A83C" w14:textId="5D8B9ABE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718C549E" w14:textId="05E500FB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0952CFE4" w14:textId="68C3CCDB" w:rsidR="00340769" w:rsidRDefault="00340769" w:rsidP="00340769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 w:rsidRPr="00567509">
        <w:rPr>
          <w:b/>
          <w:noProof/>
          <w:sz w:val="20"/>
        </w:rPr>
        <w:drawing>
          <wp:anchor distT="0" distB="0" distL="114300" distR="114300" simplePos="0" relativeHeight="251661312" behindDoc="0" locked="0" layoutInCell="1" allowOverlap="1" wp14:anchorId="00072872" wp14:editId="00D4C0DA">
            <wp:simplePos x="0" y="0"/>
            <wp:positionH relativeFrom="margin">
              <wp:posOffset>1637665</wp:posOffset>
            </wp:positionH>
            <wp:positionV relativeFrom="paragraph">
              <wp:posOffset>773430</wp:posOffset>
            </wp:positionV>
            <wp:extent cx="3705225" cy="2337607"/>
            <wp:effectExtent l="0" t="0" r="0" b="571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37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7509">
        <w:rPr>
          <w:b/>
          <w:sz w:val="20"/>
        </w:rPr>
        <w:t>Input gate</w:t>
      </w:r>
      <w:r>
        <w:rPr>
          <w:sz w:val="20"/>
        </w:rPr>
        <w:br/>
      </w:r>
      <w:r w:rsidR="00711597">
        <w:rPr>
          <w:rFonts w:hint="eastAsia"/>
          <w:sz w:val="20"/>
        </w:rPr>
        <w:t>현재</w:t>
      </w:r>
      <w:r>
        <w:rPr>
          <w:rFonts w:hint="eastAsia"/>
          <w:sz w:val="20"/>
        </w:rPr>
        <w:t xml:space="preserve">정보 중 어떤 것을 </w:t>
      </w:r>
      <w:r>
        <w:rPr>
          <w:sz w:val="20"/>
        </w:rPr>
        <w:t>cell state</w:t>
      </w:r>
      <w:r>
        <w:rPr>
          <w:rFonts w:hint="eastAsia"/>
          <w:sz w:val="20"/>
        </w:rPr>
        <w:t>에 저장할지 정한다.</w:t>
      </w:r>
      <w:r>
        <w:rPr>
          <w:sz w:val="20"/>
        </w:rPr>
        <w:t xml:space="preserve"> Sigmoid layer</w:t>
      </w:r>
      <w:r>
        <w:rPr>
          <w:rFonts w:hint="eastAsia"/>
          <w:sz w:val="20"/>
        </w:rPr>
        <w:t xml:space="preserve">를 거쳐 업데이트할 값을 정한 후 </w:t>
      </w:r>
      <w:r>
        <w:rPr>
          <w:sz w:val="20"/>
        </w:rPr>
        <w:br/>
        <w:t>than layer</w:t>
      </w:r>
      <w:r>
        <w:rPr>
          <w:rFonts w:hint="eastAsia"/>
          <w:sz w:val="20"/>
        </w:rPr>
        <w:t xml:space="preserve">에서 새로운 </w:t>
      </w:r>
      <w:r>
        <w:rPr>
          <w:sz w:val="20"/>
        </w:rPr>
        <w:t>Vector</w:t>
      </w:r>
      <w:r>
        <w:rPr>
          <w:rFonts w:hint="eastAsia"/>
          <w:sz w:val="20"/>
        </w:rPr>
        <w:t>를 만</w:t>
      </w:r>
      <w:r w:rsidR="00711597">
        <w:rPr>
          <w:rFonts w:hint="eastAsia"/>
          <w:sz w:val="20"/>
        </w:rPr>
        <w:t>든다.</w:t>
      </w:r>
    </w:p>
    <w:p w14:paraId="537DCAF1" w14:textId="5159E827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638ED653" w14:textId="6CC6EE5D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0002CE6E" w14:textId="0D9BD83D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303FCC43" w14:textId="39AB68D6" w:rsidR="00340769" w:rsidRDefault="00340769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025791A1" w14:textId="3325F7B2" w:rsidR="00F233F7" w:rsidRDefault="00F233F7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4C1379EB" w14:textId="74278D34" w:rsidR="00F233F7" w:rsidRDefault="00F233F7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028D41D3" w14:textId="4B205B00" w:rsidR="00F233F7" w:rsidRDefault="00F233F7" w:rsidP="0034076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58228C51" w14:textId="02A31DFC" w:rsidR="00F233F7" w:rsidRPr="00567509" w:rsidRDefault="00567509" w:rsidP="00F233F7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 w:rsidRPr="00567509">
        <w:rPr>
          <w:b/>
          <w:noProof/>
          <w:sz w:val="20"/>
        </w:rPr>
        <w:lastRenderedPageBreak/>
        <w:drawing>
          <wp:anchor distT="0" distB="0" distL="114300" distR="114300" simplePos="0" relativeHeight="251662336" behindDoc="0" locked="0" layoutInCell="1" allowOverlap="1" wp14:anchorId="791B3B0D" wp14:editId="3744D57A">
            <wp:simplePos x="0" y="0"/>
            <wp:positionH relativeFrom="column">
              <wp:posOffset>1761490</wp:posOffset>
            </wp:positionH>
            <wp:positionV relativeFrom="paragraph">
              <wp:posOffset>711835</wp:posOffset>
            </wp:positionV>
            <wp:extent cx="3629025" cy="2483826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83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3F7" w:rsidRPr="00567509">
        <w:rPr>
          <w:b/>
          <w:sz w:val="20"/>
        </w:rPr>
        <w:t>Cell state update</w:t>
      </w:r>
      <w:r w:rsidR="00F233F7">
        <w:rPr>
          <w:sz w:val="20"/>
        </w:rPr>
        <w:br/>
      </w:r>
      <w:r w:rsidR="00F233F7">
        <w:rPr>
          <w:rFonts w:hint="eastAsia"/>
          <w:sz w:val="20"/>
        </w:rPr>
        <w:t>이전</w:t>
      </w:r>
      <w:r w:rsidR="00711597">
        <w:rPr>
          <w:rFonts w:hint="eastAsia"/>
          <w:sz w:val="20"/>
        </w:rPr>
        <w:t>G</w:t>
      </w:r>
      <w:r w:rsidR="00F233F7">
        <w:rPr>
          <w:sz w:val="20"/>
        </w:rPr>
        <w:t>ate</w:t>
      </w:r>
      <w:r w:rsidR="00711597">
        <w:rPr>
          <w:sz w:val="20"/>
        </w:rPr>
        <w:t>(Forget, Input)</w:t>
      </w:r>
      <w:r w:rsidR="00F233F7">
        <w:rPr>
          <w:rFonts w:hint="eastAsia"/>
          <w:sz w:val="20"/>
        </w:rPr>
        <w:t>에서 정한 버릴 정보와 업데이트할 정보를 업데이트한다.</w:t>
      </w:r>
      <w:r w:rsidRPr="00567509">
        <w:rPr>
          <w:noProof/>
        </w:rPr>
        <w:t xml:space="preserve"> </w:t>
      </w:r>
    </w:p>
    <w:p w14:paraId="4A737104" w14:textId="63F996B4" w:rsidR="00567509" w:rsidRDefault="00567509" w:rsidP="0056750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79176A07" w14:textId="124B8B4D" w:rsidR="00567509" w:rsidRDefault="00567509" w:rsidP="0056750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772BCD14" w14:textId="66677CBD" w:rsidR="00567509" w:rsidRDefault="00567509" w:rsidP="0056750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2B293DE5" w14:textId="68384EDC" w:rsidR="00567509" w:rsidRDefault="00567509" w:rsidP="0056750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53363180" w14:textId="5B7577A5" w:rsidR="00567509" w:rsidRDefault="00567509" w:rsidP="0056750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1FF381C5" w14:textId="3BC54BBF" w:rsidR="00567509" w:rsidRDefault="00567509" w:rsidP="0056750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591797DE" w14:textId="2103A5C6" w:rsidR="00567509" w:rsidRDefault="00567509" w:rsidP="00567509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4CCDFD2B" w14:textId="5C5D31E4" w:rsidR="00567509" w:rsidRPr="00567509" w:rsidRDefault="00567509" w:rsidP="00567509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 w:rsidRPr="00567509">
        <w:rPr>
          <w:b/>
          <w:noProof/>
          <w:sz w:val="20"/>
        </w:rPr>
        <w:drawing>
          <wp:anchor distT="0" distB="0" distL="114300" distR="114300" simplePos="0" relativeHeight="251663360" behindDoc="0" locked="0" layoutInCell="1" allowOverlap="1" wp14:anchorId="43A22516" wp14:editId="20BD7438">
            <wp:simplePos x="0" y="0"/>
            <wp:positionH relativeFrom="margin">
              <wp:posOffset>1677035</wp:posOffset>
            </wp:positionH>
            <wp:positionV relativeFrom="paragraph">
              <wp:posOffset>798830</wp:posOffset>
            </wp:positionV>
            <wp:extent cx="3705225" cy="2525259"/>
            <wp:effectExtent l="0" t="0" r="0" b="889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25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7509">
        <w:rPr>
          <w:rFonts w:hint="eastAsia"/>
          <w:b/>
          <w:sz w:val="20"/>
        </w:rPr>
        <w:t>O</w:t>
      </w:r>
      <w:r w:rsidRPr="00567509">
        <w:rPr>
          <w:b/>
          <w:sz w:val="20"/>
        </w:rPr>
        <w:t>utput gate</w:t>
      </w:r>
      <w:r>
        <w:rPr>
          <w:sz w:val="20"/>
        </w:rPr>
        <w:br/>
      </w:r>
      <w:r>
        <w:rPr>
          <w:rFonts w:hint="eastAsia"/>
          <w:sz w:val="20"/>
        </w:rPr>
        <w:t xml:space="preserve">어떤 정보를 </w:t>
      </w:r>
      <w:r>
        <w:rPr>
          <w:sz w:val="20"/>
        </w:rPr>
        <w:t>output</w:t>
      </w:r>
      <w:r>
        <w:rPr>
          <w:rFonts w:hint="eastAsia"/>
          <w:sz w:val="20"/>
        </w:rPr>
        <w:t>으로 보낼 지 정한다.</w:t>
      </w:r>
      <w:r>
        <w:rPr>
          <w:sz w:val="20"/>
        </w:rPr>
        <w:t xml:space="preserve"> Sigmoid layer</w:t>
      </w:r>
      <w:r>
        <w:rPr>
          <w:rFonts w:hint="eastAsia"/>
          <w:sz w:val="20"/>
        </w:rPr>
        <w:t xml:space="preserve">에서 </w:t>
      </w:r>
      <w:r>
        <w:rPr>
          <w:sz w:val="20"/>
        </w:rPr>
        <w:t>output</w:t>
      </w:r>
      <w:r>
        <w:rPr>
          <w:rFonts w:hint="eastAsia"/>
          <w:sz w:val="20"/>
        </w:rPr>
        <w:t xml:space="preserve">정보를 정한 후 </w:t>
      </w:r>
      <w:r>
        <w:rPr>
          <w:sz w:val="20"/>
        </w:rPr>
        <w:t>tanh layer</w:t>
      </w:r>
      <w:r>
        <w:rPr>
          <w:rFonts w:hint="eastAsia"/>
          <w:sz w:val="20"/>
        </w:rPr>
        <w:t>에서</w:t>
      </w:r>
      <w:r>
        <w:rPr>
          <w:sz w:val="20"/>
        </w:rPr>
        <w:br/>
        <w:t>sigmoid layer의 output</w:t>
      </w:r>
      <w:r>
        <w:rPr>
          <w:rFonts w:hint="eastAsia"/>
          <w:sz w:val="20"/>
        </w:rPr>
        <w:t>과 곱하여 o</w:t>
      </w:r>
      <w:r>
        <w:rPr>
          <w:sz w:val="20"/>
        </w:rPr>
        <w:t>utput</w:t>
      </w:r>
      <w:r>
        <w:rPr>
          <w:rFonts w:hint="eastAsia"/>
          <w:sz w:val="20"/>
        </w:rPr>
        <w:t>으로 출력한다.</w:t>
      </w:r>
      <w:r w:rsidRPr="00567509">
        <w:rPr>
          <w:noProof/>
        </w:rPr>
        <w:t xml:space="preserve"> </w:t>
      </w:r>
    </w:p>
    <w:sectPr w:rsidR="00567509" w:rsidRPr="00567509" w:rsidSect="00C9067A">
      <w:footerReference w:type="default" r:id="rId15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78AC9" w14:textId="77777777" w:rsidR="000D7012" w:rsidRDefault="000D7012" w:rsidP="00C6554A">
      <w:pPr>
        <w:spacing w:before="0" w:after="0" w:line="240" w:lineRule="auto"/>
      </w:pPr>
      <w:r>
        <w:separator/>
      </w:r>
    </w:p>
  </w:endnote>
  <w:endnote w:type="continuationSeparator" w:id="0">
    <w:p w14:paraId="31CAF504" w14:textId="77777777" w:rsidR="000D7012" w:rsidRDefault="000D701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048A4" w14:textId="77777777" w:rsidR="000D7012" w:rsidRDefault="000D701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5D41CA6" w14:textId="77777777" w:rsidR="000D7012" w:rsidRDefault="000D701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4C9812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CE72573"/>
    <w:multiLevelType w:val="hybridMultilevel"/>
    <w:tmpl w:val="9DB4A796"/>
    <w:lvl w:ilvl="0" w:tplc="F8BC04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3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34EFF"/>
    <w:rsid w:val="00093688"/>
    <w:rsid w:val="000D7012"/>
    <w:rsid w:val="00105658"/>
    <w:rsid w:val="00134B0C"/>
    <w:rsid w:val="00134E1C"/>
    <w:rsid w:val="00160118"/>
    <w:rsid w:val="00163F1A"/>
    <w:rsid w:val="00173CAE"/>
    <w:rsid w:val="001C06A1"/>
    <w:rsid w:val="002527C6"/>
    <w:rsid w:val="002554CD"/>
    <w:rsid w:val="00263922"/>
    <w:rsid w:val="00293B83"/>
    <w:rsid w:val="002B4294"/>
    <w:rsid w:val="002B7D23"/>
    <w:rsid w:val="0031075C"/>
    <w:rsid w:val="00333D0D"/>
    <w:rsid w:val="00340769"/>
    <w:rsid w:val="00367E62"/>
    <w:rsid w:val="00463B03"/>
    <w:rsid w:val="00466A5D"/>
    <w:rsid w:val="00473332"/>
    <w:rsid w:val="00475CAB"/>
    <w:rsid w:val="004C049F"/>
    <w:rsid w:val="004F3834"/>
    <w:rsid w:val="005000E2"/>
    <w:rsid w:val="00567509"/>
    <w:rsid w:val="006A16A6"/>
    <w:rsid w:val="006A3CE7"/>
    <w:rsid w:val="006B52C4"/>
    <w:rsid w:val="006F495A"/>
    <w:rsid w:val="00711597"/>
    <w:rsid w:val="00721EAC"/>
    <w:rsid w:val="00725892"/>
    <w:rsid w:val="0076531A"/>
    <w:rsid w:val="00826082"/>
    <w:rsid w:val="0088261C"/>
    <w:rsid w:val="00894A79"/>
    <w:rsid w:val="0089714F"/>
    <w:rsid w:val="00897D18"/>
    <w:rsid w:val="0096658A"/>
    <w:rsid w:val="00B51045"/>
    <w:rsid w:val="00B861D4"/>
    <w:rsid w:val="00BA7FB3"/>
    <w:rsid w:val="00BB7091"/>
    <w:rsid w:val="00C6554A"/>
    <w:rsid w:val="00C83F68"/>
    <w:rsid w:val="00C86E00"/>
    <w:rsid w:val="00C9067A"/>
    <w:rsid w:val="00C93126"/>
    <w:rsid w:val="00CB5A8C"/>
    <w:rsid w:val="00DA341C"/>
    <w:rsid w:val="00E344B7"/>
    <w:rsid w:val="00ED7C44"/>
    <w:rsid w:val="00EF08E5"/>
    <w:rsid w:val="00F233F7"/>
    <w:rsid w:val="00F25459"/>
    <w:rsid w:val="00F370D8"/>
    <w:rsid w:val="00F6540A"/>
    <w:rsid w:val="00FC0CAB"/>
    <w:rsid w:val="00FE202B"/>
    <w:rsid w:val="00FE2841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266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21</cp:revision>
  <cp:lastPrinted>2024-11-06T06:07:00Z</cp:lastPrinted>
  <dcterms:created xsi:type="dcterms:W3CDTF">2024-11-05T06:48:00Z</dcterms:created>
  <dcterms:modified xsi:type="dcterms:W3CDTF">2025-01-22T04:44:00Z</dcterms:modified>
</cp:coreProperties>
</file>