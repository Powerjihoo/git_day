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DF1C3" w14:textId="2B77441D" w:rsidR="00DE6144" w:rsidRDefault="003051C5" w:rsidP="009D7697">
      <w:pPr>
        <w:pStyle w:val="a7"/>
        <w:rPr>
          <w:sz w:val="40"/>
        </w:rPr>
      </w:pPr>
      <w:r>
        <w:rPr>
          <w:rFonts w:hint="eastAsia"/>
          <w:sz w:val="40"/>
        </w:rPr>
        <w:t>H</w:t>
      </w:r>
      <w:r>
        <w:rPr>
          <w:sz w:val="40"/>
        </w:rPr>
        <w:t xml:space="preserve">TTP </w:t>
      </w:r>
      <w:r>
        <w:rPr>
          <w:rFonts w:hint="eastAsia"/>
          <w:sz w:val="40"/>
        </w:rPr>
        <w:t>상태코드 정리</w:t>
      </w:r>
    </w:p>
    <w:p w14:paraId="1CB4872E" w14:textId="77777777" w:rsidR="0090553B" w:rsidRPr="00DE6144" w:rsidRDefault="0090553B" w:rsidP="009D7697">
      <w:pPr>
        <w:pStyle w:val="a7"/>
        <w:rPr>
          <w:sz w:val="40"/>
        </w:rPr>
      </w:pPr>
    </w:p>
    <w:p w14:paraId="4AF8CD04" w14:textId="606A47B2" w:rsidR="006F495A" w:rsidRPr="007F01C9" w:rsidRDefault="003051C5" w:rsidP="006F495A">
      <w:pPr>
        <w:pStyle w:val="1"/>
        <w:rPr>
          <w:sz w:val="28"/>
        </w:rPr>
      </w:pPr>
      <w:r>
        <w:rPr>
          <w:rFonts w:hint="eastAsia"/>
          <w:sz w:val="28"/>
        </w:rPr>
        <w:t>개요</w:t>
      </w:r>
    </w:p>
    <w:p w14:paraId="718EDD4D" w14:textId="75AE52C4" w:rsidR="009D7697" w:rsidRDefault="003051C5" w:rsidP="006F495A">
      <w:pPr>
        <w:pStyle w:val="a0"/>
        <w:numPr>
          <w:ilvl w:val="0"/>
          <w:numId w:val="1"/>
        </w:numPr>
        <w:rPr>
          <w:sz w:val="20"/>
        </w:rPr>
      </w:pPr>
      <w:r>
        <w:rPr>
          <w:rFonts w:hint="eastAsia"/>
          <w:sz w:val="20"/>
        </w:rPr>
        <w:t>H</w:t>
      </w:r>
      <w:r>
        <w:rPr>
          <w:sz w:val="20"/>
        </w:rPr>
        <w:t>TTP</w:t>
      </w:r>
      <w:r>
        <w:rPr>
          <w:rFonts w:hint="eastAsia"/>
          <w:sz w:val="20"/>
        </w:rPr>
        <w:t>의 상태 코드는 C</w:t>
      </w:r>
      <w:r>
        <w:rPr>
          <w:sz w:val="20"/>
        </w:rPr>
        <w:t>lient</w:t>
      </w:r>
      <w:r>
        <w:rPr>
          <w:rFonts w:hint="eastAsia"/>
          <w:sz w:val="20"/>
        </w:rPr>
        <w:t xml:space="preserve">가 보낸 </w:t>
      </w:r>
      <w:r>
        <w:rPr>
          <w:sz w:val="20"/>
        </w:rPr>
        <w:t>HTTP</w:t>
      </w:r>
      <w:r>
        <w:rPr>
          <w:rFonts w:hint="eastAsia"/>
          <w:sz w:val="20"/>
        </w:rPr>
        <w:t xml:space="preserve">요청이 성공했는지 실패했는지를 서버에서 알려주는 </w:t>
      </w:r>
      <w:proofErr w:type="spellStart"/>
      <w:r>
        <w:rPr>
          <w:rFonts w:hint="eastAsia"/>
          <w:sz w:val="20"/>
        </w:rPr>
        <w:t>숫자코드이다</w:t>
      </w:r>
      <w:proofErr w:type="spellEnd"/>
      <w:r>
        <w:rPr>
          <w:rFonts w:hint="eastAsia"/>
          <w:sz w:val="20"/>
        </w:rPr>
        <w:t>.</w:t>
      </w:r>
      <w:r>
        <w:rPr>
          <w:sz w:val="20"/>
        </w:rPr>
        <w:t xml:space="preserve"> HTTP</w:t>
      </w:r>
      <w:r>
        <w:rPr>
          <w:rFonts w:hint="eastAsia"/>
          <w:sz w:val="20"/>
        </w:rPr>
        <w:t xml:space="preserve">상태코드는 </w:t>
      </w:r>
      <w:r>
        <w:rPr>
          <w:sz w:val="20"/>
        </w:rPr>
        <w:t>3</w:t>
      </w:r>
      <w:r>
        <w:rPr>
          <w:rFonts w:hint="eastAsia"/>
          <w:sz w:val="20"/>
        </w:rPr>
        <w:t>자리 숫자로 이루어져 있으며,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총 </w:t>
      </w:r>
      <w:r>
        <w:rPr>
          <w:sz w:val="20"/>
        </w:rPr>
        <w:t>100~500</w:t>
      </w:r>
      <w:r>
        <w:rPr>
          <w:rFonts w:hint="eastAsia"/>
          <w:sz w:val="20"/>
        </w:rPr>
        <w:t>번대까지 존재한다.</w:t>
      </w:r>
      <w:r>
        <w:rPr>
          <w:sz w:val="20"/>
        </w:rPr>
        <w:br/>
      </w:r>
      <w:r>
        <w:rPr>
          <w:rFonts w:hint="eastAsia"/>
          <w:sz w:val="20"/>
        </w:rPr>
        <w:t xml:space="preserve">각 상태코드의 </w:t>
      </w:r>
      <w:proofErr w:type="spellStart"/>
      <w:r>
        <w:rPr>
          <w:rFonts w:hint="eastAsia"/>
          <w:sz w:val="20"/>
        </w:rPr>
        <w:t>첫번째자리는</w:t>
      </w:r>
      <w:proofErr w:type="spellEnd"/>
      <w:r>
        <w:rPr>
          <w:rFonts w:hint="eastAsia"/>
          <w:sz w:val="20"/>
        </w:rPr>
        <w:t xml:space="preserve"> 최상위코드가 되어 다음과 같이 </w:t>
      </w:r>
      <w:r>
        <w:rPr>
          <w:sz w:val="20"/>
        </w:rPr>
        <w:t>5</w:t>
      </w:r>
      <w:r>
        <w:rPr>
          <w:rFonts w:hint="eastAsia"/>
          <w:sz w:val="20"/>
        </w:rPr>
        <w:t>개 그룹으로 나뉘어 관리된다.</w:t>
      </w:r>
    </w:p>
    <w:p w14:paraId="3E5886B4" w14:textId="1D70B584" w:rsidR="003051C5" w:rsidRDefault="003051C5" w:rsidP="00A86F0A">
      <w:pPr>
        <w:pStyle w:val="a0"/>
        <w:numPr>
          <w:ilvl w:val="0"/>
          <w:numId w:val="0"/>
        </w:numPr>
        <w:rPr>
          <w:rFonts w:hint="eastAsia"/>
          <w:sz w:val="20"/>
        </w:rPr>
      </w:pPr>
      <w:r w:rsidRPr="003051C5">
        <w:rPr>
          <w:sz w:val="20"/>
        </w:rPr>
        <w:drawing>
          <wp:anchor distT="0" distB="0" distL="114300" distR="114300" simplePos="0" relativeHeight="251658240" behindDoc="0" locked="0" layoutInCell="1" allowOverlap="1" wp14:anchorId="06D6B31C" wp14:editId="5FF52EE1">
            <wp:simplePos x="0" y="0"/>
            <wp:positionH relativeFrom="column">
              <wp:posOffset>3829792</wp:posOffset>
            </wp:positionH>
            <wp:positionV relativeFrom="paragraph">
              <wp:posOffset>1435</wp:posOffset>
            </wp:positionV>
            <wp:extent cx="2151529" cy="2351314"/>
            <wp:effectExtent l="0" t="0" r="127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62" cy="2360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BC6A1" w14:textId="0F6CE6FD" w:rsidR="003051C5" w:rsidRDefault="003051C5" w:rsidP="003051C5">
      <w:pPr>
        <w:pStyle w:val="a0"/>
        <w:numPr>
          <w:ilvl w:val="0"/>
          <w:numId w:val="22"/>
        </w:numPr>
        <w:rPr>
          <w:sz w:val="20"/>
        </w:rPr>
      </w:pPr>
      <w:r>
        <w:rPr>
          <w:sz w:val="20"/>
        </w:rPr>
        <w:t>1</w:t>
      </w:r>
      <w:proofErr w:type="gramStart"/>
      <w:r>
        <w:rPr>
          <w:sz w:val="20"/>
        </w:rPr>
        <w:t>XX :</w:t>
      </w:r>
      <w:proofErr w:type="gramEnd"/>
      <w:r>
        <w:rPr>
          <w:sz w:val="20"/>
        </w:rPr>
        <w:t xml:space="preserve"> </w:t>
      </w:r>
      <w:r>
        <w:rPr>
          <w:rFonts w:hint="eastAsia"/>
          <w:sz w:val="20"/>
        </w:rPr>
        <w:t xml:space="preserve">요청이 수신되어 </w:t>
      </w:r>
      <w:proofErr w:type="spellStart"/>
      <w:r>
        <w:rPr>
          <w:rFonts w:hint="eastAsia"/>
          <w:sz w:val="20"/>
        </w:rPr>
        <w:t>처리중</w:t>
      </w:r>
      <w:proofErr w:type="spellEnd"/>
    </w:p>
    <w:p w14:paraId="25577EAB" w14:textId="37F4F35C" w:rsidR="003051C5" w:rsidRDefault="003051C5" w:rsidP="003051C5">
      <w:pPr>
        <w:pStyle w:val="a0"/>
        <w:numPr>
          <w:ilvl w:val="0"/>
          <w:numId w:val="22"/>
        </w:numPr>
        <w:rPr>
          <w:sz w:val="20"/>
        </w:rPr>
      </w:pPr>
      <w:r>
        <w:rPr>
          <w:rFonts w:hint="eastAsia"/>
          <w:sz w:val="20"/>
        </w:rPr>
        <w:t>2</w:t>
      </w:r>
      <w:proofErr w:type="gramStart"/>
      <w:r>
        <w:rPr>
          <w:sz w:val="20"/>
        </w:rPr>
        <w:t>XX :</w:t>
      </w:r>
      <w:proofErr w:type="gramEnd"/>
      <w:r>
        <w:rPr>
          <w:sz w:val="20"/>
        </w:rPr>
        <w:t xml:space="preserve"> </w:t>
      </w:r>
      <w:r>
        <w:rPr>
          <w:rFonts w:hint="eastAsia"/>
          <w:sz w:val="20"/>
        </w:rPr>
        <w:t>요청 정상 처리</w:t>
      </w:r>
    </w:p>
    <w:p w14:paraId="4B28F234" w14:textId="3D14150B" w:rsidR="003051C5" w:rsidRDefault="003051C5" w:rsidP="003051C5">
      <w:pPr>
        <w:pStyle w:val="a0"/>
        <w:numPr>
          <w:ilvl w:val="0"/>
          <w:numId w:val="22"/>
        </w:numPr>
        <w:rPr>
          <w:sz w:val="20"/>
        </w:rPr>
      </w:pPr>
      <w:r>
        <w:rPr>
          <w:sz w:val="20"/>
        </w:rPr>
        <w:t>3</w:t>
      </w:r>
      <w:proofErr w:type="gramStart"/>
      <w:r>
        <w:rPr>
          <w:sz w:val="20"/>
        </w:rPr>
        <w:t>XX :</w:t>
      </w:r>
      <w:proofErr w:type="gramEnd"/>
      <w:r>
        <w:rPr>
          <w:sz w:val="20"/>
        </w:rPr>
        <w:t xml:space="preserve"> </w:t>
      </w:r>
      <w:r>
        <w:rPr>
          <w:rFonts w:hint="eastAsia"/>
          <w:sz w:val="20"/>
        </w:rPr>
        <w:t>요청을 완료하려면 추가행동 필요</w:t>
      </w:r>
    </w:p>
    <w:p w14:paraId="2E50105D" w14:textId="56EF4217" w:rsidR="003051C5" w:rsidRDefault="003051C5" w:rsidP="003051C5">
      <w:pPr>
        <w:pStyle w:val="a0"/>
        <w:numPr>
          <w:ilvl w:val="0"/>
          <w:numId w:val="22"/>
        </w:numPr>
        <w:rPr>
          <w:sz w:val="20"/>
        </w:rPr>
      </w:pPr>
      <w:r>
        <w:rPr>
          <w:rFonts w:hint="eastAsia"/>
          <w:sz w:val="20"/>
        </w:rPr>
        <w:t>4</w:t>
      </w:r>
      <w:proofErr w:type="gramStart"/>
      <w:r>
        <w:rPr>
          <w:sz w:val="20"/>
        </w:rPr>
        <w:t>XX :</w:t>
      </w:r>
      <w:proofErr w:type="gramEnd"/>
      <w:r>
        <w:rPr>
          <w:sz w:val="20"/>
        </w:rPr>
        <w:t xml:space="preserve"> </w:t>
      </w:r>
      <w:r>
        <w:rPr>
          <w:rFonts w:hint="eastAsia"/>
          <w:sz w:val="20"/>
        </w:rPr>
        <w:t>C</w:t>
      </w:r>
      <w:r>
        <w:rPr>
          <w:sz w:val="20"/>
        </w:rPr>
        <w:t>lient</w:t>
      </w:r>
      <w:r>
        <w:rPr>
          <w:rFonts w:hint="eastAsia"/>
          <w:sz w:val="20"/>
        </w:rPr>
        <w:t>오류,</w:t>
      </w:r>
      <w:r>
        <w:rPr>
          <w:sz w:val="20"/>
        </w:rPr>
        <w:t xml:space="preserve"> </w:t>
      </w:r>
      <w:r>
        <w:rPr>
          <w:rFonts w:hint="eastAsia"/>
          <w:sz w:val="20"/>
        </w:rPr>
        <w:t>문법오류로 인해 서버수행을 못함</w:t>
      </w:r>
    </w:p>
    <w:p w14:paraId="6F869FB0" w14:textId="33C75388" w:rsidR="003051C5" w:rsidRPr="003051C5" w:rsidRDefault="003051C5" w:rsidP="003051C5">
      <w:pPr>
        <w:pStyle w:val="a0"/>
        <w:numPr>
          <w:ilvl w:val="0"/>
          <w:numId w:val="22"/>
        </w:numPr>
        <w:rPr>
          <w:sz w:val="20"/>
        </w:rPr>
      </w:pPr>
      <w:r>
        <w:rPr>
          <w:rFonts w:hint="eastAsia"/>
          <w:sz w:val="20"/>
        </w:rPr>
        <w:t>5</w:t>
      </w:r>
      <w:proofErr w:type="gramStart"/>
      <w:r>
        <w:rPr>
          <w:sz w:val="20"/>
        </w:rPr>
        <w:t>XX :</w:t>
      </w:r>
      <w:proofErr w:type="gramEnd"/>
      <w:r>
        <w:rPr>
          <w:sz w:val="20"/>
        </w:rPr>
        <w:t xml:space="preserve"> </w:t>
      </w:r>
      <w:r>
        <w:rPr>
          <w:rFonts w:hint="eastAsia"/>
          <w:sz w:val="20"/>
        </w:rPr>
        <w:t>서버오류,</w:t>
      </w:r>
      <w:r>
        <w:rPr>
          <w:sz w:val="20"/>
        </w:rPr>
        <w:t xml:space="preserve"> </w:t>
      </w:r>
      <w:r>
        <w:rPr>
          <w:rFonts w:hint="eastAsia"/>
          <w:sz w:val="20"/>
        </w:rPr>
        <w:t>서버가 정상요청을 처리 못함</w:t>
      </w:r>
    </w:p>
    <w:p w14:paraId="6B586390" w14:textId="77777777" w:rsidR="00E70135" w:rsidRPr="007F01C9" w:rsidRDefault="00E70135" w:rsidP="00123A1F">
      <w:pPr>
        <w:pStyle w:val="a0"/>
        <w:numPr>
          <w:ilvl w:val="0"/>
          <w:numId w:val="0"/>
        </w:numPr>
        <w:rPr>
          <w:rFonts w:hint="eastAsia"/>
          <w:sz w:val="20"/>
        </w:rPr>
      </w:pPr>
    </w:p>
    <w:p w14:paraId="089C1002" w14:textId="319F878F" w:rsidR="00E70135" w:rsidRPr="00E70135" w:rsidRDefault="00E70135" w:rsidP="00E70135">
      <w:pPr>
        <w:pStyle w:val="1"/>
        <w:rPr>
          <w:rFonts w:hint="eastAsia"/>
          <w:sz w:val="28"/>
        </w:rPr>
      </w:pPr>
      <w:r>
        <w:rPr>
          <w:rFonts w:hint="eastAsia"/>
          <w:sz w:val="28"/>
        </w:rPr>
        <w:t>주요 확인되는 상태코드 확인</w:t>
      </w:r>
    </w:p>
    <w:p w14:paraId="28789A25" w14:textId="5360057A" w:rsidR="00C43296" w:rsidRDefault="00E70135" w:rsidP="00E70135">
      <w:pPr>
        <w:pStyle w:val="aff9"/>
        <w:numPr>
          <w:ilvl w:val="0"/>
          <w:numId w:val="23"/>
        </w:numPr>
      </w:pPr>
      <w:r>
        <w:t xml:space="preserve">1XX </w:t>
      </w:r>
    </w:p>
    <w:p w14:paraId="25BF0871" w14:textId="59AC9FBD" w:rsidR="00E70135" w:rsidRDefault="00E70135" w:rsidP="00E70135">
      <w:pPr>
        <w:pStyle w:val="aff9"/>
        <w:ind w:left="760"/>
      </w:pPr>
      <w:r>
        <w:rPr>
          <w:rFonts w:hint="eastAsia"/>
        </w:rPr>
        <w:t>1</w:t>
      </w:r>
      <w:r>
        <w:t>xx</w:t>
      </w:r>
      <w:r>
        <w:rPr>
          <w:rFonts w:hint="eastAsia"/>
        </w:rPr>
        <w:t xml:space="preserve">번대의 상태코드들은 요청이 </w:t>
      </w:r>
      <w:r w:rsidRPr="00123A1F">
        <w:rPr>
          <w:rFonts w:hint="eastAsia"/>
          <w:b/>
          <w:bCs/>
        </w:rPr>
        <w:t xml:space="preserve">수신되어 </w:t>
      </w:r>
      <w:proofErr w:type="spellStart"/>
      <w:r w:rsidRPr="00123A1F">
        <w:rPr>
          <w:rFonts w:hint="eastAsia"/>
          <w:b/>
          <w:bCs/>
        </w:rPr>
        <w:t>처리중</w:t>
      </w:r>
      <w:r>
        <w:rPr>
          <w:rFonts w:hint="eastAsia"/>
        </w:rPr>
        <w:t>이라는</w:t>
      </w:r>
      <w:proofErr w:type="spellEnd"/>
      <w:r>
        <w:rPr>
          <w:rFonts w:hint="eastAsia"/>
        </w:rPr>
        <w:t xml:space="preserve"> 의미를 가진다.</w:t>
      </w:r>
      <w:r>
        <w:br/>
      </w:r>
      <w:r>
        <w:rPr>
          <w:rFonts w:hint="eastAsia"/>
        </w:rPr>
        <w:t>(협업에서도 잘 사용되지 않는 코드라고 한다.</w:t>
      </w:r>
      <w:r>
        <w:t>)</w:t>
      </w:r>
    </w:p>
    <w:p w14:paraId="11BFCCD5" w14:textId="7859CCA0" w:rsidR="00E70135" w:rsidRDefault="00E70135" w:rsidP="00E70135">
      <w:pPr>
        <w:pStyle w:val="aff9"/>
        <w:ind w:left="760"/>
      </w:pPr>
      <w:proofErr w:type="gramStart"/>
      <w:r>
        <w:rPr>
          <w:rFonts w:hint="eastAsia"/>
        </w:rPr>
        <w:t>1</w:t>
      </w:r>
      <w:r>
        <w:t>00 :</w:t>
      </w:r>
      <w:proofErr w:type="gramEnd"/>
      <w:r>
        <w:t xml:space="preserve"> Continue – </w:t>
      </w:r>
      <w:r>
        <w:rPr>
          <w:rFonts w:hint="eastAsia"/>
        </w:rPr>
        <w:t>처리가 되었으니 다음으로 진행</w:t>
      </w:r>
    </w:p>
    <w:p w14:paraId="280BFD14" w14:textId="421BEFEB" w:rsidR="00E70135" w:rsidRDefault="00E70135" w:rsidP="00E70135">
      <w:pPr>
        <w:pStyle w:val="aff9"/>
        <w:ind w:left="760"/>
      </w:pPr>
      <w:proofErr w:type="gramStart"/>
      <w:r>
        <w:rPr>
          <w:rFonts w:hint="eastAsia"/>
        </w:rPr>
        <w:t>1</w:t>
      </w:r>
      <w:r>
        <w:t>01 :</w:t>
      </w:r>
      <w:proofErr w:type="gramEnd"/>
      <w:r>
        <w:t xml:space="preserve"> Switching Protocols – </w:t>
      </w:r>
      <w:r>
        <w:rPr>
          <w:rFonts w:hint="eastAsia"/>
        </w:rPr>
        <w:t xml:space="preserve">서버가 프로토콜을 </w:t>
      </w:r>
      <w:proofErr w:type="spellStart"/>
      <w:r>
        <w:rPr>
          <w:rFonts w:hint="eastAsia"/>
        </w:rPr>
        <w:t>전환중</w:t>
      </w:r>
      <w:proofErr w:type="spellEnd"/>
    </w:p>
    <w:p w14:paraId="44CFCF28" w14:textId="4DE5E8E6" w:rsidR="00E70135" w:rsidRDefault="00E70135" w:rsidP="00E70135">
      <w:pPr>
        <w:pStyle w:val="aff9"/>
        <w:ind w:left="760"/>
      </w:pPr>
      <w:proofErr w:type="gramStart"/>
      <w:r>
        <w:rPr>
          <w:rFonts w:hint="eastAsia"/>
        </w:rPr>
        <w:t>1</w:t>
      </w:r>
      <w:r>
        <w:t>02 :</w:t>
      </w:r>
      <w:proofErr w:type="gramEnd"/>
      <w:r>
        <w:t xml:space="preserve"> Processing – </w:t>
      </w:r>
      <w:r>
        <w:rPr>
          <w:rFonts w:hint="eastAsia"/>
        </w:rPr>
        <w:t xml:space="preserve">서버가 요청을 아직 </w:t>
      </w:r>
      <w:proofErr w:type="spellStart"/>
      <w:r>
        <w:rPr>
          <w:rFonts w:hint="eastAsia"/>
        </w:rPr>
        <w:t>처리중이라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제대로된</w:t>
      </w:r>
      <w:proofErr w:type="spellEnd"/>
      <w:r>
        <w:rPr>
          <w:rFonts w:hint="eastAsia"/>
        </w:rPr>
        <w:t xml:space="preserve"> 응답을 알려줄 수 없음</w:t>
      </w:r>
    </w:p>
    <w:p w14:paraId="0824A709" w14:textId="3B875E9D" w:rsidR="00E70135" w:rsidRDefault="00E70135" w:rsidP="00E70135">
      <w:pPr>
        <w:pStyle w:val="aff9"/>
        <w:ind w:left="760"/>
      </w:pPr>
    </w:p>
    <w:p w14:paraId="462165C6" w14:textId="77777777" w:rsidR="00A86F0A" w:rsidRDefault="00A86F0A" w:rsidP="00E70135">
      <w:pPr>
        <w:pStyle w:val="aff9"/>
        <w:ind w:left="760"/>
        <w:rPr>
          <w:rFonts w:hint="eastAsia"/>
        </w:rPr>
      </w:pPr>
    </w:p>
    <w:p w14:paraId="72A7F056" w14:textId="0128B1D5" w:rsidR="00E70135" w:rsidRDefault="00E70135" w:rsidP="00E70135">
      <w:pPr>
        <w:pStyle w:val="aff9"/>
        <w:numPr>
          <w:ilvl w:val="0"/>
          <w:numId w:val="23"/>
        </w:numPr>
      </w:pPr>
      <w:r>
        <w:rPr>
          <w:rFonts w:hint="eastAsia"/>
        </w:rPr>
        <w:t>2</w:t>
      </w:r>
      <w:r>
        <w:t>XX</w:t>
      </w:r>
    </w:p>
    <w:p w14:paraId="113AD647" w14:textId="406D489C" w:rsidR="00E70135" w:rsidRDefault="00E70135" w:rsidP="00E70135">
      <w:pPr>
        <w:pStyle w:val="aff9"/>
        <w:ind w:left="760"/>
      </w:pPr>
      <w:r>
        <w:t>2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 xml:space="preserve">번대의 상태 코드들은 요청이 </w:t>
      </w:r>
      <w:r w:rsidRPr="00123A1F">
        <w:rPr>
          <w:rFonts w:hint="eastAsia"/>
          <w:b/>
          <w:bCs/>
        </w:rPr>
        <w:t>정상적으로 처리</w:t>
      </w:r>
      <w:r>
        <w:rPr>
          <w:rFonts w:hint="eastAsia"/>
        </w:rPr>
        <w:t>되었다는 의미를 가진다.</w:t>
      </w:r>
    </w:p>
    <w:p w14:paraId="1127C11E" w14:textId="3AFA41C2" w:rsidR="00E70135" w:rsidRDefault="00E70135" w:rsidP="00E70135">
      <w:pPr>
        <w:pStyle w:val="aff9"/>
        <w:ind w:left="760"/>
      </w:pPr>
      <w:proofErr w:type="gramStart"/>
      <w:r>
        <w:rPr>
          <w:rFonts w:hint="eastAsia"/>
        </w:rPr>
        <w:t>2</w:t>
      </w:r>
      <w:r>
        <w:t>00 :</w:t>
      </w:r>
      <w:proofErr w:type="gramEnd"/>
      <w:r>
        <w:t xml:space="preserve"> OK –</w:t>
      </w:r>
      <w:r>
        <w:rPr>
          <w:rFonts w:hint="eastAsia"/>
        </w:rPr>
        <w:t xml:space="preserve"> 클라이언트의 요청을 서버가 정상적으로 처리</w:t>
      </w:r>
    </w:p>
    <w:p w14:paraId="2DB9918F" w14:textId="5C90E353" w:rsidR="00E70135" w:rsidRDefault="00E70135" w:rsidP="00E70135">
      <w:pPr>
        <w:pStyle w:val="aff9"/>
        <w:ind w:left="760"/>
      </w:pPr>
      <w:proofErr w:type="gramStart"/>
      <w:r>
        <w:rPr>
          <w:rFonts w:hint="eastAsia"/>
        </w:rPr>
        <w:t>2</w:t>
      </w:r>
      <w:r>
        <w:t>01 :</w:t>
      </w:r>
      <w:proofErr w:type="gramEnd"/>
      <w:r>
        <w:t xml:space="preserve"> Created – </w:t>
      </w:r>
      <w:r>
        <w:rPr>
          <w:rFonts w:hint="eastAsia"/>
        </w:rPr>
        <w:t>정상적으로 처리 후 새로운 리소스 생성</w:t>
      </w:r>
    </w:p>
    <w:p w14:paraId="582784BC" w14:textId="5C1456DC" w:rsidR="00E70135" w:rsidRDefault="00E70135" w:rsidP="00A86F0A">
      <w:pPr>
        <w:pStyle w:val="aff9"/>
        <w:ind w:left="760"/>
        <w:rPr>
          <w:rFonts w:hint="eastAsia"/>
        </w:rPr>
      </w:pPr>
      <w:proofErr w:type="gramStart"/>
      <w:r>
        <w:rPr>
          <w:rFonts w:hint="eastAsia"/>
        </w:rPr>
        <w:t>2</w:t>
      </w:r>
      <w:r>
        <w:t>02 :</w:t>
      </w:r>
      <w:proofErr w:type="gramEnd"/>
      <w:r>
        <w:t xml:space="preserve"> Accepted – </w:t>
      </w:r>
      <w:r>
        <w:rPr>
          <w:rFonts w:hint="eastAsia"/>
        </w:rPr>
        <w:t xml:space="preserve">요청은 정상적이나 요청이 무거워 아직 처리를 완료하지 </w:t>
      </w:r>
      <w:proofErr w:type="spellStart"/>
      <w:r>
        <w:rPr>
          <w:rFonts w:hint="eastAsia"/>
        </w:rPr>
        <w:t>못한경우</w:t>
      </w:r>
      <w:proofErr w:type="spellEnd"/>
    </w:p>
    <w:p w14:paraId="2D1AE22C" w14:textId="66DC3402" w:rsidR="00E70135" w:rsidRDefault="00E70135" w:rsidP="00E70135">
      <w:pPr>
        <w:pStyle w:val="aff9"/>
        <w:numPr>
          <w:ilvl w:val="0"/>
          <w:numId w:val="23"/>
        </w:numPr>
      </w:pPr>
      <w:r>
        <w:lastRenderedPageBreak/>
        <w:t>3XX</w:t>
      </w:r>
      <w:r>
        <w:br/>
      </w:r>
      <w:proofErr w:type="spellStart"/>
      <w:r>
        <w:t>3xx</w:t>
      </w:r>
      <w:proofErr w:type="spellEnd"/>
      <w:r>
        <w:rPr>
          <w:rFonts w:hint="eastAsia"/>
        </w:rPr>
        <w:t xml:space="preserve">번대의 상태코드들은 </w:t>
      </w:r>
      <w:proofErr w:type="spellStart"/>
      <w:r w:rsidRPr="00123A1F">
        <w:rPr>
          <w:rFonts w:hint="eastAsia"/>
          <w:b/>
          <w:bCs/>
        </w:rPr>
        <w:t>리다이렉션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의미하며,</w:t>
      </w:r>
      <w:r>
        <w:t xml:space="preserve"> </w:t>
      </w:r>
      <w:r>
        <w:rPr>
          <w:rFonts w:hint="eastAsia"/>
        </w:rPr>
        <w:t>요청을 완료하려면 추가적인 작업이 필요함을 의미한다.</w:t>
      </w:r>
      <w:r>
        <w:t xml:space="preserve"> </w:t>
      </w:r>
      <w:r>
        <w:rPr>
          <w:rFonts w:hint="eastAsia"/>
        </w:rPr>
        <w:t>클라이언트가 관심있어 하는 리소스에 대해 다른 위치를 사용하라고 말해주거나 그 리소스의 내용 대신 다른 대안 응답을 제안한다.</w:t>
      </w:r>
    </w:p>
    <w:p w14:paraId="5322979E" w14:textId="06BCE8D2" w:rsidR="00E70135" w:rsidRDefault="00E70135" w:rsidP="00E70135">
      <w:pPr>
        <w:pStyle w:val="aff9"/>
        <w:ind w:left="760"/>
      </w:pPr>
      <w:proofErr w:type="gramStart"/>
      <w:r>
        <w:rPr>
          <w:rFonts w:hint="eastAsia"/>
        </w:rPr>
        <w:t>3</w:t>
      </w:r>
      <w:r>
        <w:t>00 :</w:t>
      </w:r>
      <w:proofErr w:type="gramEnd"/>
      <w:r>
        <w:t xml:space="preserve"> Multi Choices – </w:t>
      </w:r>
      <w:r>
        <w:rPr>
          <w:rFonts w:hint="eastAsia"/>
        </w:rPr>
        <w:t>요청에 대해서 둘 이상의 가능한 응답이 있음</w:t>
      </w:r>
    </w:p>
    <w:p w14:paraId="183C8527" w14:textId="1D00C238" w:rsidR="00E70135" w:rsidRDefault="00E70135" w:rsidP="00E70135">
      <w:pPr>
        <w:pStyle w:val="aff9"/>
        <w:ind w:left="760"/>
      </w:pPr>
      <w:proofErr w:type="gramStart"/>
      <w:r>
        <w:rPr>
          <w:rFonts w:hint="eastAsia"/>
        </w:rPr>
        <w:t>3</w:t>
      </w:r>
      <w:r>
        <w:t>01 :</w:t>
      </w:r>
      <w:proofErr w:type="gramEnd"/>
      <w:r>
        <w:t xml:space="preserve"> </w:t>
      </w:r>
      <w:r>
        <w:rPr>
          <w:rFonts w:hint="eastAsia"/>
        </w:rPr>
        <w:t>M</w:t>
      </w:r>
      <w:r>
        <w:t xml:space="preserve">oved Permanently – </w:t>
      </w:r>
      <w:r>
        <w:rPr>
          <w:rFonts w:hint="eastAsia"/>
        </w:rPr>
        <w:t xml:space="preserve">영구적으로 이동(메서드가 </w:t>
      </w:r>
      <w:r>
        <w:t>GET</w:t>
      </w:r>
      <w:r>
        <w:rPr>
          <w:rFonts w:hint="eastAsia"/>
        </w:rPr>
        <w:t>으로 바뀜)</w:t>
      </w:r>
    </w:p>
    <w:p w14:paraId="412792DE" w14:textId="0A4A2ADC" w:rsidR="00E70135" w:rsidRDefault="00E70135" w:rsidP="00E70135">
      <w:pPr>
        <w:pStyle w:val="aff9"/>
        <w:ind w:left="760"/>
      </w:pPr>
      <w:proofErr w:type="gramStart"/>
      <w:r>
        <w:rPr>
          <w:rFonts w:hint="eastAsia"/>
        </w:rPr>
        <w:t>3</w:t>
      </w:r>
      <w:r>
        <w:t>02 :</w:t>
      </w:r>
      <w:proofErr w:type="gramEnd"/>
      <w:r>
        <w:t xml:space="preserve"> Found – </w:t>
      </w:r>
      <w:r>
        <w:rPr>
          <w:rFonts w:hint="eastAsia"/>
        </w:rPr>
        <w:t xml:space="preserve">다른 </w:t>
      </w:r>
      <w:r>
        <w:t>URL</w:t>
      </w:r>
      <w:r>
        <w:rPr>
          <w:rFonts w:hint="eastAsia"/>
        </w:rPr>
        <w:t xml:space="preserve">에서 리소스를 찾음(메서드가 </w:t>
      </w:r>
      <w:r>
        <w:t>GET</w:t>
      </w:r>
      <w:r>
        <w:rPr>
          <w:rFonts w:hint="eastAsia"/>
        </w:rPr>
        <w:t>으로 바뀜)</w:t>
      </w:r>
    </w:p>
    <w:p w14:paraId="5DD1A852" w14:textId="64FBD726" w:rsidR="00E70135" w:rsidRDefault="00E70135" w:rsidP="00E70135">
      <w:pPr>
        <w:rPr>
          <w:rFonts w:hint="eastAsia"/>
        </w:rPr>
      </w:pPr>
    </w:p>
    <w:p w14:paraId="2C79B987" w14:textId="4320D81A" w:rsidR="00E70135" w:rsidRDefault="00E70135" w:rsidP="00E70135">
      <w:pPr>
        <w:pStyle w:val="aff9"/>
        <w:numPr>
          <w:ilvl w:val="0"/>
          <w:numId w:val="23"/>
        </w:numPr>
      </w:pPr>
      <w:r>
        <w:t>4XX</w:t>
      </w:r>
    </w:p>
    <w:p w14:paraId="5E0F2992" w14:textId="6F512DC9" w:rsidR="00E70135" w:rsidRDefault="00E70135" w:rsidP="00E70135">
      <w:pPr>
        <w:pStyle w:val="aff9"/>
        <w:ind w:left="760"/>
      </w:pPr>
      <w:r>
        <w:rPr>
          <w:rFonts w:hint="eastAsia"/>
        </w:rPr>
        <w:t>4</w:t>
      </w:r>
      <w:r>
        <w:t>xx</w:t>
      </w:r>
      <w:r>
        <w:rPr>
          <w:rFonts w:hint="eastAsia"/>
        </w:rPr>
        <w:t xml:space="preserve">번대의 상태코드들은 </w:t>
      </w:r>
      <w:r w:rsidRPr="00123A1F">
        <w:rPr>
          <w:rFonts w:hint="eastAsia"/>
          <w:b/>
          <w:bCs/>
        </w:rPr>
        <w:t>클라이언트 오류</w:t>
      </w:r>
      <w:r w:rsidRPr="00123A1F">
        <w:rPr>
          <w:rFonts w:hint="eastAsia"/>
        </w:rPr>
        <w:t>를</w:t>
      </w:r>
      <w:r>
        <w:rPr>
          <w:rFonts w:hint="eastAsia"/>
        </w:rPr>
        <w:t xml:space="preserve"> 의미하며 잘못된 </w:t>
      </w:r>
      <w:proofErr w:type="spellStart"/>
      <w:r>
        <w:rPr>
          <w:rFonts w:hint="eastAsia"/>
        </w:rPr>
        <w:t>문법등의</w:t>
      </w:r>
      <w:proofErr w:type="spellEnd"/>
      <w:r>
        <w:rPr>
          <w:rFonts w:hint="eastAsia"/>
        </w:rPr>
        <w:t xml:space="preserve"> 오류로 인해 서버가 요청을 수행할 수 없고 그 원인이 클라이언트에 있음을 뜻한다.</w:t>
      </w:r>
      <w:r>
        <w:t xml:space="preserve"> </w:t>
      </w:r>
      <w:r>
        <w:rPr>
          <w:rFonts w:hint="eastAsia"/>
        </w:rPr>
        <w:t>잘못 구성된 메시지가 있거나 존재하지 않은 U</w:t>
      </w:r>
      <w:r>
        <w:t>RL</w:t>
      </w:r>
      <w:r>
        <w:rPr>
          <w:rFonts w:hint="eastAsia"/>
        </w:rPr>
        <w:t>요청이 있을 수 있다.</w:t>
      </w:r>
    </w:p>
    <w:p w14:paraId="2B4FF45D" w14:textId="54DCD4A5" w:rsidR="00E70135" w:rsidRDefault="00E70135" w:rsidP="00E70135">
      <w:pPr>
        <w:pStyle w:val="aff9"/>
        <w:ind w:left="760"/>
      </w:pPr>
      <w:proofErr w:type="gramStart"/>
      <w:r>
        <w:rPr>
          <w:rFonts w:hint="eastAsia"/>
        </w:rPr>
        <w:t>4</w:t>
      </w:r>
      <w:r>
        <w:t>00 :</w:t>
      </w:r>
      <w:proofErr w:type="gramEnd"/>
      <w:r>
        <w:t xml:space="preserve"> Bad Request – </w:t>
      </w:r>
      <w:r>
        <w:rPr>
          <w:rFonts w:hint="eastAsia"/>
        </w:rPr>
        <w:t>요청구문,</w:t>
      </w:r>
      <w:r>
        <w:t xml:space="preserve"> </w:t>
      </w:r>
      <w:r>
        <w:rPr>
          <w:rFonts w:hint="eastAsia"/>
        </w:rPr>
        <w:t>메시지문법오류 발생</w:t>
      </w:r>
    </w:p>
    <w:p w14:paraId="36D68F77" w14:textId="1908AD42" w:rsidR="00E70135" w:rsidRDefault="00E70135" w:rsidP="00E70135">
      <w:pPr>
        <w:pStyle w:val="aff9"/>
        <w:ind w:left="760"/>
      </w:pPr>
      <w:proofErr w:type="gramStart"/>
      <w:r>
        <w:rPr>
          <w:rFonts w:hint="eastAsia"/>
        </w:rPr>
        <w:t>4</w:t>
      </w:r>
      <w:r>
        <w:t>01 :</w:t>
      </w:r>
      <w:proofErr w:type="gramEnd"/>
      <w:r>
        <w:t xml:space="preserve"> Unauthorized – </w:t>
      </w:r>
      <w:r>
        <w:rPr>
          <w:rFonts w:hint="eastAsia"/>
        </w:rPr>
        <w:t>인증되지않아 수행할 수 없음</w:t>
      </w:r>
    </w:p>
    <w:p w14:paraId="7CEB6ECD" w14:textId="7D03F215" w:rsidR="00123A1F" w:rsidRDefault="00123A1F" w:rsidP="00E70135">
      <w:pPr>
        <w:pStyle w:val="aff9"/>
        <w:ind w:left="760"/>
        <w:rPr>
          <w:rFonts w:hint="eastAsia"/>
        </w:rPr>
      </w:pPr>
      <w:proofErr w:type="gramStart"/>
      <w:r>
        <w:rPr>
          <w:rFonts w:hint="eastAsia"/>
        </w:rPr>
        <w:t>4</w:t>
      </w:r>
      <w:r>
        <w:t>03 :</w:t>
      </w:r>
      <w:proofErr w:type="gramEnd"/>
      <w:r>
        <w:t xml:space="preserve"> Forbidden – </w:t>
      </w:r>
      <w:r>
        <w:rPr>
          <w:rFonts w:hint="eastAsia"/>
        </w:rPr>
        <w:t>요청자가 승인되자 않아 작업을 진행할 수 없음(회원 등급에 의한 접근제한)</w:t>
      </w:r>
    </w:p>
    <w:p w14:paraId="5387CF12" w14:textId="5F631403" w:rsidR="00E70135" w:rsidRDefault="00E70135" w:rsidP="00E70135">
      <w:pPr>
        <w:pStyle w:val="aff9"/>
        <w:ind w:left="760"/>
      </w:pPr>
      <w:proofErr w:type="gramStart"/>
      <w:r>
        <w:rPr>
          <w:rFonts w:hint="eastAsia"/>
        </w:rPr>
        <w:t>4</w:t>
      </w:r>
      <w:r>
        <w:t>04 :</w:t>
      </w:r>
      <w:proofErr w:type="gramEnd"/>
      <w:r>
        <w:t xml:space="preserve"> Not Found – </w:t>
      </w:r>
      <w:r>
        <w:rPr>
          <w:rFonts w:hint="eastAsia"/>
        </w:rPr>
        <w:t>클라이언트가 요청한 자원이 존재하지 않음</w:t>
      </w:r>
    </w:p>
    <w:p w14:paraId="77039EA3" w14:textId="7945487C" w:rsidR="00E70135" w:rsidRDefault="00E70135" w:rsidP="00E70135">
      <w:pPr>
        <w:pStyle w:val="aff9"/>
        <w:ind w:left="760"/>
        <w:rPr>
          <w:rFonts w:hint="eastAsia"/>
        </w:rPr>
      </w:pPr>
      <w:proofErr w:type="gramStart"/>
      <w:r>
        <w:rPr>
          <w:rFonts w:hint="eastAsia"/>
        </w:rPr>
        <w:t>4</w:t>
      </w:r>
      <w:r>
        <w:t>08 :</w:t>
      </w:r>
      <w:proofErr w:type="gramEnd"/>
      <w:r>
        <w:t xml:space="preserve"> Request Timeout – </w:t>
      </w:r>
      <w:r>
        <w:rPr>
          <w:rFonts w:hint="eastAsia"/>
        </w:rPr>
        <w:t>요청이 커서 처리시간이 초과하여 요청을 처리하지 않고 연결을 닫음</w:t>
      </w:r>
    </w:p>
    <w:p w14:paraId="340876E3" w14:textId="43C5BFE7" w:rsidR="00123A1F" w:rsidRDefault="00123A1F" w:rsidP="00E70135">
      <w:pPr>
        <w:pStyle w:val="aff9"/>
        <w:ind w:left="760"/>
      </w:pPr>
    </w:p>
    <w:p w14:paraId="1EBFE2DC" w14:textId="5315B260" w:rsidR="00123A1F" w:rsidRDefault="00123A1F" w:rsidP="00123A1F">
      <w:pPr>
        <w:pStyle w:val="aff9"/>
        <w:numPr>
          <w:ilvl w:val="0"/>
          <w:numId w:val="23"/>
        </w:numPr>
      </w:pPr>
      <w:r>
        <w:t>5XX</w:t>
      </w:r>
    </w:p>
    <w:p w14:paraId="0268F6E7" w14:textId="26C18255" w:rsidR="00123A1F" w:rsidRDefault="00123A1F" w:rsidP="00123A1F">
      <w:pPr>
        <w:pStyle w:val="aff9"/>
        <w:ind w:left="760"/>
      </w:pPr>
      <w:r>
        <w:t>5xx</w:t>
      </w:r>
      <w:r>
        <w:rPr>
          <w:rFonts w:hint="eastAsia"/>
        </w:rPr>
        <w:t xml:space="preserve">번대의 상태코드들은 </w:t>
      </w:r>
      <w:r w:rsidRPr="00123A1F">
        <w:rPr>
          <w:rFonts w:hint="eastAsia"/>
          <w:b/>
          <w:bCs/>
        </w:rPr>
        <w:t>서버 오류</w:t>
      </w:r>
      <w:r>
        <w:rPr>
          <w:rFonts w:hint="eastAsia"/>
        </w:rPr>
        <w:t>를 의미하며,</w:t>
      </w:r>
      <w:r>
        <w:t xml:space="preserve"> 400</w:t>
      </w:r>
      <w:r>
        <w:rPr>
          <w:rFonts w:hint="eastAsia"/>
        </w:rPr>
        <w:t>번대와 동일하게 오류로 인한 요청 처리실패를 의미하지만 원인이 서버에 있음을 뜻한다.</w:t>
      </w:r>
    </w:p>
    <w:p w14:paraId="68B1B0CC" w14:textId="4158EB30" w:rsidR="00123A1F" w:rsidRDefault="00123A1F" w:rsidP="00123A1F">
      <w:pPr>
        <w:pStyle w:val="aff9"/>
        <w:ind w:left="760"/>
      </w:pPr>
      <w:r>
        <w:t>4XX</w:t>
      </w:r>
      <w:r>
        <w:rPr>
          <w:rFonts w:hint="eastAsia"/>
        </w:rPr>
        <w:t xml:space="preserve">경우 클라이언트문제이기에 요청메시지를 수정하여 재전송하면 </w:t>
      </w:r>
      <w:proofErr w:type="spellStart"/>
      <w:r>
        <w:rPr>
          <w:rFonts w:hint="eastAsia"/>
        </w:rPr>
        <w:t>해결가능하지만</w:t>
      </w:r>
      <w:proofErr w:type="spellEnd"/>
      <w:r>
        <w:br/>
        <w:t>5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는 서버에 문제가 있는 것이기 때문에 서버 자체의 상태를 확인해야한다.</w:t>
      </w:r>
    </w:p>
    <w:p w14:paraId="6D7C1D9F" w14:textId="0AFD4119" w:rsidR="00123A1F" w:rsidRDefault="00123A1F" w:rsidP="00123A1F">
      <w:pPr>
        <w:pStyle w:val="aff9"/>
        <w:ind w:left="760"/>
      </w:pPr>
      <w:proofErr w:type="gramStart"/>
      <w:r>
        <w:t>500 :</w:t>
      </w:r>
      <w:proofErr w:type="gramEnd"/>
      <w:r>
        <w:t xml:space="preserve"> </w:t>
      </w:r>
      <w:r>
        <w:rPr>
          <w:rFonts w:hint="eastAsia"/>
        </w:rPr>
        <w:t>I</w:t>
      </w:r>
      <w:r>
        <w:t xml:space="preserve">nternal Server Error – </w:t>
      </w:r>
      <w:r>
        <w:rPr>
          <w:rFonts w:hint="eastAsia"/>
        </w:rPr>
        <w:t>서버 내부 문제 발생</w:t>
      </w:r>
      <w:r>
        <w:br/>
        <w:t xml:space="preserve">       </w:t>
      </w:r>
      <w:r>
        <w:rPr>
          <w:rFonts w:hint="eastAsia"/>
        </w:rPr>
        <w:t>사용량폭주,</w:t>
      </w:r>
      <w:r>
        <w:t xml:space="preserve"> </w:t>
      </w:r>
      <w:proofErr w:type="spellStart"/>
      <w:r>
        <w:rPr>
          <w:rFonts w:hint="eastAsia"/>
        </w:rPr>
        <w:t>백엔트</w:t>
      </w:r>
      <w:proofErr w:type="spellEnd"/>
      <w:r>
        <w:rPr>
          <w:rFonts w:hint="eastAsia"/>
        </w:rPr>
        <w:t xml:space="preserve"> 스크립트의 </w:t>
      </w:r>
      <w:proofErr w:type="spellStart"/>
      <w:r>
        <w:rPr>
          <w:rFonts w:hint="eastAsia"/>
        </w:rPr>
        <w:t>오류등</w:t>
      </w:r>
      <w:proofErr w:type="spellEnd"/>
      <w:r>
        <w:rPr>
          <w:rFonts w:hint="eastAsia"/>
        </w:rPr>
        <w:t xml:space="preserve"> 원인이 다양한데 구체적으로 설명할 수 없을 때</w:t>
      </w:r>
    </w:p>
    <w:p w14:paraId="30B709F0" w14:textId="54A5D528" w:rsidR="00123A1F" w:rsidRDefault="00123A1F" w:rsidP="00123A1F">
      <w:pPr>
        <w:pStyle w:val="aff9"/>
        <w:ind w:left="760"/>
      </w:pPr>
      <w:proofErr w:type="gramStart"/>
      <w:r>
        <w:t>501 :</w:t>
      </w:r>
      <w:proofErr w:type="gramEnd"/>
      <w:r>
        <w:t xml:space="preserve"> Not Implemented – </w:t>
      </w:r>
      <w:r>
        <w:rPr>
          <w:rFonts w:hint="eastAsia"/>
        </w:rPr>
        <w:t>요청에 대해 구현되지 않아 수행하지 않음</w:t>
      </w:r>
    </w:p>
    <w:p w14:paraId="78EF558A" w14:textId="461CF079" w:rsidR="00123A1F" w:rsidRDefault="00123A1F" w:rsidP="00123A1F">
      <w:pPr>
        <w:pStyle w:val="aff9"/>
        <w:ind w:left="76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추후 기능개발이 된 </w:t>
      </w:r>
      <w:proofErr w:type="gramStart"/>
      <w:r>
        <w:rPr>
          <w:rFonts w:hint="eastAsia"/>
        </w:rPr>
        <w:t>후 에</w:t>
      </w:r>
      <w:proofErr w:type="gramEnd"/>
      <w:r>
        <w:rPr>
          <w:rFonts w:hint="eastAsia"/>
        </w:rPr>
        <w:t xml:space="preserve"> 지원한다는 의미</w:t>
      </w:r>
    </w:p>
    <w:p w14:paraId="5F423636" w14:textId="0CF58B30" w:rsidR="00123A1F" w:rsidRDefault="00123A1F" w:rsidP="00123A1F">
      <w:pPr>
        <w:pStyle w:val="aff9"/>
        <w:ind w:left="760"/>
      </w:pPr>
      <w:proofErr w:type="gramStart"/>
      <w:r>
        <w:rPr>
          <w:rFonts w:hint="eastAsia"/>
        </w:rPr>
        <w:t>5</w:t>
      </w:r>
      <w:r>
        <w:t>02 :</w:t>
      </w:r>
      <w:proofErr w:type="gramEnd"/>
      <w:r>
        <w:t xml:space="preserve"> Bad Gateway – </w:t>
      </w:r>
      <w:r>
        <w:rPr>
          <w:rFonts w:hint="eastAsia"/>
        </w:rPr>
        <w:t>게이트웨이가 잘못되어 서버가 잘못된 응답을 수신함</w:t>
      </w:r>
    </w:p>
    <w:p w14:paraId="42E95AC6" w14:textId="76CEF129" w:rsidR="00123A1F" w:rsidRDefault="00123A1F" w:rsidP="00123A1F">
      <w:pPr>
        <w:pStyle w:val="aff9"/>
        <w:ind w:left="76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접속이 폭주하든 등의 원인이 있으며 서버에서 통신장애가 발생하였을 경우 발생</w:t>
      </w:r>
    </w:p>
    <w:p w14:paraId="7C069EFD" w14:textId="1F376F97" w:rsidR="00123A1F" w:rsidRDefault="00123A1F" w:rsidP="00123A1F">
      <w:pPr>
        <w:pStyle w:val="aff9"/>
        <w:ind w:left="760"/>
      </w:pPr>
      <w:proofErr w:type="gramStart"/>
      <w:r>
        <w:rPr>
          <w:rFonts w:hint="eastAsia"/>
        </w:rPr>
        <w:t>5</w:t>
      </w:r>
      <w:r>
        <w:t>04 :</w:t>
      </w:r>
      <w:proofErr w:type="gramEnd"/>
      <w:r>
        <w:t xml:space="preserve"> Gateway Timeout – </w:t>
      </w:r>
      <w:r>
        <w:rPr>
          <w:rFonts w:hint="eastAsia"/>
        </w:rPr>
        <w:t>게이트웨이 시간초과로</w:t>
      </w:r>
      <w:r>
        <w:t xml:space="preserve">, </w:t>
      </w:r>
      <w:r>
        <w:rPr>
          <w:rFonts w:hint="eastAsia"/>
        </w:rPr>
        <w:t>서버에서 요청을 처리하지 않고 연결을 닫음</w:t>
      </w:r>
    </w:p>
    <w:p w14:paraId="2CC0A5D6" w14:textId="75C4C6B9" w:rsidR="00123A1F" w:rsidRPr="00123A1F" w:rsidRDefault="00123A1F" w:rsidP="00123A1F">
      <w:pPr>
        <w:pStyle w:val="aff9"/>
        <w:ind w:left="760"/>
        <w:rPr>
          <w:rFonts w:hint="eastAsia"/>
        </w:rPr>
      </w:pPr>
    </w:p>
    <w:sectPr w:rsidR="00123A1F" w:rsidRPr="00123A1F" w:rsidSect="00C9067A">
      <w:footerReference w:type="default" r:id="rId8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CD0FF" w14:textId="77777777" w:rsidR="003C798A" w:rsidRDefault="003C798A" w:rsidP="00C6554A">
      <w:pPr>
        <w:spacing w:before="0" w:after="0" w:line="240" w:lineRule="auto"/>
      </w:pPr>
      <w:r>
        <w:separator/>
      </w:r>
    </w:p>
  </w:endnote>
  <w:endnote w:type="continuationSeparator" w:id="0">
    <w:p w14:paraId="43959535" w14:textId="77777777" w:rsidR="003C798A" w:rsidRDefault="003C798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8BB07" w14:textId="77777777" w:rsidR="00A86F0A" w:rsidRPr="00DA341C" w:rsidRDefault="00A86F0A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14BDF" w14:textId="77777777" w:rsidR="003C798A" w:rsidRDefault="003C798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98AEE64" w14:textId="77777777" w:rsidR="003C798A" w:rsidRDefault="003C798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7246EA1"/>
    <w:multiLevelType w:val="hybridMultilevel"/>
    <w:tmpl w:val="F15C0230"/>
    <w:lvl w:ilvl="0" w:tplc="B58426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4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E326B09"/>
    <w:multiLevelType w:val="hybridMultilevel"/>
    <w:tmpl w:val="F230C114"/>
    <w:lvl w:ilvl="0" w:tplc="7C9836C8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B4A78C3"/>
    <w:multiLevelType w:val="hybridMultilevel"/>
    <w:tmpl w:val="F1FA99E0"/>
    <w:lvl w:ilvl="0" w:tplc="A9EC70B2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9" w15:restartNumberingAfterBreak="0">
    <w:nsid w:val="5CA6091D"/>
    <w:multiLevelType w:val="hybridMultilevel"/>
    <w:tmpl w:val="4F748938"/>
    <w:lvl w:ilvl="0" w:tplc="57EC829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0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7"/>
  </w:num>
  <w:num w:numId="18">
    <w:abstractNumId w:val="14"/>
  </w:num>
  <w:num w:numId="19">
    <w:abstractNumId w:val="13"/>
  </w:num>
  <w:num w:numId="20">
    <w:abstractNumId w:val="19"/>
  </w:num>
  <w:num w:numId="21">
    <w:abstractNumId w:val="18"/>
  </w:num>
  <w:num w:numId="22">
    <w:abstractNumId w:val="1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D0B2F"/>
    <w:rsid w:val="00105658"/>
    <w:rsid w:val="00123A1F"/>
    <w:rsid w:val="00134E1C"/>
    <w:rsid w:val="001C06A1"/>
    <w:rsid w:val="002527C6"/>
    <w:rsid w:val="002554CD"/>
    <w:rsid w:val="00263922"/>
    <w:rsid w:val="002769CB"/>
    <w:rsid w:val="00293B83"/>
    <w:rsid w:val="002A7FB2"/>
    <w:rsid w:val="002B4294"/>
    <w:rsid w:val="002B7D23"/>
    <w:rsid w:val="002D2BAE"/>
    <w:rsid w:val="003051C5"/>
    <w:rsid w:val="00333D0D"/>
    <w:rsid w:val="003C798A"/>
    <w:rsid w:val="00405B4E"/>
    <w:rsid w:val="004C049F"/>
    <w:rsid w:val="005000E2"/>
    <w:rsid w:val="00537FDA"/>
    <w:rsid w:val="005F0187"/>
    <w:rsid w:val="006A3CE7"/>
    <w:rsid w:val="006F495A"/>
    <w:rsid w:val="00721EAC"/>
    <w:rsid w:val="00725892"/>
    <w:rsid w:val="007F01C9"/>
    <w:rsid w:val="0089714F"/>
    <w:rsid w:val="00897D18"/>
    <w:rsid w:val="008A138E"/>
    <w:rsid w:val="008C764B"/>
    <w:rsid w:val="0090553B"/>
    <w:rsid w:val="00930B75"/>
    <w:rsid w:val="009D597D"/>
    <w:rsid w:val="009D7697"/>
    <w:rsid w:val="00A86F0A"/>
    <w:rsid w:val="00BA7FB3"/>
    <w:rsid w:val="00BB7091"/>
    <w:rsid w:val="00C43296"/>
    <w:rsid w:val="00C6554A"/>
    <w:rsid w:val="00C83F68"/>
    <w:rsid w:val="00C9067A"/>
    <w:rsid w:val="00C93126"/>
    <w:rsid w:val="00CA459A"/>
    <w:rsid w:val="00CB5A8C"/>
    <w:rsid w:val="00DA341C"/>
    <w:rsid w:val="00DE6144"/>
    <w:rsid w:val="00DF75C8"/>
    <w:rsid w:val="00E70135"/>
    <w:rsid w:val="00ED7C44"/>
    <w:rsid w:val="00F25459"/>
    <w:rsid w:val="00F370D8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35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지후 박</cp:lastModifiedBy>
  <cp:revision>5</cp:revision>
  <cp:lastPrinted>2024-11-06T06:07:00Z</cp:lastPrinted>
  <dcterms:created xsi:type="dcterms:W3CDTF">2025-02-10T01:38:00Z</dcterms:created>
  <dcterms:modified xsi:type="dcterms:W3CDTF">2025-02-25T13:04:00Z</dcterms:modified>
</cp:coreProperties>
</file>