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967E0" w14:textId="2BC54612" w:rsidR="00DE6144" w:rsidRDefault="006F495A" w:rsidP="00DE6144">
      <w:pPr>
        <w:pStyle w:val="a7"/>
        <w:rPr>
          <w:sz w:val="40"/>
        </w:rPr>
      </w:pPr>
      <w:r w:rsidRPr="007F01C9">
        <w:rPr>
          <w:rFonts w:hint="eastAsia"/>
          <w:sz w:val="40"/>
        </w:rPr>
        <w:t>이상데이터 추가과정</w:t>
      </w:r>
    </w:p>
    <w:p w14:paraId="4A1DF1C3" w14:textId="77777777" w:rsidR="00DE6144" w:rsidRPr="00DE6144" w:rsidRDefault="00DE6144" w:rsidP="00DE6144">
      <w:pPr>
        <w:pStyle w:val="a7"/>
        <w:rPr>
          <w:sz w:val="40"/>
        </w:rPr>
      </w:pPr>
    </w:p>
    <w:p w14:paraId="4AF8CD04" w14:textId="0D8C3A99" w:rsidR="006F495A" w:rsidRPr="007F01C9" w:rsidRDefault="006F495A" w:rsidP="006F495A">
      <w:pPr>
        <w:pStyle w:val="1"/>
        <w:rPr>
          <w:sz w:val="28"/>
        </w:rPr>
      </w:pPr>
      <w:r w:rsidRPr="007F01C9">
        <w:rPr>
          <w:rFonts w:hint="eastAsia"/>
          <w:sz w:val="28"/>
        </w:rPr>
        <w:t>시험 준비를 위한 이상데이터 추가</w:t>
      </w:r>
    </w:p>
    <w:p w14:paraId="41976AF5" w14:textId="6CABFAE6" w:rsidR="006F495A" w:rsidRPr="007F01C9" w:rsidRDefault="008F76C6" w:rsidP="006F495A">
      <w:pPr>
        <w:pStyle w:val="a0"/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 xml:space="preserve">모델성능 평가나 </w:t>
      </w:r>
      <w:r>
        <w:rPr>
          <w:sz w:val="20"/>
        </w:rPr>
        <w:t>TT</w:t>
      </w:r>
      <w:bookmarkStart w:id="0" w:name="_GoBack"/>
      <w:bookmarkEnd w:id="0"/>
      <w:r>
        <w:rPr>
          <w:sz w:val="20"/>
        </w:rPr>
        <w:t>A</w:t>
      </w:r>
      <w:r>
        <w:rPr>
          <w:rFonts w:hint="eastAsia"/>
          <w:sz w:val="20"/>
        </w:rPr>
        <w:t>와 같이</w:t>
      </w:r>
      <w:r w:rsidR="006F495A" w:rsidRPr="007F01C9">
        <w:rPr>
          <w:rFonts w:hint="eastAsia"/>
          <w:sz w:val="20"/>
        </w:rPr>
        <w:t xml:space="preserve"> 다양한 시험의 정확도를 확인하기 위해 정상적인 데이터에 </w:t>
      </w:r>
      <w:r>
        <w:rPr>
          <w:sz w:val="20"/>
        </w:rPr>
        <w:br/>
      </w:r>
      <w:r w:rsidR="006F495A" w:rsidRPr="007F01C9">
        <w:rPr>
          <w:rFonts w:hint="eastAsia"/>
          <w:sz w:val="20"/>
        </w:rPr>
        <w:t>이상데이터를 추가해 다양한 패턴에 대한 모델의 성능을 확인하기 위함</w:t>
      </w:r>
    </w:p>
    <w:p w14:paraId="79D3BDBA" w14:textId="46FD782C" w:rsidR="006F495A" w:rsidRPr="007F01C9" w:rsidRDefault="006F495A" w:rsidP="006F495A">
      <w:pPr>
        <w:pStyle w:val="a0"/>
        <w:numPr>
          <w:ilvl w:val="0"/>
          <w:numId w:val="1"/>
        </w:numPr>
        <w:rPr>
          <w:sz w:val="20"/>
        </w:rPr>
      </w:pPr>
      <w:r w:rsidRPr="007F01C9">
        <w:rPr>
          <w:rFonts w:hint="eastAsia"/>
          <w:sz w:val="20"/>
        </w:rPr>
        <w:t>시계열데이터의 다양한 특성을 반영하여 이상데이터를 추가하였음</w:t>
      </w:r>
    </w:p>
    <w:p w14:paraId="34211ABE" w14:textId="7A162027" w:rsidR="006F495A" w:rsidRPr="007F01C9" w:rsidRDefault="006F495A" w:rsidP="006F495A">
      <w:pPr>
        <w:pStyle w:val="1"/>
        <w:rPr>
          <w:sz w:val="28"/>
        </w:rPr>
      </w:pPr>
      <w:r w:rsidRPr="007F01C9">
        <w:rPr>
          <w:rFonts w:hint="eastAsia"/>
          <w:sz w:val="28"/>
        </w:rPr>
        <w:t>기존 데이터 확인</w:t>
      </w:r>
    </w:p>
    <w:p w14:paraId="57B0C4AA" w14:textId="208D7F7D" w:rsidR="006F495A" w:rsidRPr="006F495A" w:rsidRDefault="006F495A" w:rsidP="006F495A">
      <w:r w:rsidRPr="006F495A">
        <w:rPr>
          <w:noProof/>
        </w:rPr>
        <w:drawing>
          <wp:inline distT="0" distB="0" distL="0" distR="0" wp14:anchorId="6F60B3FA" wp14:editId="14E5D0AE">
            <wp:extent cx="6645910" cy="1265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7D56" w14:textId="50F51254" w:rsidR="006F495A" w:rsidRPr="007F01C9" w:rsidRDefault="00957E2C" w:rsidP="00C9067A">
      <w:pPr>
        <w:pStyle w:val="a0"/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 xml:space="preserve">시험 </w:t>
      </w:r>
      <w:r w:rsidR="006F495A" w:rsidRPr="007F01C9">
        <w:rPr>
          <w:rFonts w:hint="eastAsia"/>
          <w:sz w:val="20"/>
        </w:rPr>
        <w:t xml:space="preserve">데이터는 열화상 온도데이터를 활용하였으며 </w:t>
      </w:r>
      <w:r w:rsidR="006F495A" w:rsidRPr="007F01C9">
        <w:rPr>
          <w:sz w:val="20"/>
        </w:rPr>
        <w:t>1</w:t>
      </w:r>
      <w:r w:rsidR="006F495A" w:rsidRPr="007F01C9">
        <w:rPr>
          <w:rFonts w:hint="eastAsia"/>
          <w:sz w:val="20"/>
        </w:rPr>
        <w:t xml:space="preserve">시간 간격의 데이터를 사용 </w:t>
      </w:r>
    </w:p>
    <w:p w14:paraId="7F54B6CA" w14:textId="071DC478" w:rsidR="00C9067A" w:rsidRPr="007F01C9" w:rsidRDefault="006F495A" w:rsidP="00C9067A">
      <w:pPr>
        <w:pStyle w:val="1"/>
        <w:rPr>
          <w:sz w:val="28"/>
        </w:rPr>
      </w:pPr>
      <w:r w:rsidRPr="007F01C9">
        <w:rPr>
          <w:rFonts w:hint="eastAsia"/>
          <w:sz w:val="28"/>
        </w:rPr>
        <w:t>이상 데이터 종류</w:t>
      </w:r>
    </w:p>
    <w:p w14:paraId="1C06E6AB" w14:textId="5E82FAC2" w:rsidR="006F495A" w:rsidRPr="007F01C9" w:rsidRDefault="006F495A" w:rsidP="006F495A">
      <w:pPr>
        <w:pStyle w:val="a0"/>
        <w:numPr>
          <w:ilvl w:val="0"/>
          <w:numId w:val="0"/>
        </w:numPr>
        <w:ind w:left="720" w:hanging="360"/>
        <w:rPr>
          <w:sz w:val="20"/>
        </w:rPr>
      </w:pPr>
      <w:r w:rsidRPr="007F01C9">
        <w:rPr>
          <w:sz w:val="20"/>
        </w:rPr>
        <w:t xml:space="preserve">1. </w:t>
      </w:r>
      <w:r w:rsidRPr="007F01C9">
        <w:rPr>
          <w:rFonts w:hint="eastAsia"/>
          <w:sz w:val="20"/>
        </w:rPr>
        <w:t>값이 점차 증가했다가 뚝 떨어지는 패턴(기계 오류 발생시 가동중지 시키는 패턴)</w:t>
      </w:r>
    </w:p>
    <w:p w14:paraId="22B22B11" w14:textId="72ABCBB5" w:rsidR="006F495A" w:rsidRPr="006F495A" w:rsidRDefault="006F495A" w:rsidP="006F495A">
      <w:r w:rsidRPr="006F495A">
        <w:rPr>
          <w:noProof/>
        </w:rPr>
        <w:drawing>
          <wp:inline distT="0" distB="0" distL="0" distR="0" wp14:anchorId="1F4B0E1B" wp14:editId="074F349C">
            <wp:extent cx="6645910" cy="12604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95A">
        <w:rPr>
          <w:noProof/>
        </w:rPr>
        <w:t xml:space="preserve"> </w:t>
      </w:r>
      <w:r w:rsidRPr="006F495A">
        <w:rPr>
          <w:noProof/>
        </w:rPr>
        <w:drawing>
          <wp:inline distT="0" distB="0" distL="0" distR="0" wp14:anchorId="222C8D35" wp14:editId="4F1E6707">
            <wp:extent cx="6645910" cy="12661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2E9B" w14:textId="2309E054" w:rsidR="00DE6144" w:rsidRDefault="00DE6144" w:rsidP="006F495A">
      <w:pPr>
        <w:pStyle w:val="a0"/>
        <w:numPr>
          <w:ilvl w:val="0"/>
          <w:numId w:val="0"/>
        </w:numPr>
        <w:ind w:left="720"/>
        <w:rPr>
          <w:sz w:val="20"/>
        </w:rPr>
      </w:pPr>
    </w:p>
    <w:p w14:paraId="4CEFBF32" w14:textId="77777777" w:rsidR="00DE6144" w:rsidRDefault="00DE6144" w:rsidP="006F495A">
      <w:pPr>
        <w:pStyle w:val="a0"/>
        <w:numPr>
          <w:ilvl w:val="0"/>
          <w:numId w:val="0"/>
        </w:numPr>
        <w:ind w:left="720"/>
        <w:rPr>
          <w:sz w:val="20"/>
        </w:rPr>
      </w:pPr>
    </w:p>
    <w:p w14:paraId="3384689E" w14:textId="79D09BC8" w:rsidR="00C9067A" w:rsidRPr="007F01C9" w:rsidRDefault="006F495A" w:rsidP="006F495A">
      <w:pPr>
        <w:pStyle w:val="a0"/>
        <w:numPr>
          <w:ilvl w:val="0"/>
          <w:numId w:val="0"/>
        </w:numPr>
        <w:ind w:left="720"/>
        <w:rPr>
          <w:sz w:val="20"/>
        </w:rPr>
      </w:pPr>
      <w:r w:rsidRPr="007F01C9">
        <w:rPr>
          <w:sz w:val="20"/>
        </w:rPr>
        <w:lastRenderedPageBreak/>
        <w:t xml:space="preserve">2. </w:t>
      </w:r>
      <w:r w:rsidRPr="007F01C9">
        <w:rPr>
          <w:rFonts w:hint="eastAsia"/>
          <w:sz w:val="20"/>
        </w:rPr>
        <w:t>특정 구간에서 값이 상승하는 패턴(센서데이터 오류,</w:t>
      </w:r>
      <w:r w:rsidRPr="007F01C9">
        <w:rPr>
          <w:sz w:val="20"/>
        </w:rPr>
        <w:t xml:space="preserve"> </w:t>
      </w:r>
      <w:r w:rsidRPr="007F01C9">
        <w:rPr>
          <w:rFonts w:hint="eastAsia"/>
          <w:sz w:val="20"/>
        </w:rPr>
        <w:t>외부환경 영향)</w:t>
      </w:r>
    </w:p>
    <w:p w14:paraId="6FA2E352" w14:textId="10B05CC3" w:rsidR="006F495A" w:rsidRDefault="006F495A" w:rsidP="006F495A">
      <w:pPr>
        <w:pStyle w:val="a0"/>
        <w:numPr>
          <w:ilvl w:val="0"/>
          <w:numId w:val="0"/>
        </w:numPr>
        <w:ind w:left="360"/>
      </w:pPr>
      <w:r w:rsidRPr="006F495A">
        <w:rPr>
          <w:noProof/>
        </w:rPr>
        <w:drawing>
          <wp:inline distT="0" distB="0" distL="0" distR="0" wp14:anchorId="0D26CA96" wp14:editId="178695F4">
            <wp:extent cx="6645910" cy="12604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95A">
        <w:rPr>
          <w:noProof/>
        </w:rPr>
        <w:drawing>
          <wp:inline distT="0" distB="0" distL="0" distR="0" wp14:anchorId="63899A90" wp14:editId="61E90DE9">
            <wp:extent cx="6645910" cy="12661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6508" w14:textId="4089C2A2" w:rsidR="006F495A" w:rsidRPr="007F01C9" w:rsidRDefault="006F495A" w:rsidP="006F495A">
      <w:pPr>
        <w:pStyle w:val="a0"/>
        <w:numPr>
          <w:ilvl w:val="0"/>
          <w:numId w:val="0"/>
        </w:numPr>
        <w:ind w:left="720"/>
        <w:rPr>
          <w:sz w:val="20"/>
        </w:rPr>
      </w:pPr>
      <w:r w:rsidRPr="007F01C9">
        <w:rPr>
          <w:sz w:val="20"/>
        </w:rPr>
        <w:t xml:space="preserve">3. </w:t>
      </w:r>
      <w:r w:rsidRPr="007F01C9">
        <w:rPr>
          <w:rFonts w:hint="eastAsia"/>
          <w:sz w:val="20"/>
        </w:rPr>
        <w:t>한 시점에 값이 상승하는 패턴(센서데이터 오류,</w:t>
      </w:r>
      <w:r w:rsidRPr="007F01C9">
        <w:rPr>
          <w:sz w:val="20"/>
        </w:rPr>
        <w:t xml:space="preserve"> </w:t>
      </w:r>
      <w:r w:rsidRPr="007F01C9">
        <w:rPr>
          <w:rFonts w:hint="eastAsia"/>
          <w:sz w:val="20"/>
        </w:rPr>
        <w:t>외부환경 영향)</w:t>
      </w:r>
    </w:p>
    <w:p w14:paraId="58E3510C" w14:textId="55EE5B1B" w:rsidR="006F495A" w:rsidRDefault="006F495A" w:rsidP="006F495A">
      <w:pPr>
        <w:pStyle w:val="a0"/>
        <w:numPr>
          <w:ilvl w:val="0"/>
          <w:numId w:val="0"/>
        </w:numPr>
        <w:ind w:left="360"/>
      </w:pPr>
      <w:r w:rsidRPr="006F495A">
        <w:rPr>
          <w:noProof/>
        </w:rPr>
        <w:drawing>
          <wp:inline distT="0" distB="0" distL="0" distR="0" wp14:anchorId="342A09A1" wp14:editId="4FAF638A">
            <wp:extent cx="6645910" cy="12604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FEDE" w14:textId="7FFC9119" w:rsidR="006F495A" w:rsidRDefault="006F495A" w:rsidP="006F495A">
      <w:pPr>
        <w:pStyle w:val="a0"/>
        <w:numPr>
          <w:ilvl w:val="0"/>
          <w:numId w:val="0"/>
        </w:numPr>
        <w:ind w:left="360"/>
      </w:pPr>
      <w:r w:rsidRPr="006F495A">
        <w:rPr>
          <w:noProof/>
        </w:rPr>
        <w:drawing>
          <wp:inline distT="0" distB="0" distL="0" distR="0" wp14:anchorId="62E14B5F" wp14:editId="0BE73781">
            <wp:extent cx="6645910" cy="12661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64F0" w14:textId="18A52A9A" w:rsidR="006F495A" w:rsidRPr="007F01C9" w:rsidRDefault="006F495A" w:rsidP="006F495A">
      <w:pPr>
        <w:pStyle w:val="a0"/>
        <w:numPr>
          <w:ilvl w:val="0"/>
          <w:numId w:val="0"/>
        </w:numPr>
        <w:ind w:left="720"/>
        <w:rPr>
          <w:sz w:val="20"/>
        </w:rPr>
      </w:pPr>
      <w:r w:rsidRPr="007F01C9">
        <w:rPr>
          <w:sz w:val="20"/>
        </w:rPr>
        <w:t xml:space="preserve">4. </w:t>
      </w:r>
      <w:r w:rsidRPr="007F01C9">
        <w:rPr>
          <w:rFonts w:hint="eastAsia"/>
          <w:sz w:val="20"/>
        </w:rPr>
        <w:t>노이즈 발생</w:t>
      </w:r>
      <w:r w:rsidRPr="007F01C9">
        <w:rPr>
          <w:sz w:val="20"/>
        </w:rPr>
        <w:t>(</w:t>
      </w:r>
      <w:r w:rsidRPr="007F01C9">
        <w:rPr>
          <w:rFonts w:hint="eastAsia"/>
          <w:sz w:val="20"/>
        </w:rPr>
        <w:t>압력신호에서 발생)</w:t>
      </w:r>
    </w:p>
    <w:p w14:paraId="2F4E0186" w14:textId="59C0FF62" w:rsidR="006F495A" w:rsidRDefault="006F495A" w:rsidP="006F495A">
      <w:pPr>
        <w:pStyle w:val="a0"/>
        <w:numPr>
          <w:ilvl w:val="0"/>
          <w:numId w:val="0"/>
        </w:numPr>
        <w:ind w:left="720" w:hanging="360"/>
      </w:pPr>
      <w:r w:rsidRPr="006F495A">
        <w:rPr>
          <w:noProof/>
        </w:rPr>
        <w:drawing>
          <wp:inline distT="0" distB="0" distL="0" distR="0" wp14:anchorId="5C1233C8" wp14:editId="033E801E">
            <wp:extent cx="6645910" cy="12757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359" w14:textId="6832E33E" w:rsidR="006F495A" w:rsidRDefault="006F495A" w:rsidP="00F370D8">
      <w:pPr>
        <w:pStyle w:val="a0"/>
        <w:numPr>
          <w:ilvl w:val="0"/>
          <w:numId w:val="0"/>
        </w:numPr>
        <w:ind w:left="360"/>
      </w:pPr>
      <w:r w:rsidRPr="006F495A">
        <w:rPr>
          <w:noProof/>
        </w:rPr>
        <w:drawing>
          <wp:inline distT="0" distB="0" distL="0" distR="0" wp14:anchorId="3F124581" wp14:editId="73047B4B">
            <wp:extent cx="6645910" cy="12661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7F92" w14:textId="1E3CA795" w:rsidR="006F495A" w:rsidRPr="007F01C9" w:rsidRDefault="00F370D8" w:rsidP="006F495A">
      <w:pPr>
        <w:pStyle w:val="a0"/>
        <w:numPr>
          <w:ilvl w:val="0"/>
          <w:numId w:val="0"/>
        </w:numPr>
        <w:ind w:left="720"/>
        <w:rPr>
          <w:sz w:val="20"/>
        </w:rPr>
      </w:pPr>
      <w:r w:rsidRPr="007F01C9">
        <w:rPr>
          <w:sz w:val="20"/>
        </w:rPr>
        <w:lastRenderedPageBreak/>
        <w:t>5</w:t>
      </w:r>
      <w:r w:rsidR="006F495A" w:rsidRPr="007F01C9">
        <w:rPr>
          <w:sz w:val="20"/>
        </w:rPr>
        <w:t xml:space="preserve">. </w:t>
      </w:r>
      <w:r w:rsidRPr="007F01C9">
        <w:rPr>
          <w:rFonts w:hint="eastAsia"/>
          <w:sz w:val="20"/>
        </w:rPr>
        <w:t>값이 주기적으로 변함(노이즈 신호와 동일)</w:t>
      </w:r>
    </w:p>
    <w:p w14:paraId="5361D913" w14:textId="731EA60C" w:rsidR="006F495A" w:rsidRDefault="006F495A" w:rsidP="006F495A">
      <w:pPr>
        <w:pStyle w:val="a0"/>
        <w:numPr>
          <w:ilvl w:val="0"/>
          <w:numId w:val="0"/>
        </w:numPr>
        <w:ind w:left="360"/>
      </w:pPr>
      <w:r w:rsidRPr="006F495A">
        <w:rPr>
          <w:noProof/>
        </w:rPr>
        <w:drawing>
          <wp:inline distT="0" distB="0" distL="0" distR="0" wp14:anchorId="4D59A422" wp14:editId="54DE66E8">
            <wp:extent cx="6645910" cy="12661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1D68" w14:textId="1BAF1CC2" w:rsidR="006F495A" w:rsidRDefault="006F495A" w:rsidP="006F495A">
      <w:pPr>
        <w:pStyle w:val="a0"/>
        <w:numPr>
          <w:ilvl w:val="0"/>
          <w:numId w:val="0"/>
        </w:numPr>
        <w:ind w:left="360"/>
      </w:pPr>
      <w:r w:rsidRPr="006F495A">
        <w:rPr>
          <w:noProof/>
        </w:rPr>
        <w:drawing>
          <wp:inline distT="0" distB="0" distL="0" distR="0" wp14:anchorId="7514A7AA" wp14:editId="6C8082E7">
            <wp:extent cx="6645910" cy="127571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EDAE" w14:textId="23CDDDDE" w:rsidR="002527C6" w:rsidRPr="00DE6144" w:rsidRDefault="00F370D8" w:rsidP="00DE6144">
      <w:pPr>
        <w:pStyle w:val="1"/>
        <w:rPr>
          <w:sz w:val="28"/>
        </w:rPr>
      </w:pPr>
      <w:r w:rsidRPr="007F01C9">
        <w:rPr>
          <w:rFonts w:hint="eastAsia"/>
          <w:sz w:val="28"/>
        </w:rPr>
        <w:t>이상 데이터 추가 코드</w:t>
      </w:r>
    </w:p>
    <w:p w14:paraId="08DF81BF" w14:textId="46B1F950" w:rsidR="00F370D8" w:rsidRPr="00F370D8" w:rsidRDefault="002527C6" w:rsidP="002527C6">
      <w:pPr>
        <w:pStyle w:val="a0"/>
        <w:numPr>
          <w:ilvl w:val="0"/>
          <w:numId w:val="0"/>
        </w:numPr>
        <w:ind w:left="360"/>
      </w:pPr>
      <w:r w:rsidRPr="002527C6">
        <w:rPr>
          <w:noProof/>
        </w:rPr>
        <w:drawing>
          <wp:inline distT="0" distB="0" distL="0" distR="0" wp14:anchorId="399A4B3B" wp14:editId="2AE95F71">
            <wp:extent cx="6060558" cy="5174001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8275" cy="52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0D8" w:rsidRPr="00F370D8" w:rsidSect="00C9067A">
      <w:footerReference w:type="default" r:id="rId19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9B6CE" w14:textId="77777777" w:rsidR="00D71B22" w:rsidRDefault="00D71B22" w:rsidP="00C6554A">
      <w:pPr>
        <w:spacing w:before="0" w:after="0" w:line="240" w:lineRule="auto"/>
      </w:pPr>
      <w:r>
        <w:separator/>
      </w:r>
    </w:p>
  </w:endnote>
  <w:endnote w:type="continuationSeparator" w:id="0">
    <w:p w14:paraId="4A5CAE3D" w14:textId="77777777" w:rsidR="00D71B22" w:rsidRDefault="00D71B2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2C7C8" w14:textId="77777777" w:rsidR="00D71B22" w:rsidRDefault="00D71B2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3842BCE" w14:textId="77777777" w:rsidR="00D71B22" w:rsidRDefault="00D71B2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D0B2F"/>
    <w:rsid w:val="00105658"/>
    <w:rsid w:val="0012716B"/>
    <w:rsid w:val="00134E1C"/>
    <w:rsid w:val="001C06A1"/>
    <w:rsid w:val="002527C6"/>
    <w:rsid w:val="002554CD"/>
    <w:rsid w:val="00263922"/>
    <w:rsid w:val="00293B83"/>
    <w:rsid w:val="002B4294"/>
    <w:rsid w:val="002B7D23"/>
    <w:rsid w:val="00333D0D"/>
    <w:rsid w:val="004C049F"/>
    <w:rsid w:val="005000E2"/>
    <w:rsid w:val="005F0187"/>
    <w:rsid w:val="006A3CE7"/>
    <w:rsid w:val="006F495A"/>
    <w:rsid w:val="00721EAC"/>
    <w:rsid w:val="00725892"/>
    <w:rsid w:val="007F01C9"/>
    <w:rsid w:val="0089714F"/>
    <w:rsid w:val="00897D18"/>
    <w:rsid w:val="008F76C6"/>
    <w:rsid w:val="00957E2C"/>
    <w:rsid w:val="00BA7FB3"/>
    <w:rsid w:val="00BB7091"/>
    <w:rsid w:val="00C6554A"/>
    <w:rsid w:val="00C83F68"/>
    <w:rsid w:val="00C9067A"/>
    <w:rsid w:val="00C93126"/>
    <w:rsid w:val="00CB5A8C"/>
    <w:rsid w:val="00D71B22"/>
    <w:rsid w:val="00DA341C"/>
    <w:rsid w:val="00DE6144"/>
    <w:rsid w:val="00ED7C44"/>
    <w:rsid w:val="00F25459"/>
    <w:rsid w:val="00F370D8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36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11</cp:revision>
  <cp:lastPrinted>2024-11-06T06:07:00Z</cp:lastPrinted>
  <dcterms:created xsi:type="dcterms:W3CDTF">2024-11-05T06:48:00Z</dcterms:created>
  <dcterms:modified xsi:type="dcterms:W3CDTF">2025-01-22T02:22:00Z</dcterms:modified>
</cp:coreProperties>
</file>